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 xml:space="preserve">Liang </w:t>
      </w:r>
      <w:proofErr w:type="gramStart"/>
      <w:r w:rsidR="00E50119">
        <w:rPr>
          <w:rFonts w:hint="eastAsia"/>
          <w:u w:val="single"/>
        </w:rPr>
        <w:t>Cai</w:t>
      </w:r>
      <w:proofErr w:type="gramEnd"/>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FE202B">
        <w:rPr>
          <w:u w:val="single"/>
        </w:rPr>
        <w:fldChar w:fldCharType="begin"/>
      </w:r>
      <w:r w:rsidR="00B348D5">
        <w:rPr>
          <w:u w:val="single"/>
        </w:rPr>
        <w:instrText xml:space="preserve"> DATE \@ "yyyy-MM-dd" </w:instrText>
      </w:r>
      <w:r w:rsidR="00FE202B">
        <w:rPr>
          <w:u w:val="single"/>
        </w:rPr>
        <w:fldChar w:fldCharType="separate"/>
      </w:r>
      <w:r w:rsidR="001F7932">
        <w:rPr>
          <w:noProof/>
          <w:u w:val="single"/>
        </w:rPr>
        <w:t>2012-05-20</w:t>
      </w:r>
      <w:r w:rsidR="00FE202B">
        <w:rPr>
          <w:u w:val="single"/>
        </w:rPr>
        <w:fldChar w:fldCharType="end"/>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5290450"/>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726525">
        <w:rPr>
          <w:rFonts w:hint="eastAsia"/>
        </w:rPr>
        <w:t>，并重点阐述了客户端实现上的技术难点及解决方法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5290451"/>
      <w:r>
        <w:lastRenderedPageBreak/>
        <w:t>Abstract</w:t>
      </w:r>
      <w:bookmarkEnd w:id="3"/>
      <w:bookmarkEnd w:id="4"/>
      <w:bookmarkEnd w:id="5"/>
    </w:p>
    <w:p w:rsidR="00420980"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tablet device</w:t>
      </w:r>
      <w:r w:rsidR="0040461D">
        <w:rPr>
          <w:rFonts w:hint="eastAsia"/>
        </w:rPr>
        <w:t>s is</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Pr="00B55F1C">
        <w:t>, in just two years, from</w:t>
      </w:r>
      <w:r w:rsidR="0040461D">
        <w:rPr>
          <w:rFonts w:hint="eastAsia"/>
        </w:rPr>
        <w:t xml:space="preserve"> not even exists</w:t>
      </w:r>
      <w:r w:rsidRPr="00B55F1C">
        <w:t>, to the full occupation of the consumer</w:t>
      </w:r>
      <w:r w:rsidR="007C4207">
        <w:rPr>
          <w:rFonts w:hint="eastAsia"/>
        </w:rPr>
        <w:t xml:space="preserve"> </w:t>
      </w:r>
      <w:r w:rsidRPr="00B55F1C">
        <w:t>market, Tablet PC show people a myth</w:t>
      </w:r>
      <w:r w:rsidR="00CB5C30">
        <w:t xml:space="preserve"> with its unique strengths</w:t>
      </w:r>
      <w:r w:rsidRPr="00B55F1C">
        <w:t>. Tablet PC</w:t>
      </w:r>
      <w:r w:rsidR="00D54B22">
        <w:rPr>
          <w:rFonts w:hint="eastAsia"/>
        </w:rPr>
        <w:t>, s</w:t>
      </w:r>
      <w:r w:rsidR="00D54B22" w:rsidRPr="00B55F1C">
        <w:t>uch as the iPad</w:t>
      </w:r>
      <w:r w:rsidR="00D54B22">
        <w:rPr>
          <w:rFonts w:hint="eastAsia"/>
        </w:rPr>
        <w:t>, allows</w:t>
      </w:r>
      <w:r w:rsidRPr="00B55F1C">
        <w:t xml:space="preserve"> people</w:t>
      </w:r>
      <w:r w:rsidR="004741D8">
        <w:rPr>
          <w:rFonts w:hint="eastAsia"/>
        </w:rPr>
        <w:t xml:space="preserve"> to work and do</w:t>
      </w:r>
      <w:r w:rsidRPr="00B55F1C">
        <w:t xml:space="preserve"> entertainment</w:t>
      </w:r>
      <w:r w:rsidR="004741D8">
        <w:rPr>
          <w:rFonts w:hint="eastAsia"/>
        </w:rPr>
        <w:t xml:space="preserve"> anywhere anytime</w:t>
      </w:r>
      <w:r w:rsidRPr="00B55F1C">
        <w:t>,</w:t>
      </w:r>
      <w:r w:rsidR="00A02B83">
        <w:rPr>
          <w:rFonts w:hint="eastAsia"/>
        </w:rPr>
        <w:t xml:space="preserve"> the</w:t>
      </w:r>
      <w:r w:rsidRPr="00B55F1C">
        <w:t xml:space="preserve"> convenience and persistence</w:t>
      </w:r>
      <w:r w:rsidR="008D69AE">
        <w:rPr>
          <w:rFonts w:hint="eastAsia"/>
        </w:rPr>
        <w:t xml:space="preserve"> can</w:t>
      </w:r>
      <w:r w:rsidR="008D69AE">
        <w:t>’</w:t>
      </w:r>
      <w:r w:rsidR="008D69AE">
        <w:rPr>
          <w:rFonts w:hint="eastAsia"/>
        </w:rPr>
        <w:t xml:space="preserve">t be replaced by </w:t>
      </w:r>
      <w:r w:rsidRPr="00B55F1C">
        <w:t>a regular laptop,</w:t>
      </w:r>
      <w:r w:rsidR="00F63C8B">
        <w:rPr>
          <w:rFonts w:hint="eastAsia"/>
        </w:rPr>
        <w:t xml:space="preserve"> in addition, the</w:t>
      </w:r>
      <w:r w:rsidRPr="00B55F1C">
        <w:t xml:space="preserve"> multi-touch, accelerometer, GPS p</w:t>
      </w:r>
      <w:r w:rsidR="00F63C8B">
        <w:t>ositioning and 3-axis gyroscope</w:t>
      </w:r>
      <w:r w:rsidR="004848B7">
        <w:rPr>
          <w:rFonts w:hint="eastAsia"/>
        </w:rPr>
        <w:t xml:space="preserve"> which give</w:t>
      </w:r>
      <w:r w:rsidR="00F63C8B">
        <w:rPr>
          <w:rFonts w:hint="eastAsia"/>
        </w:rPr>
        <w:t xml:space="preserve"> a</w:t>
      </w:r>
      <w:r w:rsidR="00617815">
        <w:rPr>
          <w:rFonts w:hint="eastAsia"/>
        </w:rPr>
        <w:t>n advanced,</w:t>
      </w:r>
      <w:r w:rsidR="00617815">
        <w:t xml:space="preserve"> innovative</w:t>
      </w:r>
      <w:r w:rsidR="00617815">
        <w:rPr>
          <w:rFonts w:hint="eastAsia"/>
        </w:rPr>
        <w:t xml:space="preserve"> and</w:t>
      </w:r>
      <w:r w:rsidRPr="00B55F1C">
        <w:t xml:space="preserve"> user-friendly interactive experience</w:t>
      </w:r>
      <w:r w:rsidR="00617815">
        <w:rPr>
          <w:rFonts w:hint="eastAsia"/>
        </w:rPr>
        <w:t xml:space="preserve">, </w:t>
      </w:r>
      <w:r w:rsidR="004848B7">
        <w:rPr>
          <w:rFonts w:hint="eastAsia"/>
        </w:rPr>
        <w:t xml:space="preserve">make </w:t>
      </w:r>
      <w:r w:rsidRPr="00B55F1C">
        <w:t>the Tablet PC</w:t>
      </w:r>
      <w:r w:rsidR="004848B7">
        <w:rPr>
          <w:rFonts w:hint="eastAsia"/>
        </w:rPr>
        <w:t xml:space="preserve"> even more</w:t>
      </w:r>
      <w:r w:rsidR="008605C6">
        <w:t xml:space="preserve"> considerab</w:t>
      </w:r>
      <w:r w:rsidR="00035A84">
        <w:rPr>
          <w:rFonts w:hint="eastAsia"/>
        </w:rPr>
        <w:t>l</w:t>
      </w:r>
      <w:r w:rsidR="008605C6">
        <w:rPr>
          <w:rFonts w:hint="eastAsia"/>
        </w:rPr>
        <w:t>e</w:t>
      </w:r>
      <w:r w:rsidRPr="00B55F1C">
        <w:t xml:space="preserve">. </w:t>
      </w:r>
      <w:r w:rsidR="00AF4EEB">
        <w:rPr>
          <w:rFonts w:hint="eastAsia"/>
        </w:rPr>
        <w:t>As the pace of life is i</w:t>
      </w:r>
      <w:r w:rsidRPr="00B55F1C">
        <w:t>ncreasingly accelerated</w:t>
      </w:r>
      <w:r w:rsidR="00AF4EEB">
        <w:rPr>
          <w:rFonts w:hint="eastAsia"/>
        </w:rPr>
        <w:t xml:space="preserve"> today,</w:t>
      </w:r>
      <w:r w:rsidRPr="00B55F1C">
        <w:t xml:space="preserve"> the</w:t>
      </w:r>
      <w:r w:rsidR="00204D0F">
        <w:rPr>
          <w:rFonts w:hint="eastAsia"/>
        </w:rPr>
        <w:t xml:space="preserve"> </w:t>
      </w:r>
      <w:r w:rsidR="00204D0F" w:rsidRPr="00204D0F">
        <w:t>appearance</w:t>
      </w:r>
      <w:r w:rsidR="00204D0F" w:rsidRPr="00204D0F">
        <w:rPr>
          <w:rFonts w:hint="eastAsia"/>
        </w:rPr>
        <w:t xml:space="preserve"> </w:t>
      </w:r>
      <w:r w:rsidR="00204D0F">
        <w:rPr>
          <w:rFonts w:hint="eastAsia"/>
        </w:rPr>
        <w:t>of</w:t>
      </w:r>
      <w:r w:rsidRPr="00B55F1C">
        <w:t xml:space="preserve"> Tablet PC </w:t>
      </w:r>
      <w:r w:rsidR="00204D0F">
        <w:rPr>
          <w:rFonts w:hint="eastAsia"/>
        </w:rPr>
        <w:t>is at a right time,</w:t>
      </w:r>
      <w:r w:rsidR="002B543F">
        <w:rPr>
          <w:rFonts w:hint="eastAsia"/>
        </w:rPr>
        <w:t xml:space="preserve"> which</w:t>
      </w:r>
      <w:r w:rsidRPr="00B55F1C">
        <w:t xml:space="preserve"> greatly enhanced the office mobility. But at the </w:t>
      </w:r>
      <w:r w:rsidR="00F76279">
        <w:t xml:space="preserve">same time, the only drawback is, be </w:t>
      </w:r>
      <w:r w:rsidRPr="00B55F1C">
        <w:t>limited</w:t>
      </w:r>
      <w:r w:rsidR="00F76279">
        <w:rPr>
          <w:rFonts w:hint="eastAsia"/>
        </w:rPr>
        <w:t xml:space="preserve"> by the</w:t>
      </w:r>
      <w:r w:rsidRPr="00B55F1C">
        <w:t xml:space="preserve"> volume of tablet PCs,</w:t>
      </w:r>
      <w:r w:rsidR="00F76279">
        <w:rPr>
          <w:rFonts w:hint="eastAsia"/>
        </w:rPr>
        <w:t xml:space="preserve"> it </w:t>
      </w:r>
      <w:r w:rsidR="00F76279">
        <w:t>can</w:t>
      </w:r>
      <w:r w:rsidR="00F76279" w:rsidRPr="00B55F1C">
        <w:t>not</w:t>
      </w:r>
      <w:r w:rsidR="00F76279">
        <w:rPr>
          <w:rFonts w:hint="eastAsia"/>
        </w:rPr>
        <w:t xml:space="preserve"> own a good</w:t>
      </w:r>
      <w:r w:rsidR="00F76279" w:rsidRPr="00F76279">
        <w:t xml:space="preserve"> </w:t>
      </w:r>
      <w:r w:rsidR="00F76279" w:rsidRPr="00B55F1C">
        <w:t>computing performance</w:t>
      </w:r>
      <w:r w:rsidR="00F76279">
        <w:t xml:space="preserve"> </w:t>
      </w:r>
      <w:r w:rsidR="00F76279">
        <w:rPr>
          <w:rFonts w:hint="eastAsia"/>
        </w:rPr>
        <w:t>as</w:t>
      </w:r>
      <w:r w:rsidR="007F4174">
        <w:t xml:space="preserve"> same as a</w:t>
      </w:r>
      <w:r w:rsidR="00816201">
        <w:t xml:space="preserve"> </w:t>
      </w:r>
      <w:r w:rsidR="00816201">
        <w:rPr>
          <w:rFonts w:hint="eastAsia"/>
        </w:rPr>
        <w:t>desktop</w:t>
      </w:r>
      <w:r w:rsidR="00CF25AD">
        <w:rPr>
          <w:rFonts w:hint="eastAsia"/>
        </w:rPr>
        <w:t>,</w:t>
      </w:r>
      <w:r w:rsidRPr="00B55F1C">
        <w:t xml:space="preserve"> and</w:t>
      </w:r>
      <w:r w:rsidR="00CF25AD">
        <w:rPr>
          <w:rFonts w:hint="eastAsia"/>
        </w:rPr>
        <w:t xml:space="preserve"> the</w:t>
      </w:r>
      <w:r w:rsidR="00CF25AD">
        <w:t xml:space="preserve"> storage capacity cannot be </w:t>
      </w:r>
      <w:r w:rsidR="00AA01DF">
        <w:t>extended;</w:t>
      </w:r>
      <w:r w:rsidR="00CF25AD">
        <w:t xml:space="preserve"> </w:t>
      </w:r>
      <w:r w:rsidR="00B10D4F">
        <w:rPr>
          <w:rFonts w:hint="eastAsia"/>
        </w:rPr>
        <w:t xml:space="preserve">everything is designed </w:t>
      </w:r>
      <w:r w:rsidR="008D2D66">
        <w:rPr>
          <w:rFonts w:hint="eastAsia"/>
        </w:rPr>
        <w:t>to a low</w:t>
      </w:r>
      <w:r w:rsidR="00B10D4F">
        <w:rPr>
          <w:rFonts w:hint="eastAsia"/>
        </w:rPr>
        <w:t xml:space="preserve"> battery usage</w:t>
      </w:r>
      <w:r w:rsidRPr="00B55F1C">
        <w:t xml:space="preserve">. However, the network is </w:t>
      </w:r>
      <w:r w:rsidR="001E7A77">
        <w:t xml:space="preserve">unlimited; </w:t>
      </w:r>
      <w:r w:rsidR="001E7A77">
        <w:rPr>
          <w:rFonts w:hint="eastAsia"/>
        </w:rPr>
        <w:t>to connect</w:t>
      </w:r>
      <w:r w:rsidRPr="00B55F1C">
        <w:t xml:space="preserve"> </w:t>
      </w:r>
      <w:r w:rsidR="001E7A77" w:rsidRPr="00B55F1C">
        <w:t xml:space="preserve">the </w:t>
      </w:r>
      <w:r w:rsidRPr="00B55F1C">
        <w:t>limited</w:t>
      </w:r>
      <w:r w:rsidR="001E7A77" w:rsidRPr="00B55F1C">
        <w:t xml:space="preserve"> Tablet PC</w:t>
      </w:r>
      <w:r w:rsidRPr="00B55F1C">
        <w:t xml:space="preserve"> to </w:t>
      </w:r>
      <w:r w:rsidR="001E7A77">
        <w:t>an unlimited</w:t>
      </w:r>
      <w:r w:rsidRPr="00B55F1C">
        <w:t xml:space="preserve"> network,</w:t>
      </w:r>
      <w:r w:rsidR="001E7A77">
        <w:rPr>
          <w:rFonts w:hint="eastAsia"/>
        </w:rPr>
        <w:t xml:space="preserve"> and</w:t>
      </w:r>
      <w:r w:rsidRPr="00B55F1C">
        <w:t xml:space="preserve"> ultimately to create endless possibilities is the </w:t>
      </w:r>
      <w:r w:rsidR="001E7A77">
        <w:rPr>
          <w:rFonts w:hint="eastAsia"/>
        </w:rPr>
        <w:t>main purpose</w:t>
      </w:r>
      <w:r w:rsidRPr="00B55F1C">
        <w:t xml:space="preserve"> of this article.</w:t>
      </w:r>
    </w:p>
    <w:p w:rsidR="00E463F7" w:rsidRDefault="00526713" w:rsidP="00CC31CA">
      <w:pPr>
        <w:pStyle w:val="afc"/>
        <w:ind w:firstLine="480"/>
      </w:pPr>
      <w:r>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F36D56" w:rsidRPr="00CD597A" w:rsidRDefault="00E463F7" w:rsidP="00CC31CA">
      <w:pPr>
        <w:pStyle w:val="afc"/>
        <w:ind w:firstLine="480"/>
      </w:pPr>
      <w:r>
        <w:t>This article aims to provide</w:t>
      </w:r>
      <w:r w:rsidR="001536DD">
        <w:rPr>
          <w:rFonts w:hint="eastAsia"/>
        </w:rPr>
        <w:t xml:space="preserve"> a</w:t>
      </w:r>
      <w:r w:rsidR="007E180A">
        <w:rPr>
          <w:rFonts w:hint="eastAsia"/>
        </w:rPr>
        <w:t>n</w:t>
      </w:r>
      <w:r w:rsidR="001536DD">
        <w:rPr>
          <w:rFonts w:hint="eastAsia"/>
        </w:rPr>
        <w:t xml:space="preserve"> </w:t>
      </w:r>
      <w:r w:rsidR="001536DD">
        <w:t>enterprise</w:t>
      </w:r>
      <w:r w:rsidR="001536DD">
        <w:rPr>
          <w:rFonts w:hint="eastAsia"/>
        </w:rPr>
        <w:t xml:space="preserve"> solution</w:t>
      </w:r>
      <w:r w:rsidR="00BE5718">
        <w:rPr>
          <w:rFonts w:hint="eastAsia"/>
        </w:rPr>
        <w:t xml:space="preserve"> for</w:t>
      </w:r>
      <w:r w:rsidR="00BE5718">
        <w:t xml:space="preserve"> investment management</w:t>
      </w:r>
      <w:r w:rsidR="00BE5718">
        <w:rPr>
          <w:rFonts w:hint="eastAsia"/>
        </w:rPr>
        <w:t>,</w:t>
      </w:r>
      <w:r w:rsidR="001536DD">
        <w:rPr>
          <w:rFonts w:hint="eastAsia"/>
        </w:rPr>
        <w:t xml:space="preserve"> which</w:t>
      </w:r>
      <w:r w:rsidR="007E180A">
        <w:rPr>
          <w:rFonts w:hint="eastAsia"/>
        </w:rPr>
        <w:t xml:space="preserve"> takes the </w:t>
      </w:r>
      <w:r w:rsidR="007E180A">
        <w:t>benefit</w:t>
      </w:r>
      <w:r w:rsidR="007E180A">
        <w:rPr>
          <w:rFonts w:hint="eastAsia"/>
        </w:rPr>
        <w:t xml:space="preserve"> of</w:t>
      </w:r>
      <w:r>
        <w:t xml:space="preserve"> iPad</w:t>
      </w:r>
      <w:r w:rsidR="00BE5718">
        <w:rPr>
          <w:rFonts w:hint="eastAsia"/>
        </w:rPr>
        <w:t xml:space="preserve"> and Cloud storage.</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AB4CE6"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5290450" w:history="1">
            <w:r w:rsidR="00AB4CE6" w:rsidRPr="007B5FDF">
              <w:rPr>
                <w:rStyle w:val="a6"/>
                <w:rFonts w:hint="eastAsia"/>
                <w:noProof/>
              </w:rPr>
              <w:t>摘要</w:t>
            </w:r>
            <w:r w:rsidR="00AB4CE6">
              <w:rPr>
                <w:noProof/>
                <w:webHidden/>
              </w:rPr>
              <w:tab/>
            </w:r>
            <w:r w:rsidR="00AB4CE6">
              <w:rPr>
                <w:noProof/>
                <w:webHidden/>
              </w:rPr>
              <w:fldChar w:fldCharType="begin"/>
            </w:r>
            <w:r w:rsidR="00AB4CE6">
              <w:rPr>
                <w:noProof/>
                <w:webHidden/>
              </w:rPr>
              <w:instrText xml:space="preserve"> PAGEREF _Toc325290450 \h </w:instrText>
            </w:r>
            <w:r w:rsidR="00AB4CE6">
              <w:rPr>
                <w:noProof/>
                <w:webHidden/>
              </w:rPr>
            </w:r>
            <w:r w:rsidR="00AB4CE6">
              <w:rPr>
                <w:noProof/>
                <w:webHidden/>
              </w:rPr>
              <w:fldChar w:fldCharType="separate"/>
            </w:r>
            <w:r w:rsidR="00AB4CE6">
              <w:rPr>
                <w:noProof/>
                <w:webHidden/>
              </w:rPr>
              <w:t>I</w:t>
            </w:r>
            <w:r w:rsidR="00AB4CE6">
              <w:rPr>
                <w:noProof/>
                <w:webHidden/>
              </w:rPr>
              <w:fldChar w:fldCharType="end"/>
            </w:r>
          </w:hyperlink>
        </w:p>
        <w:p w:rsidR="00AB4CE6" w:rsidRDefault="00AB4CE6">
          <w:pPr>
            <w:pStyle w:val="10"/>
            <w:rPr>
              <w:rFonts w:asciiTheme="minorHAnsi" w:eastAsiaTheme="minorEastAsia" w:hAnsiTheme="minorHAnsi" w:cstheme="minorBidi"/>
              <w:noProof/>
              <w:sz w:val="21"/>
              <w:szCs w:val="22"/>
            </w:rPr>
          </w:pPr>
          <w:hyperlink w:anchor="_Toc325290451" w:history="1">
            <w:r w:rsidRPr="007B5FDF">
              <w:rPr>
                <w:rStyle w:val="a6"/>
                <w:noProof/>
              </w:rPr>
              <w:t>Abstract</w:t>
            </w:r>
            <w:r>
              <w:rPr>
                <w:noProof/>
                <w:webHidden/>
              </w:rPr>
              <w:tab/>
            </w:r>
            <w:r>
              <w:rPr>
                <w:noProof/>
                <w:webHidden/>
              </w:rPr>
              <w:fldChar w:fldCharType="begin"/>
            </w:r>
            <w:r>
              <w:rPr>
                <w:noProof/>
                <w:webHidden/>
              </w:rPr>
              <w:instrText xml:space="preserve"> PAGEREF _Toc325290451 \h </w:instrText>
            </w:r>
            <w:r>
              <w:rPr>
                <w:noProof/>
                <w:webHidden/>
              </w:rPr>
            </w:r>
            <w:r>
              <w:rPr>
                <w:noProof/>
                <w:webHidden/>
              </w:rPr>
              <w:fldChar w:fldCharType="separate"/>
            </w:r>
            <w:r>
              <w:rPr>
                <w:noProof/>
                <w:webHidden/>
              </w:rPr>
              <w:t>II</w:t>
            </w:r>
            <w:r>
              <w:rPr>
                <w:noProof/>
                <w:webHidden/>
              </w:rPr>
              <w:fldChar w:fldCharType="end"/>
            </w:r>
          </w:hyperlink>
        </w:p>
        <w:p w:rsidR="00AB4CE6" w:rsidRDefault="00AB4CE6">
          <w:pPr>
            <w:pStyle w:val="10"/>
            <w:rPr>
              <w:rFonts w:asciiTheme="minorHAnsi" w:eastAsiaTheme="minorEastAsia" w:hAnsiTheme="minorHAnsi" w:cstheme="minorBidi"/>
              <w:noProof/>
              <w:sz w:val="21"/>
              <w:szCs w:val="22"/>
            </w:rPr>
          </w:pPr>
          <w:hyperlink w:anchor="_Toc325290452" w:history="1">
            <w:r w:rsidRPr="007B5FDF">
              <w:rPr>
                <w:rStyle w:val="a6"/>
                <w:rFonts w:hint="eastAsia"/>
                <w:noProof/>
              </w:rPr>
              <w:t>第</w:t>
            </w:r>
            <w:r w:rsidRPr="007B5FDF">
              <w:rPr>
                <w:rStyle w:val="a6"/>
                <w:rFonts w:hint="eastAsia"/>
                <w:noProof/>
              </w:rPr>
              <w:t>1</w:t>
            </w:r>
            <w:r w:rsidRPr="007B5FDF">
              <w:rPr>
                <w:rStyle w:val="a6"/>
                <w:rFonts w:hint="eastAsia"/>
                <w:noProof/>
              </w:rPr>
              <w:t>章</w:t>
            </w:r>
            <w:r w:rsidRPr="007B5FDF">
              <w:rPr>
                <w:rStyle w:val="a6"/>
                <w:rFonts w:hint="eastAsia"/>
                <w:noProof/>
              </w:rPr>
              <w:t xml:space="preserve"> </w:t>
            </w:r>
            <w:r w:rsidRPr="007B5FDF">
              <w:rPr>
                <w:rStyle w:val="a6"/>
                <w:rFonts w:hint="eastAsia"/>
                <w:noProof/>
              </w:rPr>
              <w:t>绪论</w:t>
            </w:r>
            <w:r>
              <w:rPr>
                <w:noProof/>
                <w:webHidden/>
              </w:rPr>
              <w:tab/>
            </w:r>
            <w:r>
              <w:rPr>
                <w:noProof/>
                <w:webHidden/>
              </w:rPr>
              <w:fldChar w:fldCharType="begin"/>
            </w:r>
            <w:r>
              <w:rPr>
                <w:noProof/>
                <w:webHidden/>
              </w:rPr>
              <w:instrText xml:space="preserve"> PAGEREF _Toc325290452 \h </w:instrText>
            </w:r>
            <w:r>
              <w:rPr>
                <w:noProof/>
                <w:webHidden/>
              </w:rPr>
            </w:r>
            <w:r>
              <w:rPr>
                <w:noProof/>
                <w:webHidden/>
              </w:rPr>
              <w:fldChar w:fldCharType="separate"/>
            </w:r>
            <w:r>
              <w:rPr>
                <w:noProof/>
                <w:webHidden/>
              </w:rPr>
              <w:t>1</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53" w:history="1">
            <w:r w:rsidRPr="007B5FDF">
              <w:rPr>
                <w:rStyle w:val="a6"/>
                <w:noProof/>
              </w:rPr>
              <w:t>1.1</w:t>
            </w:r>
            <w:r w:rsidRPr="007B5FDF">
              <w:rPr>
                <w:rStyle w:val="a6"/>
                <w:rFonts w:hint="eastAsia"/>
                <w:noProof/>
              </w:rPr>
              <w:t xml:space="preserve"> </w:t>
            </w:r>
            <w:r w:rsidRPr="007B5FDF">
              <w:rPr>
                <w:rStyle w:val="a6"/>
                <w:rFonts w:hint="eastAsia"/>
                <w:noProof/>
              </w:rPr>
              <w:t>项目背景</w:t>
            </w:r>
            <w:r>
              <w:rPr>
                <w:noProof/>
                <w:webHidden/>
              </w:rPr>
              <w:tab/>
            </w:r>
            <w:r>
              <w:rPr>
                <w:noProof/>
                <w:webHidden/>
              </w:rPr>
              <w:fldChar w:fldCharType="begin"/>
            </w:r>
            <w:r>
              <w:rPr>
                <w:noProof/>
                <w:webHidden/>
              </w:rPr>
              <w:instrText xml:space="preserve"> PAGEREF _Toc325290453 \h </w:instrText>
            </w:r>
            <w:r>
              <w:rPr>
                <w:noProof/>
                <w:webHidden/>
              </w:rPr>
            </w:r>
            <w:r>
              <w:rPr>
                <w:noProof/>
                <w:webHidden/>
              </w:rPr>
              <w:fldChar w:fldCharType="separate"/>
            </w:r>
            <w:r>
              <w:rPr>
                <w:noProof/>
                <w:webHidden/>
              </w:rPr>
              <w:t>1</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54" w:history="1">
            <w:r w:rsidRPr="007B5FDF">
              <w:rPr>
                <w:rStyle w:val="a6"/>
                <w:noProof/>
              </w:rPr>
              <w:t>1.2</w:t>
            </w:r>
            <w:r w:rsidRPr="007B5FDF">
              <w:rPr>
                <w:rStyle w:val="a6"/>
                <w:rFonts w:hint="eastAsia"/>
                <w:noProof/>
              </w:rPr>
              <w:t xml:space="preserve"> </w:t>
            </w:r>
            <w:r w:rsidRPr="007B5FDF">
              <w:rPr>
                <w:rStyle w:val="a6"/>
                <w:rFonts w:hint="eastAsia"/>
                <w:noProof/>
              </w:rPr>
              <w:t>平板设备的发展</w:t>
            </w:r>
            <w:r>
              <w:rPr>
                <w:noProof/>
                <w:webHidden/>
              </w:rPr>
              <w:tab/>
            </w:r>
            <w:r>
              <w:rPr>
                <w:noProof/>
                <w:webHidden/>
              </w:rPr>
              <w:fldChar w:fldCharType="begin"/>
            </w:r>
            <w:r>
              <w:rPr>
                <w:noProof/>
                <w:webHidden/>
              </w:rPr>
              <w:instrText xml:space="preserve"> PAGEREF _Toc325290454 \h </w:instrText>
            </w:r>
            <w:r>
              <w:rPr>
                <w:noProof/>
                <w:webHidden/>
              </w:rPr>
            </w:r>
            <w:r>
              <w:rPr>
                <w:noProof/>
                <w:webHidden/>
              </w:rPr>
              <w:fldChar w:fldCharType="separate"/>
            </w:r>
            <w:r>
              <w:rPr>
                <w:noProof/>
                <w:webHidden/>
              </w:rPr>
              <w:t>1</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55" w:history="1">
            <w:r w:rsidRPr="007B5FDF">
              <w:rPr>
                <w:rStyle w:val="a6"/>
                <w:noProof/>
              </w:rPr>
              <w:t>1.2.1</w:t>
            </w:r>
            <w:r w:rsidRPr="007B5FDF">
              <w:rPr>
                <w:rStyle w:val="a6"/>
                <w:rFonts w:hint="eastAsia"/>
                <w:noProof/>
              </w:rPr>
              <w:t xml:space="preserve"> </w:t>
            </w:r>
            <w:r w:rsidRPr="007B5FDF">
              <w:rPr>
                <w:rStyle w:val="a6"/>
                <w:rFonts w:hint="eastAsia"/>
                <w:noProof/>
              </w:rPr>
              <w:t>平板电脑的优势</w:t>
            </w:r>
            <w:r>
              <w:rPr>
                <w:noProof/>
                <w:webHidden/>
              </w:rPr>
              <w:tab/>
            </w:r>
            <w:r>
              <w:rPr>
                <w:noProof/>
                <w:webHidden/>
              </w:rPr>
              <w:fldChar w:fldCharType="begin"/>
            </w:r>
            <w:r>
              <w:rPr>
                <w:noProof/>
                <w:webHidden/>
              </w:rPr>
              <w:instrText xml:space="preserve"> PAGEREF _Toc325290455 \h </w:instrText>
            </w:r>
            <w:r>
              <w:rPr>
                <w:noProof/>
                <w:webHidden/>
              </w:rPr>
            </w:r>
            <w:r>
              <w:rPr>
                <w:noProof/>
                <w:webHidden/>
              </w:rPr>
              <w:fldChar w:fldCharType="separate"/>
            </w:r>
            <w:r>
              <w:rPr>
                <w:noProof/>
                <w:webHidden/>
              </w:rPr>
              <w:t>2</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56" w:history="1">
            <w:r w:rsidRPr="007B5FDF">
              <w:rPr>
                <w:rStyle w:val="a6"/>
                <w:noProof/>
              </w:rPr>
              <w:t>1.2.2</w:t>
            </w:r>
            <w:r w:rsidRPr="007B5FDF">
              <w:rPr>
                <w:rStyle w:val="a6"/>
                <w:rFonts w:hint="eastAsia"/>
                <w:noProof/>
              </w:rPr>
              <w:t xml:space="preserve"> </w:t>
            </w:r>
            <w:r w:rsidRPr="007B5FDF">
              <w:rPr>
                <w:rStyle w:val="a6"/>
                <w:rFonts w:hint="eastAsia"/>
                <w:noProof/>
              </w:rPr>
              <w:t>平板电脑的定位</w:t>
            </w:r>
            <w:r>
              <w:rPr>
                <w:noProof/>
                <w:webHidden/>
              </w:rPr>
              <w:tab/>
            </w:r>
            <w:r>
              <w:rPr>
                <w:noProof/>
                <w:webHidden/>
              </w:rPr>
              <w:fldChar w:fldCharType="begin"/>
            </w:r>
            <w:r>
              <w:rPr>
                <w:noProof/>
                <w:webHidden/>
              </w:rPr>
              <w:instrText xml:space="preserve"> PAGEREF _Toc325290456 \h </w:instrText>
            </w:r>
            <w:r>
              <w:rPr>
                <w:noProof/>
                <w:webHidden/>
              </w:rPr>
            </w:r>
            <w:r>
              <w:rPr>
                <w:noProof/>
                <w:webHidden/>
              </w:rPr>
              <w:fldChar w:fldCharType="separate"/>
            </w:r>
            <w:r>
              <w:rPr>
                <w:noProof/>
                <w:webHidden/>
              </w:rPr>
              <w:t>2</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57" w:history="1">
            <w:r w:rsidRPr="007B5FDF">
              <w:rPr>
                <w:rStyle w:val="a6"/>
                <w:noProof/>
              </w:rPr>
              <w:t>1.3</w:t>
            </w:r>
            <w:r w:rsidRPr="007B5FDF">
              <w:rPr>
                <w:rStyle w:val="a6"/>
                <w:rFonts w:hint="eastAsia"/>
                <w:noProof/>
              </w:rPr>
              <w:t xml:space="preserve"> </w:t>
            </w:r>
            <w:r w:rsidRPr="007B5FDF">
              <w:rPr>
                <w:rStyle w:val="a6"/>
                <w:rFonts w:hint="eastAsia"/>
                <w:noProof/>
              </w:rPr>
              <w:t>云计算</w:t>
            </w:r>
            <w:r>
              <w:rPr>
                <w:noProof/>
                <w:webHidden/>
              </w:rPr>
              <w:tab/>
            </w:r>
            <w:r>
              <w:rPr>
                <w:noProof/>
                <w:webHidden/>
              </w:rPr>
              <w:fldChar w:fldCharType="begin"/>
            </w:r>
            <w:r>
              <w:rPr>
                <w:noProof/>
                <w:webHidden/>
              </w:rPr>
              <w:instrText xml:space="preserve"> PAGEREF _Toc325290457 \h </w:instrText>
            </w:r>
            <w:r>
              <w:rPr>
                <w:noProof/>
                <w:webHidden/>
              </w:rPr>
            </w:r>
            <w:r>
              <w:rPr>
                <w:noProof/>
                <w:webHidden/>
              </w:rPr>
              <w:fldChar w:fldCharType="separate"/>
            </w:r>
            <w:r>
              <w:rPr>
                <w:noProof/>
                <w:webHidden/>
              </w:rPr>
              <w:t>3</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58" w:history="1">
            <w:r w:rsidRPr="007B5FDF">
              <w:rPr>
                <w:rStyle w:val="a6"/>
                <w:noProof/>
              </w:rPr>
              <w:t>1.3.1</w:t>
            </w:r>
            <w:r w:rsidRPr="007B5FDF">
              <w:rPr>
                <w:rStyle w:val="a6"/>
                <w:rFonts w:hint="eastAsia"/>
                <w:noProof/>
              </w:rPr>
              <w:t xml:space="preserve"> </w:t>
            </w:r>
            <w:r w:rsidRPr="007B5FDF">
              <w:rPr>
                <w:rStyle w:val="a6"/>
                <w:rFonts w:hint="eastAsia"/>
                <w:noProof/>
              </w:rPr>
              <w:t>云计算的优势</w:t>
            </w:r>
            <w:r>
              <w:rPr>
                <w:noProof/>
                <w:webHidden/>
              </w:rPr>
              <w:tab/>
            </w:r>
            <w:r>
              <w:rPr>
                <w:noProof/>
                <w:webHidden/>
              </w:rPr>
              <w:fldChar w:fldCharType="begin"/>
            </w:r>
            <w:r>
              <w:rPr>
                <w:noProof/>
                <w:webHidden/>
              </w:rPr>
              <w:instrText xml:space="preserve"> PAGEREF _Toc325290458 \h </w:instrText>
            </w:r>
            <w:r>
              <w:rPr>
                <w:noProof/>
                <w:webHidden/>
              </w:rPr>
            </w:r>
            <w:r>
              <w:rPr>
                <w:noProof/>
                <w:webHidden/>
              </w:rPr>
              <w:fldChar w:fldCharType="separate"/>
            </w:r>
            <w:r>
              <w:rPr>
                <w:noProof/>
                <w:webHidden/>
              </w:rPr>
              <w:t>3</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59" w:history="1">
            <w:r w:rsidRPr="007B5FDF">
              <w:rPr>
                <w:rStyle w:val="a6"/>
                <w:noProof/>
              </w:rPr>
              <w:t>1.3.2</w:t>
            </w:r>
            <w:r w:rsidRPr="007B5FDF">
              <w:rPr>
                <w:rStyle w:val="a6"/>
                <w:rFonts w:hint="eastAsia"/>
                <w:noProof/>
              </w:rPr>
              <w:t xml:space="preserve"> </w:t>
            </w:r>
            <w:r w:rsidRPr="007B5FDF">
              <w:rPr>
                <w:rStyle w:val="a6"/>
                <w:rFonts w:hint="eastAsia"/>
                <w:noProof/>
              </w:rPr>
              <w:t>云存储</w:t>
            </w:r>
            <w:r>
              <w:rPr>
                <w:noProof/>
                <w:webHidden/>
              </w:rPr>
              <w:tab/>
            </w:r>
            <w:r>
              <w:rPr>
                <w:noProof/>
                <w:webHidden/>
              </w:rPr>
              <w:fldChar w:fldCharType="begin"/>
            </w:r>
            <w:r>
              <w:rPr>
                <w:noProof/>
                <w:webHidden/>
              </w:rPr>
              <w:instrText xml:space="preserve"> PAGEREF _Toc325290459 \h </w:instrText>
            </w:r>
            <w:r>
              <w:rPr>
                <w:noProof/>
                <w:webHidden/>
              </w:rPr>
            </w:r>
            <w:r>
              <w:rPr>
                <w:noProof/>
                <w:webHidden/>
              </w:rPr>
              <w:fldChar w:fldCharType="separate"/>
            </w:r>
            <w:r>
              <w:rPr>
                <w:noProof/>
                <w:webHidden/>
              </w:rPr>
              <w:t>4</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60" w:history="1">
            <w:r w:rsidRPr="007B5FDF">
              <w:rPr>
                <w:rStyle w:val="a6"/>
                <w:noProof/>
              </w:rPr>
              <w:t>1.4</w:t>
            </w:r>
            <w:r w:rsidRPr="007B5FDF">
              <w:rPr>
                <w:rStyle w:val="a6"/>
                <w:rFonts w:hint="eastAsia"/>
                <w:noProof/>
              </w:rPr>
              <w:t xml:space="preserve"> </w:t>
            </w:r>
            <w:r w:rsidRPr="007B5FDF">
              <w:rPr>
                <w:rStyle w:val="a6"/>
                <w:rFonts w:hint="eastAsia"/>
                <w:noProof/>
              </w:rPr>
              <w:t>本文结构</w:t>
            </w:r>
            <w:r>
              <w:rPr>
                <w:noProof/>
                <w:webHidden/>
              </w:rPr>
              <w:tab/>
            </w:r>
            <w:r>
              <w:rPr>
                <w:noProof/>
                <w:webHidden/>
              </w:rPr>
              <w:fldChar w:fldCharType="begin"/>
            </w:r>
            <w:r>
              <w:rPr>
                <w:noProof/>
                <w:webHidden/>
              </w:rPr>
              <w:instrText xml:space="preserve"> PAGEREF _Toc325290460 \h </w:instrText>
            </w:r>
            <w:r>
              <w:rPr>
                <w:noProof/>
                <w:webHidden/>
              </w:rPr>
            </w:r>
            <w:r>
              <w:rPr>
                <w:noProof/>
                <w:webHidden/>
              </w:rPr>
              <w:fldChar w:fldCharType="separate"/>
            </w:r>
            <w:r>
              <w:rPr>
                <w:noProof/>
                <w:webHidden/>
              </w:rPr>
              <w:t>4</w:t>
            </w:r>
            <w:r>
              <w:rPr>
                <w:noProof/>
                <w:webHidden/>
              </w:rPr>
              <w:fldChar w:fldCharType="end"/>
            </w:r>
          </w:hyperlink>
        </w:p>
        <w:p w:rsidR="00AB4CE6" w:rsidRDefault="00AB4CE6">
          <w:pPr>
            <w:pStyle w:val="10"/>
            <w:rPr>
              <w:rFonts w:asciiTheme="minorHAnsi" w:eastAsiaTheme="minorEastAsia" w:hAnsiTheme="minorHAnsi" w:cstheme="minorBidi"/>
              <w:noProof/>
              <w:sz w:val="21"/>
              <w:szCs w:val="22"/>
            </w:rPr>
          </w:pPr>
          <w:hyperlink w:anchor="_Toc325290461" w:history="1">
            <w:r w:rsidRPr="007B5FDF">
              <w:rPr>
                <w:rStyle w:val="a6"/>
                <w:rFonts w:hint="eastAsia"/>
                <w:noProof/>
              </w:rPr>
              <w:t>第</w:t>
            </w:r>
            <w:r w:rsidRPr="007B5FDF">
              <w:rPr>
                <w:rStyle w:val="a6"/>
                <w:rFonts w:hint="eastAsia"/>
                <w:noProof/>
              </w:rPr>
              <w:t>2</w:t>
            </w:r>
            <w:r w:rsidRPr="007B5FDF">
              <w:rPr>
                <w:rStyle w:val="a6"/>
                <w:rFonts w:hint="eastAsia"/>
                <w:noProof/>
              </w:rPr>
              <w:t>章</w:t>
            </w:r>
            <w:r w:rsidRPr="007B5FDF">
              <w:rPr>
                <w:rStyle w:val="a6"/>
                <w:rFonts w:hint="eastAsia"/>
                <w:noProof/>
              </w:rPr>
              <w:t xml:space="preserve"> </w:t>
            </w:r>
            <w:r w:rsidRPr="007B5FDF">
              <w:rPr>
                <w:rStyle w:val="a6"/>
                <w:rFonts w:hint="eastAsia"/>
                <w:noProof/>
              </w:rPr>
              <w:t>项目实施方案</w:t>
            </w:r>
            <w:r>
              <w:rPr>
                <w:noProof/>
                <w:webHidden/>
              </w:rPr>
              <w:tab/>
            </w:r>
            <w:r>
              <w:rPr>
                <w:noProof/>
                <w:webHidden/>
              </w:rPr>
              <w:fldChar w:fldCharType="begin"/>
            </w:r>
            <w:r>
              <w:rPr>
                <w:noProof/>
                <w:webHidden/>
              </w:rPr>
              <w:instrText xml:space="preserve"> PAGEREF _Toc325290461 \h </w:instrText>
            </w:r>
            <w:r>
              <w:rPr>
                <w:noProof/>
                <w:webHidden/>
              </w:rPr>
            </w:r>
            <w:r>
              <w:rPr>
                <w:noProof/>
                <w:webHidden/>
              </w:rPr>
              <w:fldChar w:fldCharType="separate"/>
            </w:r>
            <w:r>
              <w:rPr>
                <w:noProof/>
                <w:webHidden/>
              </w:rPr>
              <w:t>5</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62" w:history="1">
            <w:r w:rsidRPr="007B5FDF">
              <w:rPr>
                <w:rStyle w:val="a6"/>
                <w:noProof/>
              </w:rPr>
              <w:t>2.1</w:t>
            </w:r>
            <w:r w:rsidRPr="007B5FDF">
              <w:rPr>
                <w:rStyle w:val="a6"/>
                <w:rFonts w:hint="eastAsia"/>
                <w:noProof/>
              </w:rPr>
              <w:t xml:space="preserve"> </w:t>
            </w:r>
            <w:r w:rsidRPr="007B5FDF">
              <w:rPr>
                <w:rStyle w:val="a6"/>
                <w:rFonts w:hint="eastAsia"/>
                <w:noProof/>
              </w:rPr>
              <w:t>项目目标</w:t>
            </w:r>
            <w:r>
              <w:rPr>
                <w:noProof/>
                <w:webHidden/>
              </w:rPr>
              <w:tab/>
            </w:r>
            <w:r>
              <w:rPr>
                <w:noProof/>
                <w:webHidden/>
              </w:rPr>
              <w:fldChar w:fldCharType="begin"/>
            </w:r>
            <w:r>
              <w:rPr>
                <w:noProof/>
                <w:webHidden/>
              </w:rPr>
              <w:instrText xml:space="preserve"> PAGEREF _Toc325290462 \h </w:instrText>
            </w:r>
            <w:r>
              <w:rPr>
                <w:noProof/>
                <w:webHidden/>
              </w:rPr>
            </w:r>
            <w:r>
              <w:rPr>
                <w:noProof/>
                <w:webHidden/>
              </w:rPr>
              <w:fldChar w:fldCharType="separate"/>
            </w:r>
            <w:r>
              <w:rPr>
                <w:noProof/>
                <w:webHidden/>
              </w:rPr>
              <w:t>5</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63" w:history="1">
            <w:r w:rsidRPr="007B5FDF">
              <w:rPr>
                <w:rStyle w:val="a6"/>
                <w:noProof/>
              </w:rPr>
              <w:t>2.1.1</w:t>
            </w:r>
            <w:r w:rsidRPr="007B5FDF">
              <w:rPr>
                <w:rStyle w:val="a6"/>
                <w:rFonts w:hint="eastAsia"/>
                <w:noProof/>
              </w:rPr>
              <w:t xml:space="preserve"> </w:t>
            </w:r>
            <w:r w:rsidRPr="007B5FDF">
              <w:rPr>
                <w:rStyle w:val="a6"/>
                <w:rFonts w:hint="eastAsia"/>
                <w:noProof/>
              </w:rPr>
              <w:t>基本目标</w:t>
            </w:r>
            <w:r>
              <w:rPr>
                <w:noProof/>
                <w:webHidden/>
              </w:rPr>
              <w:tab/>
            </w:r>
            <w:r>
              <w:rPr>
                <w:noProof/>
                <w:webHidden/>
              </w:rPr>
              <w:fldChar w:fldCharType="begin"/>
            </w:r>
            <w:r>
              <w:rPr>
                <w:noProof/>
                <w:webHidden/>
              </w:rPr>
              <w:instrText xml:space="preserve"> PAGEREF _Toc325290463 \h </w:instrText>
            </w:r>
            <w:r>
              <w:rPr>
                <w:noProof/>
                <w:webHidden/>
              </w:rPr>
            </w:r>
            <w:r>
              <w:rPr>
                <w:noProof/>
                <w:webHidden/>
              </w:rPr>
              <w:fldChar w:fldCharType="separate"/>
            </w:r>
            <w:r>
              <w:rPr>
                <w:noProof/>
                <w:webHidden/>
              </w:rPr>
              <w:t>5</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64" w:history="1">
            <w:r w:rsidRPr="007B5FDF">
              <w:rPr>
                <w:rStyle w:val="a6"/>
                <w:noProof/>
              </w:rPr>
              <w:t>2.1.2</w:t>
            </w:r>
            <w:r w:rsidRPr="007B5FDF">
              <w:rPr>
                <w:rStyle w:val="a6"/>
                <w:rFonts w:hint="eastAsia"/>
                <w:noProof/>
              </w:rPr>
              <w:t xml:space="preserve"> </w:t>
            </w:r>
            <w:r w:rsidRPr="007B5FDF">
              <w:rPr>
                <w:rStyle w:val="a6"/>
                <w:rFonts w:hint="eastAsia"/>
                <w:noProof/>
              </w:rPr>
              <w:t>高级目标</w:t>
            </w:r>
            <w:r>
              <w:rPr>
                <w:noProof/>
                <w:webHidden/>
              </w:rPr>
              <w:tab/>
            </w:r>
            <w:r>
              <w:rPr>
                <w:noProof/>
                <w:webHidden/>
              </w:rPr>
              <w:fldChar w:fldCharType="begin"/>
            </w:r>
            <w:r>
              <w:rPr>
                <w:noProof/>
                <w:webHidden/>
              </w:rPr>
              <w:instrText xml:space="preserve"> PAGEREF _Toc325290464 \h </w:instrText>
            </w:r>
            <w:r>
              <w:rPr>
                <w:noProof/>
                <w:webHidden/>
              </w:rPr>
            </w:r>
            <w:r>
              <w:rPr>
                <w:noProof/>
                <w:webHidden/>
              </w:rPr>
              <w:fldChar w:fldCharType="separate"/>
            </w:r>
            <w:r>
              <w:rPr>
                <w:noProof/>
                <w:webHidden/>
              </w:rPr>
              <w:t>5</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65" w:history="1">
            <w:r w:rsidRPr="007B5FDF">
              <w:rPr>
                <w:rStyle w:val="a6"/>
                <w:noProof/>
              </w:rPr>
              <w:t>2.2</w:t>
            </w:r>
            <w:r w:rsidRPr="007B5FDF">
              <w:rPr>
                <w:rStyle w:val="a6"/>
                <w:rFonts w:hint="eastAsia"/>
                <w:noProof/>
              </w:rPr>
              <w:t xml:space="preserve"> </w:t>
            </w:r>
            <w:r w:rsidRPr="007B5FDF">
              <w:rPr>
                <w:rStyle w:val="a6"/>
                <w:rFonts w:hint="eastAsia"/>
                <w:noProof/>
              </w:rPr>
              <w:t>使用的技术框架</w:t>
            </w:r>
            <w:r>
              <w:rPr>
                <w:noProof/>
                <w:webHidden/>
              </w:rPr>
              <w:tab/>
            </w:r>
            <w:r>
              <w:rPr>
                <w:noProof/>
                <w:webHidden/>
              </w:rPr>
              <w:fldChar w:fldCharType="begin"/>
            </w:r>
            <w:r>
              <w:rPr>
                <w:noProof/>
                <w:webHidden/>
              </w:rPr>
              <w:instrText xml:space="preserve"> PAGEREF _Toc325290465 \h </w:instrText>
            </w:r>
            <w:r>
              <w:rPr>
                <w:noProof/>
                <w:webHidden/>
              </w:rPr>
            </w:r>
            <w:r>
              <w:rPr>
                <w:noProof/>
                <w:webHidden/>
              </w:rPr>
              <w:fldChar w:fldCharType="separate"/>
            </w:r>
            <w:r>
              <w:rPr>
                <w:noProof/>
                <w:webHidden/>
              </w:rPr>
              <w:t>6</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66" w:history="1">
            <w:r w:rsidRPr="007B5FDF">
              <w:rPr>
                <w:rStyle w:val="a6"/>
                <w:noProof/>
              </w:rPr>
              <w:t>2.2.1 iOS</w:t>
            </w:r>
            <w:r>
              <w:rPr>
                <w:noProof/>
                <w:webHidden/>
              </w:rPr>
              <w:tab/>
            </w:r>
            <w:r>
              <w:rPr>
                <w:noProof/>
                <w:webHidden/>
              </w:rPr>
              <w:fldChar w:fldCharType="begin"/>
            </w:r>
            <w:r>
              <w:rPr>
                <w:noProof/>
                <w:webHidden/>
              </w:rPr>
              <w:instrText xml:space="preserve"> PAGEREF _Toc325290466 \h </w:instrText>
            </w:r>
            <w:r>
              <w:rPr>
                <w:noProof/>
                <w:webHidden/>
              </w:rPr>
            </w:r>
            <w:r>
              <w:rPr>
                <w:noProof/>
                <w:webHidden/>
              </w:rPr>
              <w:fldChar w:fldCharType="separate"/>
            </w:r>
            <w:r>
              <w:rPr>
                <w:noProof/>
                <w:webHidden/>
              </w:rPr>
              <w:t>6</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67" w:history="1">
            <w:r w:rsidRPr="007B5FDF">
              <w:rPr>
                <w:rStyle w:val="a6"/>
                <w:noProof/>
              </w:rPr>
              <w:t>2.2.2 JSON</w:t>
            </w:r>
            <w:r>
              <w:rPr>
                <w:noProof/>
                <w:webHidden/>
              </w:rPr>
              <w:tab/>
            </w:r>
            <w:r>
              <w:rPr>
                <w:noProof/>
                <w:webHidden/>
              </w:rPr>
              <w:fldChar w:fldCharType="begin"/>
            </w:r>
            <w:r>
              <w:rPr>
                <w:noProof/>
                <w:webHidden/>
              </w:rPr>
              <w:instrText xml:space="preserve"> PAGEREF _Toc325290467 \h </w:instrText>
            </w:r>
            <w:r>
              <w:rPr>
                <w:noProof/>
                <w:webHidden/>
              </w:rPr>
            </w:r>
            <w:r>
              <w:rPr>
                <w:noProof/>
                <w:webHidden/>
              </w:rPr>
              <w:fldChar w:fldCharType="separate"/>
            </w:r>
            <w:r>
              <w:rPr>
                <w:noProof/>
                <w:webHidden/>
              </w:rPr>
              <w:t>6</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68" w:history="1">
            <w:r w:rsidRPr="007B5FDF">
              <w:rPr>
                <w:rStyle w:val="a6"/>
                <w:noProof/>
              </w:rPr>
              <w:t>2.2.3 RSS</w:t>
            </w:r>
            <w:r>
              <w:rPr>
                <w:noProof/>
                <w:webHidden/>
              </w:rPr>
              <w:tab/>
            </w:r>
            <w:r>
              <w:rPr>
                <w:noProof/>
                <w:webHidden/>
              </w:rPr>
              <w:fldChar w:fldCharType="begin"/>
            </w:r>
            <w:r>
              <w:rPr>
                <w:noProof/>
                <w:webHidden/>
              </w:rPr>
              <w:instrText xml:space="preserve"> PAGEREF _Toc325290468 \h </w:instrText>
            </w:r>
            <w:r>
              <w:rPr>
                <w:noProof/>
                <w:webHidden/>
              </w:rPr>
            </w:r>
            <w:r>
              <w:rPr>
                <w:noProof/>
                <w:webHidden/>
              </w:rPr>
              <w:fldChar w:fldCharType="separate"/>
            </w:r>
            <w:r>
              <w:rPr>
                <w:noProof/>
                <w:webHidden/>
              </w:rPr>
              <w:t>6</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69" w:history="1">
            <w:r w:rsidRPr="007B5FDF">
              <w:rPr>
                <w:rStyle w:val="a6"/>
                <w:noProof/>
              </w:rPr>
              <w:t>2.2.4 RESTFul</w:t>
            </w:r>
            <w:r>
              <w:rPr>
                <w:noProof/>
                <w:webHidden/>
              </w:rPr>
              <w:tab/>
            </w:r>
            <w:r>
              <w:rPr>
                <w:noProof/>
                <w:webHidden/>
              </w:rPr>
              <w:fldChar w:fldCharType="begin"/>
            </w:r>
            <w:r>
              <w:rPr>
                <w:noProof/>
                <w:webHidden/>
              </w:rPr>
              <w:instrText xml:space="preserve"> PAGEREF _Toc325290469 \h </w:instrText>
            </w:r>
            <w:r>
              <w:rPr>
                <w:noProof/>
                <w:webHidden/>
              </w:rPr>
            </w:r>
            <w:r>
              <w:rPr>
                <w:noProof/>
                <w:webHidden/>
              </w:rPr>
              <w:fldChar w:fldCharType="separate"/>
            </w:r>
            <w:r>
              <w:rPr>
                <w:noProof/>
                <w:webHidden/>
              </w:rPr>
              <w:t>7</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70" w:history="1">
            <w:r w:rsidRPr="007B5FDF">
              <w:rPr>
                <w:rStyle w:val="a6"/>
                <w:noProof/>
              </w:rPr>
              <w:t>2.2.5 OAuth</w:t>
            </w:r>
            <w:r>
              <w:rPr>
                <w:noProof/>
                <w:webHidden/>
              </w:rPr>
              <w:tab/>
            </w:r>
            <w:r>
              <w:rPr>
                <w:noProof/>
                <w:webHidden/>
              </w:rPr>
              <w:fldChar w:fldCharType="begin"/>
            </w:r>
            <w:r>
              <w:rPr>
                <w:noProof/>
                <w:webHidden/>
              </w:rPr>
              <w:instrText xml:space="preserve"> PAGEREF _Toc325290470 \h </w:instrText>
            </w:r>
            <w:r>
              <w:rPr>
                <w:noProof/>
                <w:webHidden/>
              </w:rPr>
            </w:r>
            <w:r>
              <w:rPr>
                <w:noProof/>
                <w:webHidden/>
              </w:rPr>
              <w:fldChar w:fldCharType="separate"/>
            </w:r>
            <w:r>
              <w:rPr>
                <w:noProof/>
                <w:webHidden/>
              </w:rPr>
              <w:t>7</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71" w:history="1">
            <w:r w:rsidRPr="007B5FDF">
              <w:rPr>
                <w:rStyle w:val="a6"/>
                <w:noProof/>
              </w:rPr>
              <w:t>2.3 iPad</w:t>
            </w:r>
            <w:r w:rsidRPr="007B5FDF">
              <w:rPr>
                <w:rStyle w:val="a6"/>
                <w:rFonts w:hint="eastAsia"/>
                <w:noProof/>
              </w:rPr>
              <w:t>客户端设计</w:t>
            </w:r>
            <w:r>
              <w:rPr>
                <w:noProof/>
                <w:webHidden/>
              </w:rPr>
              <w:tab/>
            </w:r>
            <w:r>
              <w:rPr>
                <w:noProof/>
                <w:webHidden/>
              </w:rPr>
              <w:fldChar w:fldCharType="begin"/>
            </w:r>
            <w:r>
              <w:rPr>
                <w:noProof/>
                <w:webHidden/>
              </w:rPr>
              <w:instrText xml:space="preserve"> PAGEREF _Toc325290471 \h </w:instrText>
            </w:r>
            <w:r>
              <w:rPr>
                <w:noProof/>
                <w:webHidden/>
              </w:rPr>
            </w:r>
            <w:r>
              <w:rPr>
                <w:noProof/>
                <w:webHidden/>
              </w:rPr>
              <w:fldChar w:fldCharType="separate"/>
            </w:r>
            <w:r>
              <w:rPr>
                <w:noProof/>
                <w:webHidden/>
              </w:rPr>
              <w:t>8</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72" w:history="1">
            <w:r w:rsidRPr="007B5FDF">
              <w:rPr>
                <w:rStyle w:val="a6"/>
                <w:noProof/>
              </w:rPr>
              <w:t>2.3.1</w:t>
            </w:r>
            <w:r w:rsidRPr="007B5FDF">
              <w:rPr>
                <w:rStyle w:val="a6"/>
                <w:rFonts w:hint="eastAsia"/>
                <w:noProof/>
              </w:rPr>
              <w:t xml:space="preserve"> </w:t>
            </w:r>
            <w:r w:rsidRPr="007B5FDF">
              <w:rPr>
                <w:rStyle w:val="a6"/>
                <w:rFonts w:hint="eastAsia"/>
                <w:noProof/>
              </w:rPr>
              <w:t>预览图生成模块</w:t>
            </w:r>
            <w:r>
              <w:rPr>
                <w:noProof/>
                <w:webHidden/>
              </w:rPr>
              <w:tab/>
            </w:r>
            <w:r>
              <w:rPr>
                <w:noProof/>
                <w:webHidden/>
              </w:rPr>
              <w:fldChar w:fldCharType="begin"/>
            </w:r>
            <w:r>
              <w:rPr>
                <w:noProof/>
                <w:webHidden/>
              </w:rPr>
              <w:instrText xml:space="preserve"> PAGEREF _Toc325290472 \h </w:instrText>
            </w:r>
            <w:r>
              <w:rPr>
                <w:noProof/>
                <w:webHidden/>
              </w:rPr>
            </w:r>
            <w:r>
              <w:rPr>
                <w:noProof/>
                <w:webHidden/>
              </w:rPr>
              <w:fldChar w:fldCharType="separate"/>
            </w:r>
            <w:r>
              <w:rPr>
                <w:noProof/>
                <w:webHidden/>
              </w:rPr>
              <w:t>9</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73" w:history="1">
            <w:r w:rsidRPr="007B5FDF">
              <w:rPr>
                <w:rStyle w:val="a6"/>
                <w:noProof/>
              </w:rPr>
              <w:t>2.3.2 RSS</w:t>
            </w:r>
            <w:r w:rsidRPr="007B5FDF">
              <w:rPr>
                <w:rStyle w:val="a6"/>
                <w:rFonts w:hint="eastAsia"/>
                <w:noProof/>
              </w:rPr>
              <w:t>读取模块</w:t>
            </w:r>
            <w:r>
              <w:rPr>
                <w:noProof/>
                <w:webHidden/>
              </w:rPr>
              <w:tab/>
            </w:r>
            <w:r>
              <w:rPr>
                <w:noProof/>
                <w:webHidden/>
              </w:rPr>
              <w:fldChar w:fldCharType="begin"/>
            </w:r>
            <w:r>
              <w:rPr>
                <w:noProof/>
                <w:webHidden/>
              </w:rPr>
              <w:instrText xml:space="preserve"> PAGEREF _Toc325290473 \h </w:instrText>
            </w:r>
            <w:r>
              <w:rPr>
                <w:noProof/>
                <w:webHidden/>
              </w:rPr>
            </w:r>
            <w:r>
              <w:rPr>
                <w:noProof/>
                <w:webHidden/>
              </w:rPr>
              <w:fldChar w:fldCharType="separate"/>
            </w:r>
            <w:r>
              <w:rPr>
                <w:noProof/>
                <w:webHidden/>
              </w:rPr>
              <w:t>9</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74" w:history="1">
            <w:r w:rsidRPr="007B5FDF">
              <w:rPr>
                <w:rStyle w:val="a6"/>
                <w:noProof/>
              </w:rPr>
              <w:t>2.3.3</w:t>
            </w:r>
            <w:r w:rsidRPr="007B5FDF">
              <w:rPr>
                <w:rStyle w:val="a6"/>
                <w:rFonts w:hint="eastAsia"/>
                <w:noProof/>
              </w:rPr>
              <w:t xml:space="preserve"> </w:t>
            </w:r>
            <w:r w:rsidRPr="007B5FDF">
              <w:rPr>
                <w:rStyle w:val="a6"/>
                <w:rFonts w:hint="eastAsia"/>
                <w:noProof/>
              </w:rPr>
              <w:t>云存储访问与多线程下载模块</w:t>
            </w:r>
            <w:r>
              <w:rPr>
                <w:noProof/>
                <w:webHidden/>
              </w:rPr>
              <w:tab/>
            </w:r>
            <w:r>
              <w:rPr>
                <w:noProof/>
                <w:webHidden/>
              </w:rPr>
              <w:fldChar w:fldCharType="begin"/>
            </w:r>
            <w:r>
              <w:rPr>
                <w:noProof/>
                <w:webHidden/>
              </w:rPr>
              <w:instrText xml:space="preserve"> PAGEREF _Toc325290474 \h </w:instrText>
            </w:r>
            <w:r>
              <w:rPr>
                <w:noProof/>
                <w:webHidden/>
              </w:rPr>
            </w:r>
            <w:r>
              <w:rPr>
                <w:noProof/>
                <w:webHidden/>
              </w:rPr>
              <w:fldChar w:fldCharType="separate"/>
            </w:r>
            <w:r>
              <w:rPr>
                <w:noProof/>
                <w:webHidden/>
              </w:rPr>
              <w:t>9</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75" w:history="1">
            <w:r w:rsidRPr="007B5FDF">
              <w:rPr>
                <w:rStyle w:val="a6"/>
                <w:noProof/>
              </w:rPr>
              <w:t>2.3.4</w:t>
            </w:r>
            <w:r w:rsidRPr="007B5FDF">
              <w:rPr>
                <w:rStyle w:val="a6"/>
                <w:rFonts w:hint="eastAsia"/>
                <w:noProof/>
              </w:rPr>
              <w:t xml:space="preserve"> </w:t>
            </w:r>
            <w:r w:rsidRPr="007B5FDF">
              <w:rPr>
                <w:rStyle w:val="a6"/>
                <w:rFonts w:hint="eastAsia"/>
                <w:noProof/>
              </w:rPr>
              <w:t>文档操作模块</w:t>
            </w:r>
            <w:r>
              <w:rPr>
                <w:noProof/>
                <w:webHidden/>
              </w:rPr>
              <w:tab/>
            </w:r>
            <w:r>
              <w:rPr>
                <w:noProof/>
                <w:webHidden/>
              </w:rPr>
              <w:fldChar w:fldCharType="begin"/>
            </w:r>
            <w:r>
              <w:rPr>
                <w:noProof/>
                <w:webHidden/>
              </w:rPr>
              <w:instrText xml:space="preserve"> PAGEREF _Toc325290475 \h </w:instrText>
            </w:r>
            <w:r>
              <w:rPr>
                <w:noProof/>
                <w:webHidden/>
              </w:rPr>
            </w:r>
            <w:r>
              <w:rPr>
                <w:noProof/>
                <w:webHidden/>
              </w:rPr>
              <w:fldChar w:fldCharType="separate"/>
            </w:r>
            <w:r>
              <w:rPr>
                <w:noProof/>
                <w:webHidden/>
              </w:rPr>
              <w:t>10</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76" w:history="1">
            <w:r w:rsidRPr="007B5FDF">
              <w:rPr>
                <w:rStyle w:val="a6"/>
                <w:noProof/>
              </w:rPr>
              <w:t>2.3.5</w:t>
            </w:r>
            <w:r w:rsidRPr="007B5FDF">
              <w:rPr>
                <w:rStyle w:val="a6"/>
                <w:rFonts w:hint="eastAsia"/>
                <w:noProof/>
              </w:rPr>
              <w:t xml:space="preserve"> </w:t>
            </w:r>
            <w:r w:rsidRPr="007B5FDF">
              <w:rPr>
                <w:rStyle w:val="a6"/>
                <w:rFonts w:hint="eastAsia"/>
                <w:noProof/>
              </w:rPr>
              <w:t>技术难点</w:t>
            </w:r>
            <w:r>
              <w:rPr>
                <w:noProof/>
                <w:webHidden/>
              </w:rPr>
              <w:tab/>
            </w:r>
            <w:r>
              <w:rPr>
                <w:noProof/>
                <w:webHidden/>
              </w:rPr>
              <w:fldChar w:fldCharType="begin"/>
            </w:r>
            <w:r>
              <w:rPr>
                <w:noProof/>
                <w:webHidden/>
              </w:rPr>
              <w:instrText xml:space="preserve"> PAGEREF _Toc325290476 \h </w:instrText>
            </w:r>
            <w:r>
              <w:rPr>
                <w:noProof/>
                <w:webHidden/>
              </w:rPr>
            </w:r>
            <w:r>
              <w:rPr>
                <w:noProof/>
                <w:webHidden/>
              </w:rPr>
              <w:fldChar w:fldCharType="separate"/>
            </w:r>
            <w:r>
              <w:rPr>
                <w:noProof/>
                <w:webHidden/>
              </w:rPr>
              <w:t>10</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77" w:history="1">
            <w:r w:rsidRPr="007B5FDF">
              <w:rPr>
                <w:rStyle w:val="a6"/>
                <w:noProof/>
              </w:rPr>
              <w:t>2.4</w:t>
            </w:r>
            <w:r w:rsidRPr="007B5FDF">
              <w:rPr>
                <w:rStyle w:val="a6"/>
                <w:rFonts w:hint="eastAsia"/>
                <w:noProof/>
              </w:rPr>
              <w:t xml:space="preserve"> </w:t>
            </w:r>
            <w:r w:rsidRPr="007B5FDF">
              <w:rPr>
                <w:rStyle w:val="a6"/>
                <w:rFonts w:hint="eastAsia"/>
                <w:noProof/>
              </w:rPr>
              <w:t>服务端设计</w:t>
            </w:r>
            <w:r>
              <w:rPr>
                <w:noProof/>
                <w:webHidden/>
              </w:rPr>
              <w:tab/>
            </w:r>
            <w:r>
              <w:rPr>
                <w:noProof/>
                <w:webHidden/>
              </w:rPr>
              <w:fldChar w:fldCharType="begin"/>
            </w:r>
            <w:r>
              <w:rPr>
                <w:noProof/>
                <w:webHidden/>
              </w:rPr>
              <w:instrText xml:space="preserve"> PAGEREF _Toc325290477 \h </w:instrText>
            </w:r>
            <w:r>
              <w:rPr>
                <w:noProof/>
                <w:webHidden/>
              </w:rPr>
            </w:r>
            <w:r>
              <w:rPr>
                <w:noProof/>
                <w:webHidden/>
              </w:rPr>
              <w:fldChar w:fldCharType="separate"/>
            </w:r>
            <w:r>
              <w:rPr>
                <w:noProof/>
                <w:webHidden/>
              </w:rPr>
              <w:t>11</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78" w:history="1">
            <w:r w:rsidRPr="007B5FDF">
              <w:rPr>
                <w:rStyle w:val="a6"/>
                <w:noProof/>
              </w:rPr>
              <w:t>2.4.1</w:t>
            </w:r>
            <w:r w:rsidRPr="007B5FDF">
              <w:rPr>
                <w:rStyle w:val="a6"/>
                <w:rFonts w:hint="eastAsia"/>
                <w:noProof/>
              </w:rPr>
              <w:t xml:space="preserve"> </w:t>
            </w:r>
            <w:r w:rsidRPr="007B5FDF">
              <w:rPr>
                <w:rStyle w:val="a6"/>
                <w:rFonts w:hint="eastAsia"/>
                <w:noProof/>
              </w:rPr>
              <w:t>数据库设计</w:t>
            </w:r>
            <w:r>
              <w:rPr>
                <w:noProof/>
                <w:webHidden/>
              </w:rPr>
              <w:tab/>
            </w:r>
            <w:r>
              <w:rPr>
                <w:noProof/>
                <w:webHidden/>
              </w:rPr>
              <w:fldChar w:fldCharType="begin"/>
            </w:r>
            <w:r>
              <w:rPr>
                <w:noProof/>
                <w:webHidden/>
              </w:rPr>
              <w:instrText xml:space="preserve"> PAGEREF _Toc325290478 \h </w:instrText>
            </w:r>
            <w:r>
              <w:rPr>
                <w:noProof/>
                <w:webHidden/>
              </w:rPr>
            </w:r>
            <w:r>
              <w:rPr>
                <w:noProof/>
                <w:webHidden/>
              </w:rPr>
              <w:fldChar w:fldCharType="separate"/>
            </w:r>
            <w:r>
              <w:rPr>
                <w:noProof/>
                <w:webHidden/>
              </w:rPr>
              <w:t>11</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79" w:history="1">
            <w:r w:rsidRPr="007B5FDF">
              <w:rPr>
                <w:rStyle w:val="a6"/>
                <w:noProof/>
              </w:rPr>
              <w:t>2.4.2</w:t>
            </w:r>
            <w:r w:rsidRPr="007B5FDF">
              <w:rPr>
                <w:rStyle w:val="a6"/>
                <w:rFonts w:hint="eastAsia"/>
                <w:noProof/>
              </w:rPr>
              <w:t xml:space="preserve"> </w:t>
            </w:r>
            <w:r w:rsidRPr="007B5FDF">
              <w:rPr>
                <w:rStyle w:val="a6"/>
                <w:rFonts w:hint="eastAsia"/>
                <w:noProof/>
              </w:rPr>
              <w:t>接口设计</w:t>
            </w:r>
            <w:r>
              <w:rPr>
                <w:noProof/>
                <w:webHidden/>
              </w:rPr>
              <w:tab/>
            </w:r>
            <w:r>
              <w:rPr>
                <w:noProof/>
                <w:webHidden/>
              </w:rPr>
              <w:fldChar w:fldCharType="begin"/>
            </w:r>
            <w:r>
              <w:rPr>
                <w:noProof/>
                <w:webHidden/>
              </w:rPr>
              <w:instrText xml:space="preserve"> PAGEREF _Toc325290479 \h </w:instrText>
            </w:r>
            <w:r>
              <w:rPr>
                <w:noProof/>
                <w:webHidden/>
              </w:rPr>
            </w:r>
            <w:r>
              <w:rPr>
                <w:noProof/>
                <w:webHidden/>
              </w:rPr>
              <w:fldChar w:fldCharType="separate"/>
            </w:r>
            <w:r>
              <w:rPr>
                <w:noProof/>
                <w:webHidden/>
              </w:rPr>
              <w:t>12</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80" w:history="1">
            <w:r w:rsidRPr="007B5FDF">
              <w:rPr>
                <w:rStyle w:val="a6"/>
                <w:noProof/>
              </w:rPr>
              <w:t>2.4.3 Email</w:t>
            </w:r>
            <w:r w:rsidRPr="007B5FDF">
              <w:rPr>
                <w:rStyle w:val="a6"/>
                <w:rFonts w:hint="eastAsia"/>
                <w:noProof/>
              </w:rPr>
              <w:t>处理模块</w:t>
            </w:r>
            <w:r>
              <w:rPr>
                <w:noProof/>
                <w:webHidden/>
              </w:rPr>
              <w:tab/>
            </w:r>
            <w:r>
              <w:rPr>
                <w:noProof/>
                <w:webHidden/>
              </w:rPr>
              <w:fldChar w:fldCharType="begin"/>
            </w:r>
            <w:r>
              <w:rPr>
                <w:noProof/>
                <w:webHidden/>
              </w:rPr>
              <w:instrText xml:space="preserve"> PAGEREF _Toc325290480 \h </w:instrText>
            </w:r>
            <w:r>
              <w:rPr>
                <w:noProof/>
                <w:webHidden/>
              </w:rPr>
            </w:r>
            <w:r>
              <w:rPr>
                <w:noProof/>
                <w:webHidden/>
              </w:rPr>
              <w:fldChar w:fldCharType="separate"/>
            </w:r>
            <w:r>
              <w:rPr>
                <w:noProof/>
                <w:webHidden/>
              </w:rPr>
              <w:t>14</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81" w:history="1">
            <w:r w:rsidRPr="007B5FDF">
              <w:rPr>
                <w:rStyle w:val="a6"/>
                <w:noProof/>
              </w:rPr>
              <w:t>2.5</w:t>
            </w:r>
            <w:r w:rsidRPr="007B5FDF">
              <w:rPr>
                <w:rStyle w:val="a6"/>
                <w:rFonts w:hint="eastAsia"/>
                <w:noProof/>
              </w:rPr>
              <w:t xml:space="preserve"> </w:t>
            </w:r>
            <w:r w:rsidRPr="007B5FDF">
              <w:rPr>
                <w:rStyle w:val="a6"/>
                <w:rFonts w:hint="eastAsia"/>
                <w:noProof/>
              </w:rPr>
              <w:t>本章小结</w:t>
            </w:r>
            <w:r>
              <w:rPr>
                <w:noProof/>
                <w:webHidden/>
              </w:rPr>
              <w:tab/>
            </w:r>
            <w:r>
              <w:rPr>
                <w:noProof/>
                <w:webHidden/>
              </w:rPr>
              <w:fldChar w:fldCharType="begin"/>
            </w:r>
            <w:r>
              <w:rPr>
                <w:noProof/>
                <w:webHidden/>
              </w:rPr>
              <w:instrText xml:space="preserve"> PAGEREF _Toc325290481 \h </w:instrText>
            </w:r>
            <w:r>
              <w:rPr>
                <w:noProof/>
                <w:webHidden/>
              </w:rPr>
            </w:r>
            <w:r>
              <w:rPr>
                <w:noProof/>
                <w:webHidden/>
              </w:rPr>
              <w:fldChar w:fldCharType="separate"/>
            </w:r>
            <w:r>
              <w:rPr>
                <w:noProof/>
                <w:webHidden/>
              </w:rPr>
              <w:t>14</w:t>
            </w:r>
            <w:r>
              <w:rPr>
                <w:noProof/>
                <w:webHidden/>
              </w:rPr>
              <w:fldChar w:fldCharType="end"/>
            </w:r>
          </w:hyperlink>
        </w:p>
        <w:p w:rsidR="00AB4CE6" w:rsidRDefault="00AB4CE6">
          <w:pPr>
            <w:pStyle w:val="10"/>
            <w:rPr>
              <w:rFonts w:asciiTheme="minorHAnsi" w:eastAsiaTheme="minorEastAsia" w:hAnsiTheme="minorHAnsi" w:cstheme="minorBidi"/>
              <w:noProof/>
              <w:sz w:val="21"/>
              <w:szCs w:val="22"/>
            </w:rPr>
          </w:pPr>
          <w:hyperlink w:anchor="_Toc325290482" w:history="1">
            <w:r w:rsidRPr="007B5FDF">
              <w:rPr>
                <w:rStyle w:val="a6"/>
                <w:rFonts w:hint="eastAsia"/>
                <w:noProof/>
              </w:rPr>
              <w:t>第</w:t>
            </w:r>
            <w:r w:rsidRPr="007B5FDF">
              <w:rPr>
                <w:rStyle w:val="a6"/>
                <w:rFonts w:hint="eastAsia"/>
                <w:noProof/>
              </w:rPr>
              <w:t>3</w:t>
            </w:r>
            <w:r w:rsidRPr="007B5FDF">
              <w:rPr>
                <w:rStyle w:val="a6"/>
                <w:rFonts w:hint="eastAsia"/>
                <w:noProof/>
              </w:rPr>
              <w:t>章</w:t>
            </w:r>
            <w:r w:rsidRPr="007B5FDF">
              <w:rPr>
                <w:rStyle w:val="a6"/>
                <w:rFonts w:hint="eastAsia"/>
                <w:noProof/>
              </w:rPr>
              <w:t xml:space="preserve"> </w:t>
            </w:r>
            <w:r w:rsidRPr="007B5FDF">
              <w:rPr>
                <w:rStyle w:val="a6"/>
                <w:rFonts w:hint="eastAsia"/>
                <w:noProof/>
              </w:rPr>
              <w:t>项目实现</w:t>
            </w:r>
            <w:r>
              <w:rPr>
                <w:noProof/>
                <w:webHidden/>
              </w:rPr>
              <w:tab/>
            </w:r>
            <w:r>
              <w:rPr>
                <w:noProof/>
                <w:webHidden/>
              </w:rPr>
              <w:fldChar w:fldCharType="begin"/>
            </w:r>
            <w:r>
              <w:rPr>
                <w:noProof/>
                <w:webHidden/>
              </w:rPr>
              <w:instrText xml:space="preserve"> PAGEREF _Toc325290482 \h </w:instrText>
            </w:r>
            <w:r>
              <w:rPr>
                <w:noProof/>
                <w:webHidden/>
              </w:rPr>
            </w:r>
            <w:r>
              <w:rPr>
                <w:noProof/>
                <w:webHidden/>
              </w:rPr>
              <w:fldChar w:fldCharType="separate"/>
            </w:r>
            <w:r>
              <w:rPr>
                <w:noProof/>
                <w:webHidden/>
              </w:rPr>
              <w:t>15</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83" w:history="1">
            <w:r w:rsidRPr="007B5FDF">
              <w:rPr>
                <w:rStyle w:val="a6"/>
                <w:noProof/>
              </w:rPr>
              <w:t>3.1</w:t>
            </w:r>
            <w:r w:rsidRPr="007B5FDF">
              <w:rPr>
                <w:rStyle w:val="a6"/>
                <w:rFonts w:hint="eastAsia"/>
                <w:noProof/>
              </w:rPr>
              <w:t xml:space="preserve"> </w:t>
            </w:r>
            <w:r w:rsidRPr="007B5FDF">
              <w:rPr>
                <w:rStyle w:val="a6"/>
                <w:rFonts w:hint="eastAsia"/>
                <w:noProof/>
              </w:rPr>
              <w:t>客户端实现</w:t>
            </w:r>
            <w:r>
              <w:rPr>
                <w:noProof/>
                <w:webHidden/>
              </w:rPr>
              <w:tab/>
            </w:r>
            <w:r>
              <w:rPr>
                <w:noProof/>
                <w:webHidden/>
              </w:rPr>
              <w:fldChar w:fldCharType="begin"/>
            </w:r>
            <w:r>
              <w:rPr>
                <w:noProof/>
                <w:webHidden/>
              </w:rPr>
              <w:instrText xml:space="preserve"> PAGEREF _Toc325290483 \h </w:instrText>
            </w:r>
            <w:r>
              <w:rPr>
                <w:noProof/>
                <w:webHidden/>
              </w:rPr>
            </w:r>
            <w:r>
              <w:rPr>
                <w:noProof/>
                <w:webHidden/>
              </w:rPr>
              <w:fldChar w:fldCharType="separate"/>
            </w:r>
            <w:r>
              <w:rPr>
                <w:noProof/>
                <w:webHidden/>
              </w:rPr>
              <w:t>15</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84" w:history="1">
            <w:r w:rsidRPr="007B5FDF">
              <w:rPr>
                <w:rStyle w:val="a6"/>
                <w:noProof/>
              </w:rPr>
              <w:t>3.1.1</w:t>
            </w:r>
            <w:r w:rsidRPr="007B5FDF">
              <w:rPr>
                <w:rStyle w:val="a6"/>
                <w:rFonts w:hint="eastAsia"/>
                <w:noProof/>
              </w:rPr>
              <w:t xml:space="preserve"> </w:t>
            </w:r>
            <w:r w:rsidRPr="007B5FDF">
              <w:rPr>
                <w:rStyle w:val="a6"/>
                <w:rFonts w:hint="eastAsia"/>
                <w:noProof/>
              </w:rPr>
              <w:t>预览图生成与缓存</w:t>
            </w:r>
            <w:r>
              <w:rPr>
                <w:noProof/>
                <w:webHidden/>
              </w:rPr>
              <w:tab/>
            </w:r>
            <w:r>
              <w:rPr>
                <w:noProof/>
                <w:webHidden/>
              </w:rPr>
              <w:fldChar w:fldCharType="begin"/>
            </w:r>
            <w:r>
              <w:rPr>
                <w:noProof/>
                <w:webHidden/>
              </w:rPr>
              <w:instrText xml:space="preserve"> PAGEREF _Toc325290484 \h </w:instrText>
            </w:r>
            <w:r>
              <w:rPr>
                <w:noProof/>
                <w:webHidden/>
              </w:rPr>
            </w:r>
            <w:r>
              <w:rPr>
                <w:noProof/>
                <w:webHidden/>
              </w:rPr>
              <w:fldChar w:fldCharType="separate"/>
            </w:r>
            <w:r>
              <w:rPr>
                <w:noProof/>
                <w:webHidden/>
              </w:rPr>
              <w:t>15</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85" w:history="1">
            <w:r w:rsidRPr="007B5FDF">
              <w:rPr>
                <w:rStyle w:val="a6"/>
                <w:noProof/>
              </w:rPr>
              <w:t>3.1.2</w:t>
            </w:r>
            <w:r w:rsidRPr="007B5FDF">
              <w:rPr>
                <w:rStyle w:val="a6"/>
                <w:rFonts w:hint="eastAsia"/>
                <w:noProof/>
              </w:rPr>
              <w:t xml:space="preserve"> </w:t>
            </w:r>
            <w:r w:rsidRPr="007B5FDF">
              <w:rPr>
                <w:rStyle w:val="a6"/>
                <w:rFonts w:hint="eastAsia"/>
                <w:noProof/>
              </w:rPr>
              <w:t>桥接、类工厂与单例模式</w:t>
            </w:r>
            <w:r>
              <w:rPr>
                <w:noProof/>
                <w:webHidden/>
              </w:rPr>
              <w:tab/>
            </w:r>
            <w:r>
              <w:rPr>
                <w:noProof/>
                <w:webHidden/>
              </w:rPr>
              <w:fldChar w:fldCharType="begin"/>
            </w:r>
            <w:r>
              <w:rPr>
                <w:noProof/>
                <w:webHidden/>
              </w:rPr>
              <w:instrText xml:space="preserve"> PAGEREF _Toc325290485 \h </w:instrText>
            </w:r>
            <w:r>
              <w:rPr>
                <w:noProof/>
                <w:webHidden/>
              </w:rPr>
            </w:r>
            <w:r>
              <w:rPr>
                <w:noProof/>
                <w:webHidden/>
              </w:rPr>
              <w:fldChar w:fldCharType="separate"/>
            </w:r>
            <w:r>
              <w:rPr>
                <w:noProof/>
                <w:webHidden/>
              </w:rPr>
              <w:t>17</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86" w:history="1">
            <w:r w:rsidRPr="007B5FDF">
              <w:rPr>
                <w:rStyle w:val="a6"/>
                <w:noProof/>
              </w:rPr>
              <w:t>3.1.3</w:t>
            </w:r>
            <w:r w:rsidRPr="007B5FDF">
              <w:rPr>
                <w:rStyle w:val="a6"/>
                <w:rFonts w:hint="eastAsia"/>
                <w:noProof/>
              </w:rPr>
              <w:t xml:space="preserve"> </w:t>
            </w:r>
            <w:r w:rsidRPr="007B5FDF">
              <w:rPr>
                <w:rStyle w:val="a6"/>
                <w:rFonts w:hint="eastAsia"/>
                <w:noProof/>
              </w:rPr>
              <w:t>消息机制实现的进度条</w:t>
            </w:r>
            <w:r>
              <w:rPr>
                <w:noProof/>
                <w:webHidden/>
              </w:rPr>
              <w:tab/>
            </w:r>
            <w:r>
              <w:rPr>
                <w:noProof/>
                <w:webHidden/>
              </w:rPr>
              <w:fldChar w:fldCharType="begin"/>
            </w:r>
            <w:r>
              <w:rPr>
                <w:noProof/>
                <w:webHidden/>
              </w:rPr>
              <w:instrText xml:space="preserve"> PAGEREF _Toc325290486 \h </w:instrText>
            </w:r>
            <w:r>
              <w:rPr>
                <w:noProof/>
                <w:webHidden/>
              </w:rPr>
            </w:r>
            <w:r>
              <w:rPr>
                <w:noProof/>
                <w:webHidden/>
              </w:rPr>
              <w:fldChar w:fldCharType="separate"/>
            </w:r>
            <w:r>
              <w:rPr>
                <w:noProof/>
                <w:webHidden/>
              </w:rPr>
              <w:t>21</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87" w:history="1">
            <w:r w:rsidRPr="007B5FDF">
              <w:rPr>
                <w:rStyle w:val="a6"/>
                <w:noProof/>
              </w:rPr>
              <w:t>3.1.4</w:t>
            </w:r>
            <w:r w:rsidRPr="007B5FDF">
              <w:rPr>
                <w:rStyle w:val="a6"/>
                <w:rFonts w:hint="eastAsia"/>
                <w:noProof/>
              </w:rPr>
              <w:t xml:space="preserve"> </w:t>
            </w:r>
            <w:r w:rsidRPr="007B5FDF">
              <w:rPr>
                <w:rStyle w:val="a6"/>
                <w:rFonts w:hint="eastAsia"/>
                <w:noProof/>
              </w:rPr>
              <w:t>消息机制的其他应用</w:t>
            </w:r>
            <w:r>
              <w:rPr>
                <w:noProof/>
                <w:webHidden/>
              </w:rPr>
              <w:tab/>
            </w:r>
            <w:r>
              <w:rPr>
                <w:noProof/>
                <w:webHidden/>
              </w:rPr>
              <w:fldChar w:fldCharType="begin"/>
            </w:r>
            <w:r>
              <w:rPr>
                <w:noProof/>
                <w:webHidden/>
              </w:rPr>
              <w:instrText xml:space="preserve"> PAGEREF _Toc325290487 \h </w:instrText>
            </w:r>
            <w:r>
              <w:rPr>
                <w:noProof/>
                <w:webHidden/>
              </w:rPr>
            </w:r>
            <w:r>
              <w:rPr>
                <w:noProof/>
                <w:webHidden/>
              </w:rPr>
              <w:fldChar w:fldCharType="separate"/>
            </w:r>
            <w:r>
              <w:rPr>
                <w:noProof/>
                <w:webHidden/>
              </w:rPr>
              <w:t>24</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88" w:history="1">
            <w:r w:rsidRPr="007B5FDF">
              <w:rPr>
                <w:rStyle w:val="a6"/>
                <w:noProof/>
              </w:rPr>
              <w:t>3.2</w:t>
            </w:r>
            <w:r w:rsidRPr="007B5FDF">
              <w:rPr>
                <w:rStyle w:val="a6"/>
                <w:rFonts w:hint="eastAsia"/>
                <w:noProof/>
              </w:rPr>
              <w:t xml:space="preserve"> </w:t>
            </w:r>
            <w:r w:rsidRPr="007B5FDF">
              <w:rPr>
                <w:rStyle w:val="a6"/>
                <w:rFonts w:hint="eastAsia"/>
                <w:noProof/>
              </w:rPr>
              <w:t>服务端实现</w:t>
            </w:r>
            <w:r>
              <w:rPr>
                <w:noProof/>
                <w:webHidden/>
              </w:rPr>
              <w:tab/>
            </w:r>
            <w:r>
              <w:rPr>
                <w:noProof/>
                <w:webHidden/>
              </w:rPr>
              <w:fldChar w:fldCharType="begin"/>
            </w:r>
            <w:r>
              <w:rPr>
                <w:noProof/>
                <w:webHidden/>
              </w:rPr>
              <w:instrText xml:space="preserve"> PAGEREF _Toc325290488 \h </w:instrText>
            </w:r>
            <w:r>
              <w:rPr>
                <w:noProof/>
                <w:webHidden/>
              </w:rPr>
            </w:r>
            <w:r>
              <w:rPr>
                <w:noProof/>
                <w:webHidden/>
              </w:rPr>
              <w:fldChar w:fldCharType="separate"/>
            </w:r>
            <w:r>
              <w:rPr>
                <w:noProof/>
                <w:webHidden/>
              </w:rPr>
              <w:t>26</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89" w:history="1">
            <w:r w:rsidRPr="007B5FDF">
              <w:rPr>
                <w:rStyle w:val="a6"/>
                <w:noProof/>
              </w:rPr>
              <w:t>3.2.1</w:t>
            </w:r>
            <w:r w:rsidRPr="007B5FDF">
              <w:rPr>
                <w:rStyle w:val="a6"/>
                <w:rFonts w:hint="eastAsia"/>
                <w:noProof/>
              </w:rPr>
              <w:t xml:space="preserve"> </w:t>
            </w:r>
            <w:r w:rsidRPr="007B5FDF">
              <w:rPr>
                <w:rStyle w:val="a6"/>
                <w:rFonts w:hint="eastAsia"/>
                <w:noProof/>
              </w:rPr>
              <w:t>登录验证</w:t>
            </w:r>
            <w:r>
              <w:rPr>
                <w:noProof/>
                <w:webHidden/>
              </w:rPr>
              <w:tab/>
            </w:r>
            <w:r>
              <w:rPr>
                <w:noProof/>
                <w:webHidden/>
              </w:rPr>
              <w:fldChar w:fldCharType="begin"/>
            </w:r>
            <w:r>
              <w:rPr>
                <w:noProof/>
                <w:webHidden/>
              </w:rPr>
              <w:instrText xml:space="preserve"> PAGEREF _Toc325290489 \h </w:instrText>
            </w:r>
            <w:r>
              <w:rPr>
                <w:noProof/>
                <w:webHidden/>
              </w:rPr>
            </w:r>
            <w:r>
              <w:rPr>
                <w:noProof/>
                <w:webHidden/>
              </w:rPr>
              <w:fldChar w:fldCharType="separate"/>
            </w:r>
            <w:r>
              <w:rPr>
                <w:noProof/>
                <w:webHidden/>
              </w:rPr>
              <w:t>26</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90" w:history="1">
            <w:r w:rsidRPr="007B5FDF">
              <w:rPr>
                <w:rStyle w:val="a6"/>
                <w:noProof/>
              </w:rPr>
              <w:t>3.2.2</w:t>
            </w:r>
            <w:r w:rsidRPr="007B5FDF">
              <w:rPr>
                <w:rStyle w:val="a6"/>
                <w:rFonts w:hint="eastAsia"/>
                <w:noProof/>
              </w:rPr>
              <w:t xml:space="preserve"> </w:t>
            </w:r>
            <w:r w:rsidRPr="007B5FDF">
              <w:rPr>
                <w:rStyle w:val="a6"/>
                <w:rFonts w:hint="eastAsia"/>
                <w:noProof/>
              </w:rPr>
              <w:t>同步</w:t>
            </w:r>
            <w:r w:rsidRPr="007B5FDF">
              <w:rPr>
                <w:rStyle w:val="a6"/>
                <w:noProof/>
              </w:rPr>
              <w:t>Fund</w:t>
            </w:r>
            <w:r>
              <w:rPr>
                <w:noProof/>
                <w:webHidden/>
              </w:rPr>
              <w:tab/>
            </w:r>
            <w:r>
              <w:rPr>
                <w:noProof/>
                <w:webHidden/>
              </w:rPr>
              <w:fldChar w:fldCharType="begin"/>
            </w:r>
            <w:r>
              <w:rPr>
                <w:noProof/>
                <w:webHidden/>
              </w:rPr>
              <w:instrText xml:space="preserve"> PAGEREF _Toc325290490 \h </w:instrText>
            </w:r>
            <w:r>
              <w:rPr>
                <w:noProof/>
                <w:webHidden/>
              </w:rPr>
            </w:r>
            <w:r>
              <w:rPr>
                <w:noProof/>
                <w:webHidden/>
              </w:rPr>
              <w:fldChar w:fldCharType="separate"/>
            </w:r>
            <w:r>
              <w:rPr>
                <w:noProof/>
                <w:webHidden/>
              </w:rPr>
              <w:t>26</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91" w:history="1">
            <w:r w:rsidRPr="007B5FDF">
              <w:rPr>
                <w:rStyle w:val="a6"/>
                <w:noProof/>
              </w:rPr>
              <w:t>3.2.3</w:t>
            </w:r>
            <w:r w:rsidRPr="007B5FDF">
              <w:rPr>
                <w:rStyle w:val="a6"/>
                <w:rFonts w:hint="eastAsia"/>
                <w:noProof/>
              </w:rPr>
              <w:t xml:space="preserve"> </w:t>
            </w:r>
            <w:r w:rsidRPr="007B5FDF">
              <w:rPr>
                <w:rStyle w:val="a6"/>
                <w:rFonts w:hint="eastAsia"/>
                <w:noProof/>
              </w:rPr>
              <w:t>同步</w:t>
            </w:r>
            <w:r w:rsidRPr="007B5FDF">
              <w:rPr>
                <w:rStyle w:val="a6"/>
                <w:noProof/>
              </w:rPr>
              <w:t>Notes</w:t>
            </w:r>
            <w:r>
              <w:rPr>
                <w:noProof/>
                <w:webHidden/>
              </w:rPr>
              <w:tab/>
            </w:r>
            <w:r>
              <w:rPr>
                <w:noProof/>
                <w:webHidden/>
              </w:rPr>
              <w:fldChar w:fldCharType="begin"/>
            </w:r>
            <w:r>
              <w:rPr>
                <w:noProof/>
                <w:webHidden/>
              </w:rPr>
              <w:instrText xml:space="preserve"> PAGEREF _Toc325290491 \h </w:instrText>
            </w:r>
            <w:r>
              <w:rPr>
                <w:noProof/>
                <w:webHidden/>
              </w:rPr>
            </w:r>
            <w:r>
              <w:rPr>
                <w:noProof/>
                <w:webHidden/>
              </w:rPr>
              <w:fldChar w:fldCharType="separate"/>
            </w:r>
            <w:r>
              <w:rPr>
                <w:noProof/>
                <w:webHidden/>
              </w:rPr>
              <w:t>27</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92" w:history="1">
            <w:r w:rsidRPr="007B5FDF">
              <w:rPr>
                <w:rStyle w:val="a6"/>
                <w:noProof/>
              </w:rPr>
              <w:t>3.2.4 Email</w:t>
            </w:r>
            <w:r w:rsidRPr="007B5FDF">
              <w:rPr>
                <w:rStyle w:val="a6"/>
                <w:rFonts w:hint="eastAsia"/>
                <w:noProof/>
              </w:rPr>
              <w:t>抓取</w:t>
            </w:r>
            <w:r>
              <w:rPr>
                <w:noProof/>
                <w:webHidden/>
              </w:rPr>
              <w:tab/>
            </w:r>
            <w:r>
              <w:rPr>
                <w:noProof/>
                <w:webHidden/>
              </w:rPr>
              <w:fldChar w:fldCharType="begin"/>
            </w:r>
            <w:r>
              <w:rPr>
                <w:noProof/>
                <w:webHidden/>
              </w:rPr>
              <w:instrText xml:space="preserve"> PAGEREF _Toc325290492 \h </w:instrText>
            </w:r>
            <w:r>
              <w:rPr>
                <w:noProof/>
                <w:webHidden/>
              </w:rPr>
            </w:r>
            <w:r>
              <w:rPr>
                <w:noProof/>
                <w:webHidden/>
              </w:rPr>
              <w:fldChar w:fldCharType="separate"/>
            </w:r>
            <w:r>
              <w:rPr>
                <w:noProof/>
                <w:webHidden/>
              </w:rPr>
              <w:t>28</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93" w:history="1">
            <w:r w:rsidRPr="007B5FDF">
              <w:rPr>
                <w:rStyle w:val="a6"/>
                <w:noProof/>
              </w:rPr>
              <w:t>3.3</w:t>
            </w:r>
            <w:r w:rsidRPr="007B5FDF">
              <w:rPr>
                <w:rStyle w:val="a6"/>
                <w:rFonts w:hint="eastAsia"/>
                <w:noProof/>
              </w:rPr>
              <w:t xml:space="preserve"> </w:t>
            </w:r>
            <w:r w:rsidRPr="007B5FDF">
              <w:rPr>
                <w:rStyle w:val="a6"/>
                <w:rFonts w:hint="eastAsia"/>
                <w:noProof/>
              </w:rPr>
              <w:t>系统架构</w:t>
            </w:r>
            <w:r>
              <w:rPr>
                <w:noProof/>
                <w:webHidden/>
              </w:rPr>
              <w:tab/>
            </w:r>
            <w:r>
              <w:rPr>
                <w:noProof/>
                <w:webHidden/>
              </w:rPr>
              <w:fldChar w:fldCharType="begin"/>
            </w:r>
            <w:r>
              <w:rPr>
                <w:noProof/>
                <w:webHidden/>
              </w:rPr>
              <w:instrText xml:space="preserve"> PAGEREF _Toc325290493 \h </w:instrText>
            </w:r>
            <w:r>
              <w:rPr>
                <w:noProof/>
                <w:webHidden/>
              </w:rPr>
            </w:r>
            <w:r>
              <w:rPr>
                <w:noProof/>
                <w:webHidden/>
              </w:rPr>
              <w:fldChar w:fldCharType="separate"/>
            </w:r>
            <w:r>
              <w:rPr>
                <w:noProof/>
                <w:webHidden/>
              </w:rPr>
              <w:t>28</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94" w:history="1">
            <w:r w:rsidRPr="007B5FDF">
              <w:rPr>
                <w:rStyle w:val="a6"/>
                <w:noProof/>
              </w:rPr>
              <w:t>3.4</w:t>
            </w:r>
            <w:r w:rsidRPr="007B5FDF">
              <w:rPr>
                <w:rStyle w:val="a6"/>
                <w:rFonts w:hint="eastAsia"/>
                <w:noProof/>
              </w:rPr>
              <w:t xml:space="preserve"> </w:t>
            </w:r>
            <w:r w:rsidRPr="007B5FDF">
              <w:rPr>
                <w:rStyle w:val="a6"/>
                <w:rFonts w:hint="eastAsia"/>
                <w:noProof/>
              </w:rPr>
              <w:t>本章小结</w:t>
            </w:r>
            <w:r>
              <w:rPr>
                <w:noProof/>
                <w:webHidden/>
              </w:rPr>
              <w:tab/>
            </w:r>
            <w:r>
              <w:rPr>
                <w:noProof/>
                <w:webHidden/>
              </w:rPr>
              <w:fldChar w:fldCharType="begin"/>
            </w:r>
            <w:r>
              <w:rPr>
                <w:noProof/>
                <w:webHidden/>
              </w:rPr>
              <w:instrText xml:space="preserve"> PAGEREF _Toc325290494 \h </w:instrText>
            </w:r>
            <w:r>
              <w:rPr>
                <w:noProof/>
                <w:webHidden/>
              </w:rPr>
            </w:r>
            <w:r>
              <w:rPr>
                <w:noProof/>
                <w:webHidden/>
              </w:rPr>
              <w:fldChar w:fldCharType="separate"/>
            </w:r>
            <w:r>
              <w:rPr>
                <w:noProof/>
                <w:webHidden/>
              </w:rPr>
              <w:t>29</w:t>
            </w:r>
            <w:r>
              <w:rPr>
                <w:noProof/>
                <w:webHidden/>
              </w:rPr>
              <w:fldChar w:fldCharType="end"/>
            </w:r>
          </w:hyperlink>
        </w:p>
        <w:p w:rsidR="00AB4CE6" w:rsidRDefault="00AB4CE6">
          <w:pPr>
            <w:pStyle w:val="10"/>
            <w:rPr>
              <w:rFonts w:asciiTheme="minorHAnsi" w:eastAsiaTheme="minorEastAsia" w:hAnsiTheme="minorHAnsi" w:cstheme="minorBidi"/>
              <w:noProof/>
              <w:sz w:val="21"/>
              <w:szCs w:val="22"/>
            </w:rPr>
          </w:pPr>
          <w:hyperlink w:anchor="_Toc325290495" w:history="1">
            <w:r w:rsidRPr="007B5FDF">
              <w:rPr>
                <w:rStyle w:val="a6"/>
                <w:rFonts w:hint="eastAsia"/>
                <w:noProof/>
              </w:rPr>
              <w:t>第</w:t>
            </w:r>
            <w:r w:rsidRPr="007B5FDF">
              <w:rPr>
                <w:rStyle w:val="a6"/>
                <w:rFonts w:hint="eastAsia"/>
                <w:noProof/>
              </w:rPr>
              <w:t>4</w:t>
            </w:r>
            <w:r w:rsidRPr="007B5FDF">
              <w:rPr>
                <w:rStyle w:val="a6"/>
                <w:rFonts w:hint="eastAsia"/>
                <w:noProof/>
              </w:rPr>
              <w:t>章</w:t>
            </w:r>
            <w:r w:rsidRPr="007B5FDF">
              <w:rPr>
                <w:rStyle w:val="a6"/>
                <w:rFonts w:hint="eastAsia"/>
                <w:noProof/>
              </w:rPr>
              <w:t xml:space="preserve"> </w:t>
            </w:r>
            <w:r w:rsidRPr="007B5FDF">
              <w:rPr>
                <w:rStyle w:val="a6"/>
                <w:rFonts w:hint="eastAsia"/>
                <w:noProof/>
              </w:rPr>
              <w:t>项目成果</w:t>
            </w:r>
            <w:r>
              <w:rPr>
                <w:noProof/>
                <w:webHidden/>
              </w:rPr>
              <w:tab/>
            </w:r>
            <w:r>
              <w:rPr>
                <w:noProof/>
                <w:webHidden/>
              </w:rPr>
              <w:fldChar w:fldCharType="begin"/>
            </w:r>
            <w:r>
              <w:rPr>
                <w:noProof/>
                <w:webHidden/>
              </w:rPr>
              <w:instrText xml:space="preserve"> PAGEREF _Toc325290495 \h </w:instrText>
            </w:r>
            <w:r>
              <w:rPr>
                <w:noProof/>
                <w:webHidden/>
              </w:rPr>
            </w:r>
            <w:r>
              <w:rPr>
                <w:noProof/>
                <w:webHidden/>
              </w:rPr>
              <w:fldChar w:fldCharType="separate"/>
            </w:r>
            <w:r>
              <w:rPr>
                <w:noProof/>
                <w:webHidden/>
              </w:rPr>
              <w:t>30</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496" w:history="1">
            <w:r w:rsidRPr="007B5FDF">
              <w:rPr>
                <w:rStyle w:val="a6"/>
                <w:noProof/>
              </w:rPr>
              <w:t>4.1 iPad</w:t>
            </w:r>
            <w:r w:rsidRPr="007B5FDF">
              <w:rPr>
                <w:rStyle w:val="a6"/>
                <w:rFonts w:hint="eastAsia"/>
                <w:noProof/>
              </w:rPr>
              <w:t>应用</w:t>
            </w:r>
            <w:r>
              <w:rPr>
                <w:noProof/>
                <w:webHidden/>
              </w:rPr>
              <w:tab/>
            </w:r>
            <w:r>
              <w:rPr>
                <w:noProof/>
                <w:webHidden/>
              </w:rPr>
              <w:fldChar w:fldCharType="begin"/>
            </w:r>
            <w:r>
              <w:rPr>
                <w:noProof/>
                <w:webHidden/>
              </w:rPr>
              <w:instrText xml:space="preserve"> PAGEREF _Toc325290496 \h </w:instrText>
            </w:r>
            <w:r>
              <w:rPr>
                <w:noProof/>
                <w:webHidden/>
              </w:rPr>
            </w:r>
            <w:r>
              <w:rPr>
                <w:noProof/>
                <w:webHidden/>
              </w:rPr>
              <w:fldChar w:fldCharType="separate"/>
            </w:r>
            <w:r>
              <w:rPr>
                <w:noProof/>
                <w:webHidden/>
              </w:rPr>
              <w:t>30</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97" w:history="1">
            <w:r w:rsidRPr="007B5FDF">
              <w:rPr>
                <w:rStyle w:val="a6"/>
                <w:noProof/>
              </w:rPr>
              <w:t>4.1.1 Home</w:t>
            </w:r>
            <w:r>
              <w:rPr>
                <w:noProof/>
                <w:webHidden/>
              </w:rPr>
              <w:tab/>
            </w:r>
            <w:r>
              <w:rPr>
                <w:noProof/>
                <w:webHidden/>
              </w:rPr>
              <w:fldChar w:fldCharType="begin"/>
            </w:r>
            <w:r>
              <w:rPr>
                <w:noProof/>
                <w:webHidden/>
              </w:rPr>
              <w:instrText xml:space="preserve"> PAGEREF _Toc325290497 \h </w:instrText>
            </w:r>
            <w:r>
              <w:rPr>
                <w:noProof/>
                <w:webHidden/>
              </w:rPr>
            </w:r>
            <w:r>
              <w:rPr>
                <w:noProof/>
                <w:webHidden/>
              </w:rPr>
              <w:fldChar w:fldCharType="separate"/>
            </w:r>
            <w:r>
              <w:rPr>
                <w:noProof/>
                <w:webHidden/>
              </w:rPr>
              <w:t>30</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98" w:history="1">
            <w:r w:rsidRPr="007B5FDF">
              <w:rPr>
                <w:rStyle w:val="a6"/>
                <w:noProof/>
              </w:rPr>
              <w:t>4.1.2 Favorite</w:t>
            </w:r>
            <w:r>
              <w:rPr>
                <w:noProof/>
                <w:webHidden/>
              </w:rPr>
              <w:tab/>
            </w:r>
            <w:r>
              <w:rPr>
                <w:noProof/>
                <w:webHidden/>
              </w:rPr>
              <w:fldChar w:fldCharType="begin"/>
            </w:r>
            <w:r>
              <w:rPr>
                <w:noProof/>
                <w:webHidden/>
              </w:rPr>
              <w:instrText xml:space="preserve"> PAGEREF _Toc325290498 \h </w:instrText>
            </w:r>
            <w:r>
              <w:rPr>
                <w:noProof/>
                <w:webHidden/>
              </w:rPr>
            </w:r>
            <w:r>
              <w:rPr>
                <w:noProof/>
                <w:webHidden/>
              </w:rPr>
              <w:fldChar w:fldCharType="separate"/>
            </w:r>
            <w:r>
              <w:rPr>
                <w:noProof/>
                <w:webHidden/>
              </w:rPr>
              <w:t>31</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499" w:history="1">
            <w:r w:rsidRPr="007B5FDF">
              <w:rPr>
                <w:rStyle w:val="a6"/>
                <w:noProof/>
              </w:rPr>
              <w:t>4.1.3 News</w:t>
            </w:r>
            <w:r>
              <w:rPr>
                <w:noProof/>
                <w:webHidden/>
              </w:rPr>
              <w:tab/>
            </w:r>
            <w:r>
              <w:rPr>
                <w:noProof/>
                <w:webHidden/>
              </w:rPr>
              <w:fldChar w:fldCharType="begin"/>
            </w:r>
            <w:r>
              <w:rPr>
                <w:noProof/>
                <w:webHidden/>
              </w:rPr>
              <w:instrText xml:space="preserve"> PAGEREF _Toc325290499 \h </w:instrText>
            </w:r>
            <w:r>
              <w:rPr>
                <w:noProof/>
                <w:webHidden/>
              </w:rPr>
            </w:r>
            <w:r>
              <w:rPr>
                <w:noProof/>
                <w:webHidden/>
              </w:rPr>
              <w:fldChar w:fldCharType="separate"/>
            </w:r>
            <w:r>
              <w:rPr>
                <w:noProof/>
                <w:webHidden/>
              </w:rPr>
              <w:t>32</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500" w:history="1">
            <w:r w:rsidRPr="007B5FDF">
              <w:rPr>
                <w:rStyle w:val="a6"/>
                <w:noProof/>
              </w:rPr>
              <w:t>4.1.4 Library</w:t>
            </w:r>
            <w:r>
              <w:rPr>
                <w:noProof/>
                <w:webHidden/>
              </w:rPr>
              <w:tab/>
            </w:r>
            <w:r>
              <w:rPr>
                <w:noProof/>
                <w:webHidden/>
              </w:rPr>
              <w:fldChar w:fldCharType="begin"/>
            </w:r>
            <w:r>
              <w:rPr>
                <w:noProof/>
                <w:webHidden/>
              </w:rPr>
              <w:instrText xml:space="preserve"> PAGEREF _Toc325290500 \h </w:instrText>
            </w:r>
            <w:r>
              <w:rPr>
                <w:noProof/>
                <w:webHidden/>
              </w:rPr>
            </w:r>
            <w:r>
              <w:rPr>
                <w:noProof/>
                <w:webHidden/>
              </w:rPr>
              <w:fldChar w:fldCharType="separate"/>
            </w:r>
            <w:r>
              <w:rPr>
                <w:noProof/>
                <w:webHidden/>
              </w:rPr>
              <w:t>33</w:t>
            </w:r>
            <w:r>
              <w:rPr>
                <w:noProof/>
                <w:webHidden/>
              </w:rPr>
              <w:fldChar w:fldCharType="end"/>
            </w:r>
          </w:hyperlink>
        </w:p>
        <w:p w:rsidR="00AB4CE6" w:rsidRDefault="00AB4CE6">
          <w:pPr>
            <w:pStyle w:val="31"/>
            <w:rPr>
              <w:rFonts w:asciiTheme="minorHAnsi" w:eastAsiaTheme="minorEastAsia" w:hAnsiTheme="minorHAnsi" w:cstheme="minorBidi"/>
              <w:noProof/>
              <w:szCs w:val="22"/>
            </w:rPr>
          </w:pPr>
          <w:hyperlink w:anchor="_Toc325290501" w:history="1">
            <w:r w:rsidRPr="007B5FDF">
              <w:rPr>
                <w:rStyle w:val="a6"/>
                <w:noProof/>
              </w:rPr>
              <w:t>4.1.5 Management</w:t>
            </w:r>
            <w:r>
              <w:rPr>
                <w:noProof/>
                <w:webHidden/>
              </w:rPr>
              <w:tab/>
            </w:r>
            <w:r>
              <w:rPr>
                <w:noProof/>
                <w:webHidden/>
              </w:rPr>
              <w:fldChar w:fldCharType="begin"/>
            </w:r>
            <w:r>
              <w:rPr>
                <w:noProof/>
                <w:webHidden/>
              </w:rPr>
              <w:instrText xml:space="preserve"> PAGEREF _Toc325290501 \h </w:instrText>
            </w:r>
            <w:r>
              <w:rPr>
                <w:noProof/>
                <w:webHidden/>
              </w:rPr>
            </w:r>
            <w:r>
              <w:rPr>
                <w:noProof/>
                <w:webHidden/>
              </w:rPr>
              <w:fldChar w:fldCharType="separate"/>
            </w:r>
            <w:r>
              <w:rPr>
                <w:noProof/>
                <w:webHidden/>
              </w:rPr>
              <w:t>35</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502" w:history="1">
            <w:r w:rsidRPr="007B5FDF">
              <w:rPr>
                <w:rStyle w:val="a6"/>
                <w:noProof/>
              </w:rPr>
              <w:t>4.2</w:t>
            </w:r>
            <w:r w:rsidRPr="007B5FDF">
              <w:rPr>
                <w:rStyle w:val="a6"/>
                <w:rFonts w:hint="eastAsia"/>
                <w:noProof/>
              </w:rPr>
              <w:t xml:space="preserve"> </w:t>
            </w:r>
            <w:r w:rsidRPr="007B5FDF">
              <w:rPr>
                <w:rStyle w:val="a6"/>
                <w:rFonts w:hint="eastAsia"/>
                <w:noProof/>
              </w:rPr>
              <w:t>服务端代码</w:t>
            </w:r>
            <w:r>
              <w:rPr>
                <w:noProof/>
                <w:webHidden/>
              </w:rPr>
              <w:tab/>
            </w:r>
            <w:r>
              <w:rPr>
                <w:noProof/>
                <w:webHidden/>
              </w:rPr>
              <w:fldChar w:fldCharType="begin"/>
            </w:r>
            <w:r>
              <w:rPr>
                <w:noProof/>
                <w:webHidden/>
              </w:rPr>
              <w:instrText xml:space="preserve"> PAGEREF _Toc325290502 \h </w:instrText>
            </w:r>
            <w:r>
              <w:rPr>
                <w:noProof/>
                <w:webHidden/>
              </w:rPr>
            </w:r>
            <w:r>
              <w:rPr>
                <w:noProof/>
                <w:webHidden/>
              </w:rPr>
              <w:fldChar w:fldCharType="separate"/>
            </w:r>
            <w:r>
              <w:rPr>
                <w:noProof/>
                <w:webHidden/>
              </w:rPr>
              <w:t>36</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503" w:history="1">
            <w:r w:rsidRPr="007B5FDF">
              <w:rPr>
                <w:rStyle w:val="a6"/>
                <w:noProof/>
              </w:rPr>
              <w:t>4.3</w:t>
            </w:r>
            <w:r w:rsidRPr="007B5FDF">
              <w:rPr>
                <w:rStyle w:val="a6"/>
                <w:rFonts w:hint="eastAsia"/>
                <w:noProof/>
              </w:rPr>
              <w:t xml:space="preserve"> </w:t>
            </w:r>
            <w:r w:rsidRPr="007B5FDF">
              <w:rPr>
                <w:rStyle w:val="a6"/>
                <w:rFonts w:hint="eastAsia"/>
                <w:noProof/>
              </w:rPr>
              <w:t>本章小结</w:t>
            </w:r>
            <w:r>
              <w:rPr>
                <w:noProof/>
                <w:webHidden/>
              </w:rPr>
              <w:tab/>
            </w:r>
            <w:r>
              <w:rPr>
                <w:noProof/>
                <w:webHidden/>
              </w:rPr>
              <w:fldChar w:fldCharType="begin"/>
            </w:r>
            <w:r>
              <w:rPr>
                <w:noProof/>
                <w:webHidden/>
              </w:rPr>
              <w:instrText xml:space="preserve"> PAGEREF _Toc325290503 \h </w:instrText>
            </w:r>
            <w:r>
              <w:rPr>
                <w:noProof/>
                <w:webHidden/>
              </w:rPr>
            </w:r>
            <w:r>
              <w:rPr>
                <w:noProof/>
                <w:webHidden/>
              </w:rPr>
              <w:fldChar w:fldCharType="separate"/>
            </w:r>
            <w:r>
              <w:rPr>
                <w:noProof/>
                <w:webHidden/>
              </w:rPr>
              <w:t>36</w:t>
            </w:r>
            <w:r>
              <w:rPr>
                <w:noProof/>
                <w:webHidden/>
              </w:rPr>
              <w:fldChar w:fldCharType="end"/>
            </w:r>
          </w:hyperlink>
        </w:p>
        <w:p w:rsidR="00AB4CE6" w:rsidRDefault="00AB4CE6">
          <w:pPr>
            <w:pStyle w:val="10"/>
            <w:rPr>
              <w:rFonts w:asciiTheme="minorHAnsi" w:eastAsiaTheme="minorEastAsia" w:hAnsiTheme="minorHAnsi" w:cstheme="minorBidi"/>
              <w:noProof/>
              <w:sz w:val="21"/>
              <w:szCs w:val="22"/>
            </w:rPr>
          </w:pPr>
          <w:hyperlink w:anchor="_Toc325290504" w:history="1">
            <w:r w:rsidRPr="007B5FDF">
              <w:rPr>
                <w:rStyle w:val="a6"/>
                <w:rFonts w:hint="eastAsia"/>
                <w:noProof/>
              </w:rPr>
              <w:t>第</w:t>
            </w:r>
            <w:r w:rsidRPr="007B5FDF">
              <w:rPr>
                <w:rStyle w:val="a6"/>
                <w:rFonts w:hint="eastAsia"/>
                <w:noProof/>
              </w:rPr>
              <w:t>5</w:t>
            </w:r>
            <w:r w:rsidRPr="007B5FDF">
              <w:rPr>
                <w:rStyle w:val="a6"/>
                <w:rFonts w:hint="eastAsia"/>
                <w:noProof/>
              </w:rPr>
              <w:t>章</w:t>
            </w:r>
            <w:r w:rsidRPr="007B5FDF">
              <w:rPr>
                <w:rStyle w:val="a6"/>
                <w:rFonts w:hint="eastAsia"/>
                <w:noProof/>
              </w:rPr>
              <w:t xml:space="preserve"> </w:t>
            </w:r>
            <w:r w:rsidRPr="007B5FDF">
              <w:rPr>
                <w:rStyle w:val="a6"/>
                <w:rFonts w:hint="eastAsia"/>
                <w:noProof/>
              </w:rPr>
              <w:t>项目展望</w:t>
            </w:r>
            <w:r>
              <w:rPr>
                <w:noProof/>
                <w:webHidden/>
              </w:rPr>
              <w:tab/>
            </w:r>
            <w:r>
              <w:rPr>
                <w:noProof/>
                <w:webHidden/>
              </w:rPr>
              <w:fldChar w:fldCharType="begin"/>
            </w:r>
            <w:r>
              <w:rPr>
                <w:noProof/>
                <w:webHidden/>
              </w:rPr>
              <w:instrText xml:space="preserve"> PAGEREF _Toc325290504 \h </w:instrText>
            </w:r>
            <w:r>
              <w:rPr>
                <w:noProof/>
                <w:webHidden/>
              </w:rPr>
            </w:r>
            <w:r>
              <w:rPr>
                <w:noProof/>
                <w:webHidden/>
              </w:rPr>
              <w:fldChar w:fldCharType="separate"/>
            </w:r>
            <w:r>
              <w:rPr>
                <w:noProof/>
                <w:webHidden/>
              </w:rPr>
              <w:t>37</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505" w:history="1">
            <w:r w:rsidRPr="007B5FDF">
              <w:rPr>
                <w:rStyle w:val="a6"/>
                <w:noProof/>
              </w:rPr>
              <w:t>5.1</w:t>
            </w:r>
            <w:r w:rsidRPr="007B5FDF">
              <w:rPr>
                <w:rStyle w:val="a6"/>
                <w:rFonts w:hint="eastAsia"/>
                <w:noProof/>
              </w:rPr>
              <w:t xml:space="preserve"> </w:t>
            </w:r>
            <w:r w:rsidRPr="007B5FDF">
              <w:rPr>
                <w:rStyle w:val="a6"/>
                <w:rFonts w:hint="eastAsia"/>
                <w:noProof/>
              </w:rPr>
              <w:t>项目总结</w:t>
            </w:r>
            <w:r>
              <w:rPr>
                <w:noProof/>
                <w:webHidden/>
              </w:rPr>
              <w:tab/>
            </w:r>
            <w:r>
              <w:rPr>
                <w:noProof/>
                <w:webHidden/>
              </w:rPr>
              <w:fldChar w:fldCharType="begin"/>
            </w:r>
            <w:r>
              <w:rPr>
                <w:noProof/>
                <w:webHidden/>
              </w:rPr>
              <w:instrText xml:space="preserve"> PAGEREF _Toc325290505 \h </w:instrText>
            </w:r>
            <w:r>
              <w:rPr>
                <w:noProof/>
                <w:webHidden/>
              </w:rPr>
            </w:r>
            <w:r>
              <w:rPr>
                <w:noProof/>
                <w:webHidden/>
              </w:rPr>
              <w:fldChar w:fldCharType="separate"/>
            </w:r>
            <w:r>
              <w:rPr>
                <w:noProof/>
                <w:webHidden/>
              </w:rPr>
              <w:t>37</w:t>
            </w:r>
            <w:r>
              <w:rPr>
                <w:noProof/>
                <w:webHidden/>
              </w:rPr>
              <w:fldChar w:fldCharType="end"/>
            </w:r>
          </w:hyperlink>
        </w:p>
        <w:p w:rsidR="00AB4CE6" w:rsidRDefault="00AB4CE6" w:rsidP="00AB4CE6">
          <w:pPr>
            <w:pStyle w:val="21"/>
            <w:ind w:left="480"/>
            <w:rPr>
              <w:rFonts w:asciiTheme="minorHAnsi" w:eastAsiaTheme="minorEastAsia" w:hAnsiTheme="minorHAnsi" w:cstheme="minorBidi"/>
              <w:noProof/>
              <w:sz w:val="21"/>
              <w:szCs w:val="22"/>
            </w:rPr>
          </w:pPr>
          <w:hyperlink w:anchor="_Toc325290506" w:history="1">
            <w:r w:rsidRPr="007B5FDF">
              <w:rPr>
                <w:rStyle w:val="a6"/>
                <w:noProof/>
              </w:rPr>
              <w:t>5.2</w:t>
            </w:r>
            <w:r w:rsidRPr="007B5FDF">
              <w:rPr>
                <w:rStyle w:val="a6"/>
                <w:rFonts w:hint="eastAsia"/>
                <w:noProof/>
              </w:rPr>
              <w:t xml:space="preserve"> </w:t>
            </w:r>
            <w:r w:rsidRPr="007B5FDF">
              <w:rPr>
                <w:rStyle w:val="a6"/>
                <w:rFonts w:hint="eastAsia"/>
                <w:noProof/>
              </w:rPr>
              <w:t>前景展望</w:t>
            </w:r>
            <w:r>
              <w:rPr>
                <w:noProof/>
                <w:webHidden/>
              </w:rPr>
              <w:tab/>
            </w:r>
            <w:r>
              <w:rPr>
                <w:noProof/>
                <w:webHidden/>
              </w:rPr>
              <w:fldChar w:fldCharType="begin"/>
            </w:r>
            <w:r>
              <w:rPr>
                <w:noProof/>
                <w:webHidden/>
              </w:rPr>
              <w:instrText xml:space="preserve"> PAGEREF _Toc325290506 \h </w:instrText>
            </w:r>
            <w:r>
              <w:rPr>
                <w:noProof/>
                <w:webHidden/>
              </w:rPr>
            </w:r>
            <w:r>
              <w:rPr>
                <w:noProof/>
                <w:webHidden/>
              </w:rPr>
              <w:fldChar w:fldCharType="separate"/>
            </w:r>
            <w:r>
              <w:rPr>
                <w:noProof/>
                <w:webHidden/>
              </w:rPr>
              <w:t>37</w:t>
            </w:r>
            <w:r>
              <w:rPr>
                <w:noProof/>
                <w:webHidden/>
              </w:rPr>
              <w:fldChar w:fldCharType="end"/>
            </w:r>
          </w:hyperlink>
        </w:p>
        <w:p w:rsidR="00AB4CE6" w:rsidRDefault="00AB4CE6">
          <w:pPr>
            <w:pStyle w:val="10"/>
            <w:rPr>
              <w:rFonts w:asciiTheme="minorHAnsi" w:eastAsiaTheme="minorEastAsia" w:hAnsiTheme="minorHAnsi" w:cstheme="minorBidi"/>
              <w:noProof/>
              <w:sz w:val="21"/>
              <w:szCs w:val="22"/>
            </w:rPr>
          </w:pPr>
          <w:hyperlink w:anchor="_Toc325290507" w:history="1">
            <w:r w:rsidRPr="007B5FDF">
              <w:rPr>
                <w:rStyle w:val="a6"/>
                <w:rFonts w:hint="eastAsia"/>
                <w:noProof/>
              </w:rPr>
              <w:t>参考文献</w:t>
            </w:r>
            <w:r>
              <w:rPr>
                <w:noProof/>
                <w:webHidden/>
              </w:rPr>
              <w:tab/>
            </w:r>
            <w:r>
              <w:rPr>
                <w:noProof/>
                <w:webHidden/>
              </w:rPr>
              <w:fldChar w:fldCharType="begin"/>
            </w:r>
            <w:r>
              <w:rPr>
                <w:noProof/>
                <w:webHidden/>
              </w:rPr>
              <w:instrText xml:space="preserve"> PAGEREF _Toc325290507 \h </w:instrText>
            </w:r>
            <w:r>
              <w:rPr>
                <w:noProof/>
                <w:webHidden/>
              </w:rPr>
            </w:r>
            <w:r>
              <w:rPr>
                <w:noProof/>
                <w:webHidden/>
              </w:rPr>
              <w:fldChar w:fldCharType="separate"/>
            </w:r>
            <w:r>
              <w:rPr>
                <w:noProof/>
                <w:webHidden/>
              </w:rPr>
              <w:t>38</w:t>
            </w:r>
            <w:r>
              <w:rPr>
                <w:noProof/>
                <w:webHidden/>
              </w:rPr>
              <w:fldChar w:fldCharType="end"/>
            </w:r>
          </w:hyperlink>
        </w:p>
        <w:p w:rsidR="00AB4CE6" w:rsidRDefault="00AB4CE6">
          <w:pPr>
            <w:pStyle w:val="10"/>
            <w:rPr>
              <w:rFonts w:asciiTheme="minorHAnsi" w:eastAsiaTheme="minorEastAsia" w:hAnsiTheme="minorHAnsi" w:cstheme="minorBidi"/>
              <w:noProof/>
              <w:sz w:val="21"/>
              <w:szCs w:val="22"/>
            </w:rPr>
          </w:pPr>
          <w:hyperlink w:anchor="_Toc325290508" w:history="1">
            <w:r w:rsidRPr="007B5FDF">
              <w:rPr>
                <w:rStyle w:val="a6"/>
                <w:rFonts w:hint="eastAsia"/>
                <w:noProof/>
              </w:rPr>
              <w:t>致谢</w:t>
            </w:r>
            <w:r>
              <w:rPr>
                <w:noProof/>
                <w:webHidden/>
              </w:rPr>
              <w:tab/>
            </w:r>
            <w:r>
              <w:rPr>
                <w:noProof/>
                <w:webHidden/>
              </w:rPr>
              <w:fldChar w:fldCharType="begin"/>
            </w:r>
            <w:r>
              <w:rPr>
                <w:noProof/>
                <w:webHidden/>
              </w:rPr>
              <w:instrText xml:space="preserve"> PAGEREF _Toc325290508 \h </w:instrText>
            </w:r>
            <w:r>
              <w:rPr>
                <w:noProof/>
                <w:webHidden/>
              </w:rPr>
            </w:r>
            <w:r>
              <w:rPr>
                <w:noProof/>
                <w:webHidden/>
              </w:rPr>
              <w:fldChar w:fldCharType="separate"/>
            </w:r>
            <w:r>
              <w:rPr>
                <w:noProof/>
                <w:webHidden/>
              </w:rPr>
              <w:t>39</w:t>
            </w:r>
            <w:r>
              <w:rPr>
                <w:noProof/>
                <w:webHidden/>
              </w:rPr>
              <w:fldChar w:fldCharType="end"/>
            </w:r>
          </w:hyperlink>
        </w:p>
        <w:p w:rsidR="00AB4CE6" w:rsidRDefault="00AB4CE6">
          <w:pPr>
            <w:pStyle w:val="10"/>
            <w:rPr>
              <w:rFonts w:asciiTheme="minorHAnsi" w:eastAsiaTheme="minorEastAsia" w:hAnsiTheme="minorHAnsi" w:cstheme="minorBidi"/>
              <w:noProof/>
              <w:sz w:val="21"/>
              <w:szCs w:val="22"/>
            </w:rPr>
          </w:pPr>
          <w:hyperlink w:anchor="_Toc325290509" w:history="1">
            <w:r w:rsidRPr="007B5FDF">
              <w:rPr>
                <w:rStyle w:val="a6"/>
                <w:rFonts w:hint="eastAsia"/>
                <w:noProof/>
              </w:rPr>
              <w:t>附录</w:t>
            </w:r>
            <w:r>
              <w:rPr>
                <w:noProof/>
                <w:webHidden/>
              </w:rPr>
              <w:tab/>
            </w:r>
            <w:r>
              <w:rPr>
                <w:noProof/>
                <w:webHidden/>
              </w:rPr>
              <w:fldChar w:fldCharType="begin"/>
            </w:r>
            <w:r>
              <w:rPr>
                <w:noProof/>
                <w:webHidden/>
              </w:rPr>
              <w:instrText xml:space="preserve"> PAGEREF _Toc325290509 \h </w:instrText>
            </w:r>
            <w:r>
              <w:rPr>
                <w:noProof/>
                <w:webHidden/>
              </w:rPr>
            </w:r>
            <w:r>
              <w:rPr>
                <w:noProof/>
                <w:webHidden/>
              </w:rPr>
              <w:fldChar w:fldCharType="separate"/>
            </w:r>
            <w:r>
              <w:rPr>
                <w:noProof/>
                <w:webHidden/>
              </w:rPr>
              <w:t>40</w:t>
            </w:r>
            <w:r>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5290452"/>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5290453"/>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5290454"/>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713261">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D65FF0">
        <w:rPr>
          <w:rFonts w:hint="eastAsia"/>
        </w:rPr>
        <w:t>可以说，平板电脑的流行是对上网本的一个致使打击。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5290455"/>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713261">
        <w:rPr>
          <w:rFonts w:hint="eastAsia"/>
        </w:rPr>
        <w:t>图</w:t>
      </w:r>
      <w:r w:rsidR="00713261">
        <w:rPr>
          <w:rFonts w:hint="eastAsia"/>
        </w:rPr>
        <w:t xml:space="preserve"> </w:t>
      </w:r>
      <w:r w:rsidR="00713261">
        <w:rPr>
          <w:noProof/>
        </w:rPr>
        <w:t>1</w:t>
      </w:r>
      <w:r w:rsidR="00713261">
        <w:noBreakHyphen/>
      </w:r>
      <w:r w:rsidR="00713261">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713261">
        <w:t xml:space="preserve">[8]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562BB4AC" wp14:editId="65BF11CF">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1</w:t>
      </w:r>
      <w:r w:rsidR="008A6156">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Toc325290456"/>
      <w:r>
        <w:rPr>
          <w:rFonts w:hint="eastAsia"/>
        </w:rPr>
        <w:t>平板电脑的定位</w:t>
      </w:r>
      <w:bookmarkEnd w:id="19"/>
      <w:bookmarkEnd w:id="20"/>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713261">
        <w:rPr>
          <w:rFonts w:hint="eastAsia"/>
        </w:rPr>
        <w:t>图</w:t>
      </w:r>
      <w:r w:rsidR="00713261">
        <w:rPr>
          <w:rFonts w:hint="eastAsia"/>
        </w:rPr>
        <w:t xml:space="preserve"> </w:t>
      </w:r>
      <w:r w:rsidR="00713261">
        <w:rPr>
          <w:noProof/>
        </w:rPr>
        <w:t>1</w:t>
      </w:r>
      <w:r w:rsidR="00713261">
        <w:noBreakHyphen/>
      </w:r>
      <w:r w:rsidR="00713261">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6E1B1E8B" wp14:editId="216FAD5D">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1" w:name="_Ref324443457"/>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2</w:t>
      </w:r>
      <w:r w:rsidR="008A6156">
        <w:fldChar w:fldCharType="end"/>
      </w:r>
      <w:bookmarkEnd w:id="21"/>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2" w:name="_Toc325201606"/>
      <w:bookmarkStart w:id="23" w:name="_Toc325290457"/>
      <w:r>
        <w:rPr>
          <w:rFonts w:hint="eastAsia"/>
        </w:rPr>
        <w:t>云计算</w:t>
      </w:r>
      <w:bookmarkEnd w:id="22"/>
      <w:bookmarkEnd w:id="23"/>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713261">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4" w:name="_Toc325201607"/>
      <w:bookmarkStart w:id="25" w:name="_Toc325290458"/>
      <w:r>
        <w:rPr>
          <w:rFonts w:hint="eastAsia"/>
        </w:rPr>
        <w:t>云计算的优势</w:t>
      </w:r>
      <w:bookmarkEnd w:id="24"/>
      <w:bookmarkEnd w:id="25"/>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的计算机故障都不会导致整个系统的崩溃，可靠性比小型计算机系统好的多。</w:t>
      </w:r>
    </w:p>
    <w:p w:rsidR="00AD74B3" w:rsidRDefault="00AD74B3" w:rsidP="008E4352">
      <w:pPr>
        <w:pStyle w:val="3"/>
      </w:pPr>
      <w:bookmarkStart w:id="26" w:name="_Toc325201608"/>
      <w:bookmarkStart w:id="27" w:name="_Toc325290459"/>
      <w:r>
        <w:rPr>
          <w:rFonts w:hint="eastAsia"/>
        </w:rPr>
        <w:t>云存储</w:t>
      </w:r>
      <w:bookmarkEnd w:id="26"/>
      <w:bookmarkEnd w:id="27"/>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713261">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8" w:name="_Toc325201610"/>
      <w:bookmarkStart w:id="29" w:name="_Toc325290460"/>
      <w:r>
        <w:rPr>
          <w:rFonts w:hint="eastAsia"/>
        </w:rPr>
        <w:t>本文结构</w:t>
      </w:r>
      <w:bookmarkEnd w:id="28"/>
      <w:bookmarkEnd w:id="29"/>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r w:rsidR="00FE16F2">
        <w:rPr>
          <w:rFonts w:hint="eastAsia"/>
        </w:rPr>
        <w:t>，其中重点为</w:t>
      </w:r>
      <w:r w:rsidR="00FE16F2">
        <w:fldChar w:fldCharType="begin"/>
      </w:r>
      <w:r w:rsidR="00FE16F2">
        <w:instrText xml:space="preserve"> </w:instrText>
      </w:r>
      <w:r w:rsidR="00FE16F2">
        <w:rPr>
          <w:rFonts w:hint="eastAsia"/>
        </w:rPr>
        <w:instrText>REF _Ref325204992 \r \h</w:instrText>
      </w:r>
      <w:r w:rsidR="00FE16F2">
        <w:instrText xml:space="preserve"> </w:instrText>
      </w:r>
      <w:r w:rsidR="00FE16F2">
        <w:fldChar w:fldCharType="separate"/>
      </w:r>
      <w:r w:rsidR="00713261">
        <w:t>3.1.2</w:t>
      </w:r>
      <w:r w:rsidR="00FE16F2">
        <w:fldChar w:fldCharType="end"/>
      </w:r>
      <w:r w:rsidR="00FE16F2">
        <w:rPr>
          <w:rFonts w:hint="eastAsia"/>
        </w:rPr>
        <w:t>节及</w:t>
      </w:r>
      <w:r w:rsidR="00FE16F2">
        <w:fldChar w:fldCharType="begin"/>
      </w:r>
      <w:r w:rsidR="00FE16F2">
        <w:instrText xml:space="preserve"> REF _Ref325204994 \r \h </w:instrText>
      </w:r>
      <w:r w:rsidR="00FE16F2">
        <w:fldChar w:fldCharType="separate"/>
      </w:r>
      <w:r w:rsidR="00713261">
        <w:t>3.1.3</w:t>
      </w:r>
      <w:r w:rsidR="00FE16F2">
        <w:fldChar w:fldCharType="end"/>
      </w:r>
      <w:r w:rsidR="00FE16F2">
        <w:rPr>
          <w:rFonts w:hint="eastAsia"/>
        </w:rPr>
        <w:t>节</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项目成果展示</w:t>
      </w:r>
      <w:r w:rsidR="00452378">
        <w:rPr>
          <w:rFonts w:hint="eastAsia"/>
        </w:rPr>
        <w:t>部分</w:t>
      </w:r>
      <w:r w:rsidR="007977F4">
        <w:rPr>
          <w:rFonts w:hint="eastAsia"/>
        </w:rPr>
        <w:t>；</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30" w:name="_Toc325201611"/>
      <w:bookmarkStart w:id="31" w:name="_Toc325290461"/>
      <w:r>
        <w:rPr>
          <w:rFonts w:hint="eastAsia"/>
        </w:rPr>
        <w:lastRenderedPageBreak/>
        <w:t>项目实施方案</w:t>
      </w:r>
      <w:bookmarkEnd w:id="30"/>
      <w:bookmarkEnd w:id="31"/>
    </w:p>
    <w:p w:rsidR="00F36D56" w:rsidRDefault="00C51833" w:rsidP="005A7A25">
      <w:pPr>
        <w:pStyle w:val="2"/>
      </w:pPr>
      <w:bookmarkStart w:id="32" w:name="_Toc325201612"/>
      <w:bookmarkStart w:id="33" w:name="_Toc325290462"/>
      <w:r>
        <w:rPr>
          <w:rFonts w:hint="eastAsia"/>
        </w:rPr>
        <w:t>项目目标</w:t>
      </w:r>
      <w:bookmarkEnd w:id="32"/>
      <w:bookmarkEnd w:id="33"/>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34" w:name="_Toc325201613"/>
      <w:bookmarkStart w:id="35" w:name="_Toc325290463"/>
      <w:r>
        <w:rPr>
          <w:rFonts w:hint="eastAsia"/>
        </w:rPr>
        <w:t>基本目标</w:t>
      </w:r>
      <w:bookmarkEnd w:id="34"/>
      <w:bookmarkEnd w:id="35"/>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Pr>
          <w:rFonts w:hint="eastAsia"/>
        </w:rPr>
        <w:t>用户可以对这些文档作一些笔记、心得等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36" w:name="_Toc325201614"/>
      <w:bookmarkStart w:id="37" w:name="_Toc325290464"/>
      <w:r>
        <w:rPr>
          <w:rFonts w:hint="eastAsia"/>
        </w:rPr>
        <w:t>高级目标</w:t>
      </w:r>
      <w:bookmarkEnd w:id="36"/>
      <w:bookmarkEnd w:id="37"/>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w:t>
      </w:r>
      <w:r>
        <w:rPr>
          <w:rFonts w:hint="eastAsia"/>
        </w:rPr>
        <w:lastRenderedPageBreak/>
        <w:t>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9104B0">
      <w:pPr>
        <w:pStyle w:val="2"/>
      </w:pPr>
      <w:bookmarkStart w:id="38" w:name="_Toc325201615"/>
      <w:bookmarkStart w:id="39" w:name="_Toc325290465"/>
      <w:r>
        <w:rPr>
          <w:rFonts w:hint="eastAsia"/>
        </w:rPr>
        <w:t>使用的</w:t>
      </w:r>
      <w:r w:rsidR="008014F5">
        <w:rPr>
          <w:rFonts w:hint="eastAsia"/>
        </w:rPr>
        <w:t>技术</w:t>
      </w:r>
      <w:r w:rsidR="00980F00">
        <w:rPr>
          <w:rFonts w:hint="eastAsia"/>
        </w:rPr>
        <w:t>框架</w:t>
      </w:r>
      <w:bookmarkEnd w:id="38"/>
      <w:bookmarkEnd w:id="39"/>
    </w:p>
    <w:p w:rsidR="00AE3C83" w:rsidRPr="00AE3C83" w:rsidRDefault="00AE3C83" w:rsidP="00AE3C83">
      <w:pPr>
        <w:pStyle w:val="afc"/>
        <w:ind w:firstLine="480"/>
      </w:pPr>
      <w:r>
        <w:rPr>
          <w:rFonts w:hint="eastAsia"/>
        </w:rPr>
        <w:t>在项目的实现过程中，考虑性能及实用性，大概会用到以下技术框架：</w:t>
      </w:r>
    </w:p>
    <w:p w:rsidR="006F283A" w:rsidRDefault="00803CBE" w:rsidP="006F283A">
      <w:pPr>
        <w:pStyle w:val="3"/>
      </w:pPr>
      <w:bookmarkStart w:id="40" w:name="_Toc325201616"/>
      <w:bookmarkStart w:id="41" w:name="_Toc325290466"/>
      <w:r>
        <w:rPr>
          <w:rFonts w:hint="eastAsia"/>
        </w:rPr>
        <w:t>iOS</w:t>
      </w:r>
      <w:bookmarkEnd w:id="40"/>
      <w:bookmarkEnd w:id="41"/>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713261">
        <w:t xml:space="preserve">[4]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42" w:name="_Toc325201617"/>
      <w:bookmarkStart w:id="43" w:name="_Toc325290467"/>
      <w:r>
        <w:rPr>
          <w:rFonts w:hint="eastAsia"/>
        </w:rPr>
        <w:t>JSON</w:t>
      </w:r>
      <w:bookmarkEnd w:id="42"/>
      <w:bookmarkEnd w:id="43"/>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也是一种语言及客户端无关的技术，且其本身传输为文本，可以压缩以提高传输效率。所以在数据的传输上考虑使用</w:t>
      </w:r>
      <w:r>
        <w:rPr>
          <w:rFonts w:hint="eastAsia"/>
        </w:rPr>
        <w:t>JSON</w:t>
      </w:r>
      <w:r>
        <w:rPr>
          <w:rFonts w:hint="eastAsia"/>
        </w:rPr>
        <w:t>。</w:t>
      </w:r>
    </w:p>
    <w:p w:rsidR="00803CBE" w:rsidRDefault="00803CBE" w:rsidP="008E4352">
      <w:pPr>
        <w:pStyle w:val="3"/>
      </w:pPr>
      <w:bookmarkStart w:id="44" w:name="_Toc325201618"/>
      <w:bookmarkStart w:id="45" w:name="_Toc325290468"/>
      <w:r>
        <w:rPr>
          <w:rFonts w:hint="eastAsia"/>
        </w:rPr>
        <w:t>RSS</w:t>
      </w:r>
      <w:bookmarkEnd w:id="44"/>
      <w:bookmarkEnd w:id="45"/>
    </w:p>
    <w:p w:rsidR="00451103" w:rsidRDefault="00451103" w:rsidP="00451103">
      <w:pPr>
        <w:pStyle w:val="afc"/>
        <w:ind w:firstLine="480"/>
      </w:pPr>
      <w:r>
        <w:rPr>
          <w:rFonts w:hint="eastAsia"/>
        </w:rPr>
        <w:lastRenderedPageBreak/>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46" w:name="_Toc325201619"/>
      <w:bookmarkStart w:id="47" w:name="_Toc325290469"/>
      <w:r>
        <w:rPr>
          <w:rFonts w:hint="eastAsia"/>
        </w:rPr>
        <w:t>RESTFul</w:t>
      </w:r>
      <w:bookmarkEnd w:id="46"/>
      <w:bookmarkEnd w:id="47"/>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48" w:name="_Toc325201620"/>
      <w:bookmarkStart w:id="49" w:name="_Toc325290470"/>
      <w:r>
        <w:rPr>
          <w:rFonts w:hint="eastAsia"/>
        </w:rPr>
        <w:t>OAuth</w:t>
      </w:r>
      <w:bookmarkEnd w:id="48"/>
      <w:bookmarkEnd w:id="49"/>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713261">
        <w:t xml:space="preserve">[5]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FE1D8F">
      <w:pPr>
        <w:pStyle w:val="afc"/>
        <w:numPr>
          <w:ilvl w:val="0"/>
          <w:numId w:val="20"/>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FE1D8F">
      <w:pPr>
        <w:pStyle w:val="afc"/>
        <w:numPr>
          <w:ilvl w:val="0"/>
          <w:numId w:val="20"/>
        </w:numPr>
        <w:ind w:firstLineChars="0"/>
      </w:pPr>
      <w:r>
        <w:rPr>
          <w:rFonts w:hint="eastAsia"/>
        </w:rPr>
        <w:t>用户在服务方的网页上输入用户名和密码，然后授权该客户端访问所请求的资源。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FE1D8F">
      <w:pPr>
        <w:pStyle w:val="afc"/>
        <w:numPr>
          <w:ilvl w:val="0"/>
          <w:numId w:val="20"/>
        </w:numPr>
        <w:ind w:firstLineChars="0"/>
      </w:pPr>
      <w:r>
        <w:rPr>
          <w:rFonts w:hint="eastAsia"/>
        </w:rPr>
        <w:lastRenderedPageBreak/>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FE1D8F">
      <w:pPr>
        <w:pStyle w:val="afc"/>
        <w:numPr>
          <w:ilvl w:val="0"/>
          <w:numId w:val="20"/>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69BBAC72" wp14:editId="5FD38CF8">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7A6CF9" w:rsidRDefault="009E3290" w:rsidP="00FC7D25">
                              <w:pPr>
                                <w:pStyle w:val="ae"/>
                                <w:rPr>
                                  <w:rFonts w:cs="Times New Roman"/>
                                  <w:noProof/>
                                  <w:sz w:val="24"/>
                                  <w:szCs w:val="20"/>
                                </w:rPr>
                              </w:pPr>
                              <w:bookmarkStart w:id="50"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1</w:t>
                              </w:r>
                              <w:r w:rsidR="008A6156">
                                <w:fldChar w:fldCharType="end"/>
                              </w:r>
                              <w:bookmarkEnd w:id="50"/>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9E3290" w:rsidRPr="007A6CF9" w:rsidRDefault="009E3290" w:rsidP="00FC7D25">
                        <w:pPr>
                          <w:pStyle w:val="ae"/>
                          <w:rPr>
                            <w:rFonts w:cs="Times New Roman"/>
                            <w:noProof/>
                            <w:sz w:val="24"/>
                            <w:szCs w:val="20"/>
                          </w:rPr>
                        </w:pPr>
                        <w:bookmarkStart w:id="51"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1</w:t>
                        </w:r>
                        <w:r w:rsidR="008A6156">
                          <w:fldChar w:fldCharType="end"/>
                        </w:r>
                        <w:bookmarkEnd w:id="51"/>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713261">
        <w:rPr>
          <w:rFonts w:hint="eastAsia"/>
        </w:rPr>
        <w:t>图</w:t>
      </w:r>
      <w:r w:rsidR="00713261">
        <w:rPr>
          <w:rFonts w:hint="eastAsia"/>
        </w:rPr>
        <w:t xml:space="preserve"> </w:t>
      </w:r>
      <w:r w:rsidR="00713261">
        <w:rPr>
          <w:noProof/>
        </w:rPr>
        <w:t>2</w:t>
      </w:r>
      <w:r w:rsidR="00713261">
        <w:noBreakHyphen/>
      </w:r>
      <w:r w:rsidR="00713261">
        <w:rPr>
          <w:noProof/>
        </w:rPr>
        <w:t>1</w:t>
      </w:r>
      <w:r w:rsidR="00FE202B">
        <w:fldChar w:fldCharType="end"/>
      </w:r>
      <w:r w:rsidR="00FE1D8F">
        <w:rPr>
          <w:rFonts w:hint="eastAsia"/>
        </w:rPr>
        <w:t>描述了整个流程。</w:t>
      </w:r>
    </w:p>
    <w:p w:rsidR="00D33B70" w:rsidRPr="00123313" w:rsidRDefault="00D33B70" w:rsidP="00FC7D25"/>
    <w:p w:rsidR="00E94A40" w:rsidRDefault="00C843BD" w:rsidP="00870BC6">
      <w:pPr>
        <w:pStyle w:val="2"/>
      </w:pPr>
      <w:bookmarkStart w:id="52" w:name="_Toc325201622"/>
      <w:bookmarkStart w:id="53" w:name="_Toc325290471"/>
      <w:r>
        <w:rPr>
          <w:rFonts w:hint="eastAsia"/>
        </w:rPr>
        <w:t>iPad</w:t>
      </w:r>
      <w:r w:rsidR="00E94A40">
        <w:rPr>
          <w:rFonts w:hint="eastAsia"/>
        </w:rPr>
        <w:t>客户端设计</w:t>
      </w:r>
      <w:bookmarkEnd w:id="52"/>
      <w:bookmarkEnd w:id="53"/>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713261">
        <w:rPr>
          <w:rFonts w:hint="eastAsia"/>
        </w:rPr>
        <w:t>表</w:t>
      </w:r>
      <w:r w:rsidR="00713261">
        <w:rPr>
          <w:rFonts w:hint="eastAsia"/>
        </w:rPr>
        <w:t xml:space="preserve"> </w:t>
      </w:r>
      <w:r w:rsidR="00713261">
        <w:rPr>
          <w:noProof/>
        </w:rPr>
        <w:t>2</w:t>
      </w:r>
      <w:r w:rsidR="00713261">
        <w:noBreakHyphen/>
      </w:r>
      <w:r w:rsidR="00713261">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54" w:name="_Ref324627109"/>
      <w:bookmarkStart w:id="55" w:name="_Ref324627093"/>
      <w:r>
        <w:rPr>
          <w:rFonts w:hint="eastAsia"/>
        </w:rPr>
        <w:lastRenderedPageBreak/>
        <w:t>表</w:t>
      </w:r>
      <w:r>
        <w:rPr>
          <w:rFonts w:hint="eastAsia"/>
        </w:rPr>
        <w:t xml:space="preserve"> </w:t>
      </w:r>
      <w:fldSimple w:instr=" STYLEREF 1 \s ">
        <w:r w:rsidR="00713261">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713261">
        <w:rPr>
          <w:noProof/>
        </w:rPr>
        <w:t>1</w:t>
      </w:r>
      <w:r w:rsidR="00E10254">
        <w:fldChar w:fldCharType="end"/>
      </w:r>
      <w:bookmarkEnd w:id="54"/>
      <w:r>
        <w:rPr>
          <w:rFonts w:hint="eastAsia"/>
        </w:rPr>
        <w:t xml:space="preserve"> </w:t>
      </w:r>
      <w:r>
        <w:rPr>
          <w:rFonts w:hint="eastAsia"/>
        </w:rPr>
        <w:t>主要交互界面说明</w:t>
      </w:r>
      <w:bookmarkEnd w:id="55"/>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14DA8" w:rsidRDefault="00D86678"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w:t>
            </w:r>
            <w:r w:rsidR="002B2E86" w:rsidRPr="00B14DA8">
              <w:rPr>
                <w:rFonts w:hint="eastAsia"/>
                <w:sz w:val="21"/>
                <w:szCs w:val="21"/>
              </w:rPr>
              <w:t>并显示文件的预览图，</w:t>
            </w:r>
            <w:r w:rsidRPr="00B14DA8">
              <w:rPr>
                <w:rFonts w:hint="eastAsia"/>
                <w:sz w:val="21"/>
                <w:szCs w:val="21"/>
              </w:rPr>
              <w:t>方便用户查找。</w:t>
            </w:r>
            <w:r w:rsidR="004350E4" w:rsidRPr="00B14DA8">
              <w:rPr>
                <w:rFonts w:hint="eastAsia"/>
                <w:sz w:val="21"/>
                <w:szCs w:val="21"/>
              </w:rPr>
              <w:t>用户</w:t>
            </w:r>
            <w:r w:rsidR="00017279" w:rsidRPr="00B14DA8">
              <w:rPr>
                <w:rFonts w:hint="eastAsia"/>
                <w:sz w:val="21"/>
                <w:szCs w:val="21"/>
              </w:rPr>
              <w:t>在这个界面中查看下载到本地的文件，并</w:t>
            </w:r>
            <w:r w:rsidR="004350E4" w:rsidRPr="00B14DA8">
              <w:rPr>
                <w:rFonts w:hint="eastAsia"/>
                <w:sz w:val="21"/>
                <w:szCs w:val="21"/>
              </w:rPr>
              <w:t>可以在这个界面中删除文件，以及拖拽一个常用文件到</w:t>
            </w:r>
            <w:r w:rsidR="004350E4" w:rsidRPr="00B14DA8">
              <w:rPr>
                <w:rFonts w:hint="eastAsia"/>
                <w:sz w:val="21"/>
                <w:szCs w:val="21"/>
              </w:rPr>
              <w:t>Favorite</w:t>
            </w:r>
            <w:r w:rsidR="004350E4" w:rsidRPr="00B14DA8">
              <w:rPr>
                <w:rFonts w:hint="eastAsia"/>
                <w:sz w:val="21"/>
                <w:szCs w:val="21"/>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14DA8" w:rsidRDefault="003404DA"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14DA8" w:rsidRDefault="00F555BC"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14DA8" w:rsidRDefault="00CF29E2"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14DA8" w:rsidRDefault="006579FF"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这是用户</w:t>
            </w:r>
            <w:r w:rsidR="0073362B" w:rsidRPr="00B14DA8">
              <w:rPr>
                <w:rFonts w:hint="eastAsia"/>
                <w:sz w:val="21"/>
                <w:szCs w:val="21"/>
              </w:rPr>
              <w:t>创建和删除</w:t>
            </w:r>
            <w:r w:rsidR="0073362B" w:rsidRPr="00B14DA8">
              <w:rPr>
                <w:rFonts w:hint="eastAsia"/>
                <w:sz w:val="21"/>
                <w:szCs w:val="21"/>
              </w:rPr>
              <w:t>Fund</w:t>
            </w:r>
            <w:r w:rsidR="0073362B" w:rsidRPr="00B14DA8">
              <w:rPr>
                <w:rFonts w:hint="eastAsia"/>
                <w:sz w:val="21"/>
                <w:szCs w:val="21"/>
              </w:rPr>
              <w:t>的地方，并可以通过拖拽方式</w:t>
            </w:r>
            <w:r w:rsidRPr="00B14DA8">
              <w:rPr>
                <w:rFonts w:hint="eastAsia"/>
                <w:sz w:val="21"/>
                <w:szCs w:val="21"/>
              </w:rPr>
              <w:t>下载云存储中的文件到</w:t>
            </w:r>
            <w:r w:rsidR="0073362B" w:rsidRPr="00B14DA8">
              <w:rPr>
                <w:rFonts w:hint="eastAsia"/>
                <w:sz w:val="21"/>
                <w:szCs w:val="21"/>
              </w:rPr>
              <w:t>Fund</w:t>
            </w:r>
            <w:r w:rsidR="0073362B" w:rsidRPr="00B14DA8">
              <w:rPr>
                <w:rFonts w:hint="eastAsia"/>
                <w:sz w:val="21"/>
                <w:szCs w:val="21"/>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56" w:name="_Ref324678935"/>
      <w:bookmarkStart w:id="57" w:name="_Toc325201623"/>
      <w:bookmarkStart w:id="58" w:name="_Toc325290472"/>
      <w:r>
        <w:rPr>
          <w:rFonts w:hint="eastAsia"/>
        </w:rPr>
        <w:t>预览图生成模块</w:t>
      </w:r>
      <w:bookmarkEnd w:id="56"/>
      <w:bookmarkEnd w:id="57"/>
      <w:bookmarkEnd w:id="58"/>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59" w:name="_Toc325201624"/>
      <w:bookmarkStart w:id="60" w:name="_Toc325290473"/>
      <w:r>
        <w:rPr>
          <w:rFonts w:hint="eastAsia"/>
        </w:rPr>
        <w:t>RSS</w:t>
      </w:r>
      <w:r>
        <w:rPr>
          <w:rFonts w:hint="eastAsia"/>
        </w:rPr>
        <w:t>读取模块</w:t>
      </w:r>
      <w:bookmarkEnd w:id="59"/>
      <w:bookmarkEnd w:id="60"/>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713261">
        <w:t xml:space="preserve">[9]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61" w:name="_Toc325201625"/>
      <w:bookmarkStart w:id="62" w:name="_Toc325290474"/>
      <w:r>
        <w:rPr>
          <w:rFonts w:hint="eastAsia"/>
        </w:rPr>
        <w:t>云存储访问</w:t>
      </w:r>
      <w:r w:rsidR="003A14B8">
        <w:rPr>
          <w:rFonts w:hint="eastAsia"/>
        </w:rPr>
        <w:t>与多线程下载</w:t>
      </w:r>
      <w:r>
        <w:rPr>
          <w:rFonts w:hint="eastAsia"/>
        </w:rPr>
        <w:t>模块</w:t>
      </w:r>
      <w:bookmarkEnd w:id="61"/>
      <w:bookmarkEnd w:id="62"/>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w:t>
      </w:r>
      <w:r>
        <w:rPr>
          <w:rFonts w:hint="eastAsia"/>
        </w:rPr>
        <w:lastRenderedPageBreak/>
        <w:t>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715D45" w:rsidRDefault="00715D45" w:rsidP="008E4352">
      <w:pPr>
        <w:pStyle w:val="3"/>
      </w:pPr>
      <w:bookmarkStart w:id="63" w:name="_Ref324801655"/>
      <w:bookmarkStart w:id="64" w:name="_Toc325201626"/>
      <w:bookmarkStart w:id="65" w:name="_Toc325290475"/>
      <w:r>
        <w:rPr>
          <w:rFonts w:hint="eastAsia"/>
        </w:rPr>
        <w:t>文档操作模块</w:t>
      </w:r>
      <w:bookmarkEnd w:id="63"/>
      <w:bookmarkEnd w:id="64"/>
      <w:bookmarkEnd w:id="65"/>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对齐显示，如</w:t>
      </w:r>
      <w:r w:rsidR="00AC3466">
        <w:rPr>
          <w:rFonts w:hint="eastAsia"/>
        </w:rPr>
        <w:t>3X3</w:t>
      </w:r>
      <w:r w:rsidR="00AC3466">
        <w:rPr>
          <w:rFonts w:hint="eastAsia"/>
        </w:rPr>
        <w:t>的网格，就能放</w:t>
      </w:r>
      <w:r w:rsidR="00AC3466">
        <w:rPr>
          <w:rFonts w:hint="eastAsia"/>
        </w:rPr>
        <w:t>9</w:t>
      </w:r>
      <w:r w:rsidR="00AC3466">
        <w:rPr>
          <w:rFonts w:hint="eastAsia"/>
        </w:rPr>
        <w:t>个文档。当文档超过</w:t>
      </w:r>
      <w:r w:rsidR="00AC3466">
        <w:rPr>
          <w:rFonts w:hint="eastAsia"/>
        </w:rPr>
        <w:t>9</w:t>
      </w:r>
      <w:r w:rsidR="00AC3466">
        <w:rPr>
          <w:rFonts w:hint="eastAsia"/>
        </w:rPr>
        <w:t>个时，会出现分页提示，显示总页数以及当前页</w:t>
      </w:r>
      <w:r w:rsidR="00D7722F">
        <w:rPr>
          <w:rFonts w:hint="eastAsia"/>
        </w:rPr>
        <w:t>。然而</w:t>
      </w:r>
      <w:r w:rsidR="00D7722F">
        <w:rPr>
          <w:rFonts w:hint="eastAsia"/>
        </w:rPr>
        <w:t>iOS</w:t>
      </w:r>
      <w:r w:rsidR="00D7722F">
        <w:rPr>
          <w:rFonts w:hint="eastAsia"/>
        </w:rPr>
        <w:t>中并没有</w:t>
      </w:r>
      <w:r w:rsidR="00D7722F">
        <w:rPr>
          <w:rFonts w:hint="eastAsia"/>
        </w:rPr>
        <w:t>Grid</w:t>
      </w:r>
      <w:r w:rsidR="00D7722F">
        <w:rPr>
          <w:rFonts w:hint="eastAsia"/>
        </w:rPr>
        <w:t>控件，需要自己实现，这里采用开源的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713261">
        <w:t xml:space="preserve">[10]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66" w:name="_Toc325201627"/>
      <w:bookmarkStart w:id="67" w:name="_Toc325290476"/>
      <w:r>
        <w:rPr>
          <w:rFonts w:hint="eastAsia"/>
        </w:rPr>
        <w:t>技术难点</w:t>
      </w:r>
      <w:bookmarkEnd w:id="66"/>
      <w:bookmarkEnd w:id="67"/>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9A37E9"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713261">
        <w:t>2.4.1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）中打开，这是唯一可行的两个突破口。对于</w:t>
      </w:r>
      <w:r w:rsidR="009A37E9">
        <w:rPr>
          <w:rFonts w:hint="eastAsia"/>
        </w:rPr>
        <w:t>PDF</w:t>
      </w:r>
      <w:r w:rsidR="009A37E9">
        <w:rPr>
          <w:rFonts w:hint="eastAsia"/>
        </w:rPr>
        <w:t>文档可以用</w:t>
      </w:r>
      <w:r w:rsidR="009A37E9">
        <w:rPr>
          <w:rFonts w:hint="eastAsia"/>
        </w:rPr>
        <w:t>iOS</w:t>
      </w:r>
      <w:r w:rsidR="009A37E9">
        <w:rPr>
          <w:rFonts w:hint="eastAsia"/>
        </w:rPr>
        <w:t>的</w:t>
      </w:r>
      <w:r w:rsidR="009A37E9">
        <w:rPr>
          <w:rFonts w:hint="eastAsia"/>
        </w:rPr>
        <w:t>CG</w:t>
      </w:r>
      <w:r w:rsidR="009A37E9">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w:t>
      </w:r>
      <w:r w:rsidR="00414B26">
        <w:rPr>
          <w:rFonts w:hint="eastAsia"/>
        </w:rPr>
        <w:lastRenderedPageBreak/>
        <w:t>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68" w:name="_Toc325201628"/>
      <w:bookmarkStart w:id="69" w:name="_Toc325290477"/>
      <w:r>
        <w:rPr>
          <w:rFonts w:hint="eastAsia"/>
        </w:rPr>
        <w:t>服务端设计</w:t>
      </w:r>
      <w:bookmarkEnd w:id="68"/>
      <w:bookmarkEnd w:id="69"/>
    </w:p>
    <w:p w:rsidR="00A23F6D" w:rsidRDefault="00A23F6D" w:rsidP="008E4352">
      <w:pPr>
        <w:pStyle w:val="3"/>
      </w:pPr>
      <w:bookmarkStart w:id="70" w:name="_Toc325201629"/>
      <w:bookmarkStart w:id="71" w:name="_Toc325290478"/>
      <w:r>
        <w:rPr>
          <w:rFonts w:hint="eastAsia"/>
        </w:rPr>
        <w:t>数据库设计</w:t>
      </w:r>
      <w:bookmarkEnd w:id="70"/>
      <w:bookmarkEnd w:id="71"/>
    </w:p>
    <w:p w:rsidR="009A347A" w:rsidRDefault="0037574A" w:rsidP="009A347A">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r w:rsidR="00727C6E">
        <w:rPr>
          <w:rFonts w:hint="eastAsia"/>
        </w:rPr>
        <w:t>如</w:t>
      </w:r>
      <w:r w:rsidR="00565E62">
        <w:fldChar w:fldCharType="begin"/>
      </w:r>
      <w:r w:rsidR="00565E62">
        <w:instrText xml:space="preserve"> </w:instrText>
      </w:r>
      <w:r w:rsidR="00565E62">
        <w:rPr>
          <w:rFonts w:hint="eastAsia"/>
        </w:rPr>
        <w:instrText>REF _Ref325204480 \h</w:instrText>
      </w:r>
      <w:r w:rsidR="00565E62">
        <w:instrText xml:space="preserve"> </w:instrText>
      </w:r>
      <w:r w:rsidR="00565E62">
        <w:fldChar w:fldCharType="separate"/>
      </w:r>
      <w:r w:rsidR="00713261">
        <w:rPr>
          <w:rFonts w:hint="eastAsia"/>
        </w:rPr>
        <w:t>图</w:t>
      </w:r>
      <w:r w:rsidR="00713261">
        <w:rPr>
          <w:rFonts w:hint="eastAsia"/>
        </w:rPr>
        <w:t xml:space="preserve"> </w:t>
      </w:r>
      <w:r w:rsidR="00713261">
        <w:rPr>
          <w:noProof/>
        </w:rPr>
        <w:t>2</w:t>
      </w:r>
      <w:r w:rsidR="00713261">
        <w:noBreakHyphen/>
      </w:r>
      <w:r w:rsidR="00713261">
        <w:rPr>
          <w:noProof/>
        </w:rPr>
        <w:t>4</w:t>
      </w:r>
      <w:r w:rsidR="00565E62">
        <w:fldChar w:fldCharType="end"/>
      </w:r>
      <w:r w:rsidR="00727C6E">
        <w:rPr>
          <w:rFonts w:hint="eastAsia"/>
        </w:rPr>
        <w:t>。</w:t>
      </w:r>
    </w:p>
    <w:p w:rsidR="009A347A" w:rsidRDefault="00342222" w:rsidP="009A347A">
      <w:pPr>
        <w:pStyle w:val="afc"/>
        <w:numPr>
          <w:ilvl w:val="0"/>
          <w:numId w:val="31"/>
        </w:numPr>
        <w:ind w:firstLineChars="0"/>
      </w:pPr>
      <w:r>
        <w:rPr>
          <w:rFonts w:hint="eastAsia"/>
        </w:rPr>
        <w:t>User</w:t>
      </w:r>
      <w:r w:rsidR="00967C3A">
        <w:rPr>
          <w:rFonts w:hint="eastAsia"/>
        </w:rPr>
        <w:t>s</w:t>
      </w:r>
      <w:r w:rsidR="009A347A">
        <w:rPr>
          <w:rFonts w:hint="eastAsia"/>
        </w:rPr>
        <w:t>。</w:t>
      </w:r>
      <w:r w:rsidR="00565E62">
        <w:rPr>
          <w:rFonts w:hint="eastAsia"/>
        </w:rPr>
        <w:t>此表</w:t>
      </w:r>
      <w:r>
        <w:rPr>
          <w:rFonts w:hint="eastAsia"/>
        </w:rPr>
        <w:t>是用户的一些基本信息。但实际上，公司的网站已经有注册、登录功能，所以可以复用那张表。</w:t>
      </w:r>
    </w:p>
    <w:p w:rsidR="001F11DF" w:rsidRDefault="00967C3A" w:rsidP="001F11DF">
      <w:pPr>
        <w:pStyle w:val="afc"/>
        <w:numPr>
          <w:ilvl w:val="0"/>
          <w:numId w:val="31"/>
        </w:numPr>
        <w:ind w:firstLineChars="0"/>
      </w:pPr>
      <w:r>
        <w:rPr>
          <w:rFonts w:hint="eastAsia"/>
        </w:rPr>
        <w:t>Funds</w:t>
      </w:r>
      <w:r w:rsidR="009A347A">
        <w:rPr>
          <w:rFonts w:hint="eastAsia"/>
        </w:rPr>
        <w:t>。</w:t>
      </w:r>
      <w:r w:rsidR="005F5DCC">
        <w:rPr>
          <w:rFonts w:hint="eastAsia"/>
        </w:rPr>
        <w:t>这是用户创建的</w:t>
      </w:r>
      <w:r w:rsidR="005F5DCC">
        <w:rPr>
          <w:rFonts w:hint="eastAsia"/>
        </w:rPr>
        <w:t>Fund</w:t>
      </w:r>
      <w:r w:rsidR="005F5DCC">
        <w:rPr>
          <w:rFonts w:hint="eastAsia"/>
        </w:rPr>
        <w:t>，它包含一个指明所属关系的外键</w:t>
      </w:r>
      <w:r w:rsidR="005F5DCC">
        <w:rPr>
          <w:rFonts w:hint="eastAsia"/>
        </w:rPr>
        <w:t>OwnerID</w:t>
      </w:r>
      <w:r w:rsidR="001F11DF">
        <w:rPr>
          <w:rFonts w:hint="eastAsia"/>
        </w:rPr>
        <w:t>。</w:t>
      </w:r>
    </w:p>
    <w:p w:rsidR="006E7593" w:rsidRDefault="00342222" w:rsidP="00342222">
      <w:pPr>
        <w:pStyle w:val="afc"/>
        <w:numPr>
          <w:ilvl w:val="0"/>
          <w:numId w:val="31"/>
        </w:numPr>
        <w:ind w:firstLineChars="0"/>
      </w:pPr>
      <w:r>
        <w:rPr>
          <w:rFonts w:hint="eastAsia"/>
        </w:rPr>
        <w:t>Notes</w:t>
      </w:r>
      <w:r w:rsidR="00315F72">
        <w:rPr>
          <w:rFonts w:hint="eastAsia"/>
        </w:rPr>
        <w:t>。用户在某个</w:t>
      </w:r>
      <w:r w:rsidR="00315F72">
        <w:rPr>
          <w:rFonts w:hint="eastAsia"/>
        </w:rPr>
        <w:t>Fund</w:t>
      </w:r>
      <w:r w:rsidR="00315F72">
        <w:rPr>
          <w:rFonts w:hint="eastAsia"/>
        </w:rPr>
        <w:t>下创建的</w:t>
      </w:r>
      <w:r w:rsidR="00315F72">
        <w:rPr>
          <w:rFonts w:hint="eastAsia"/>
        </w:rPr>
        <w:t>Notes</w:t>
      </w:r>
      <w:r w:rsidR="00315F72">
        <w:rPr>
          <w:rFonts w:hint="eastAsia"/>
        </w:rPr>
        <w:t>，它绑定在这个</w:t>
      </w:r>
      <w:r w:rsidR="00315F72">
        <w:rPr>
          <w:rFonts w:hint="eastAsia"/>
        </w:rPr>
        <w:t>FundID</w:t>
      </w:r>
      <w:r w:rsidR="00315F72">
        <w:rPr>
          <w:rFonts w:hint="eastAsia"/>
        </w:rPr>
        <w:t>下。</w:t>
      </w:r>
    </w:p>
    <w:p w:rsidR="006674BB" w:rsidRDefault="00342222" w:rsidP="00585420">
      <w:pPr>
        <w:pStyle w:val="afc"/>
        <w:numPr>
          <w:ilvl w:val="0"/>
          <w:numId w:val="31"/>
        </w:numPr>
        <w:ind w:firstLineChars="0"/>
      </w:pPr>
      <w:r>
        <w:rPr>
          <w:rFonts w:hint="eastAsia"/>
        </w:rPr>
        <w:t>Email</w:t>
      </w:r>
      <w:r w:rsidR="00585420">
        <w:rPr>
          <w:rFonts w:hint="eastAsia"/>
        </w:rPr>
        <w:t>。</w:t>
      </w:r>
    </w:p>
    <w:p w:rsidR="008D1558" w:rsidRDefault="006674BB" w:rsidP="00585420">
      <w:pPr>
        <w:pStyle w:val="afc"/>
        <w:numPr>
          <w:ilvl w:val="0"/>
          <w:numId w:val="31"/>
        </w:numPr>
        <w:ind w:firstLineChars="0"/>
      </w:pPr>
      <w:r>
        <w:rPr>
          <w:rFonts w:hint="eastAsia"/>
        </w:rPr>
        <w:t>Attachment</w:t>
      </w:r>
      <w:r>
        <w:rPr>
          <w:rFonts w:hint="eastAsia"/>
        </w:rPr>
        <w:t>。</w:t>
      </w:r>
    </w:p>
    <w:p w:rsidR="00236AD7" w:rsidRDefault="0060442E" w:rsidP="008D1558">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924121" w:rsidRDefault="0030573E" w:rsidP="007260F2">
      <w:pPr>
        <w:keepNext/>
        <w:jc w:val="center"/>
      </w:pPr>
      <w:r>
        <w:object w:dxaOrig="7764" w:dyaOrig="11021">
          <v:shape id="_x0000_i1025" type="#_x0000_t75" style="width:411.9pt;height:380.95pt" o:ole="">
            <v:imagedata r:id="rId25" o:title=""/>
          </v:shape>
          <o:OLEObject Type="Embed" ProgID="Visio.Drawing.11" ShapeID="_x0000_i1025" DrawAspect="Content" ObjectID="_1399032903" r:id="rId26"/>
        </w:object>
      </w:r>
    </w:p>
    <w:p w:rsidR="000F2E58" w:rsidRPr="000F2E58" w:rsidRDefault="00924121" w:rsidP="00924121">
      <w:pPr>
        <w:pStyle w:val="ae"/>
      </w:pPr>
      <w:bookmarkStart w:id="72" w:name="_Ref32520448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4</w:t>
      </w:r>
      <w:r w:rsidR="008A6156">
        <w:fldChar w:fldCharType="end"/>
      </w:r>
      <w:bookmarkEnd w:id="72"/>
      <w:r>
        <w:rPr>
          <w:rFonts w:hint="eastAsia"/>
        </w:rPr>
        <w:t xml:space="preserve"> </w:t>
      </w:r>
      <w:r>
        <w:rPr>
          <w:rFonts w:hint="eastAsia"/>
        </w:rPr>
        <w:t>数据库</w:t>
      </w:r>
      <w:r>
        <w:rPr>
          <w:rFonts w:hint="eastAsia"/>
        </w:rPr>
        <w:t>E-R</w:t>
      </w:r>
      <w:r>
        <w:rPr>
          <w:rFonts w:hint="eastAsia"/>
        </w:rPr>
        <w:t>图</w:t>
      </w:r>
    </w:p>
    <w:p w:rsidR="00F435B6" w:rsidRDefault="00A23F6D" w:rsidP="00F435B6">
      <w:pPr>
        <w:pStyle w:val="3"/>
      </w:pPr>
      <w:bookmarkStart w:id="73" w:name="_Toc325201630"/>
      <w:bookmarkStart w:id="74" w:name="_Toc325290479"/>
      <w:r>
        <w:rPr>
          <w:rFonts w:hint="eastAsia"/>
        </w:rPr>
        <w:t>接口设计</w:t>
      </w:r>
      <w:bookmarkEnd w:id="73"/>
      <w:bookmarkEnd w:id="74"/>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的思想，要设计自己的一套验证机制。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w:t>
      </w:r>
      <w:r>
        <w:rPr>
          <w:rFonts w:hint="eastAsia"/>
        </w:rPr>
        <w:lastRenderedPageBreak/>
        <w:t>运算得到的一个</w:t>
      </w:r>
      <w:r>
        <w:t>HASH</w:t>
      </w:r>
      <w:r>
        <w:rPr>
          <w:rFonts w:hint="eastAsia"/>
        </w:rPr>
        <w:t>值，作为服务端的权限验证。</w:t>
      </w:r>
    </w:p>
    <w:p w:rsidR="00F435B6" w:rsidRPr="00F435B6" w:rsidRDefault="00F435B6" w:rsidP="00F435B6">
      <w:pPr>
        <w:pStyle w:val="4"/>
      </w:pPr>
      <w:r w:rsidRPr="00F435B6">
        <w:rPr>
          <w:rFonts w:hint="eastAsia"/>
        </w:rPr>
        <w:t>登录</w:t>
      </w:r>
      <w:r w:rsidR="00BE2E97">
        <w:rPr>
          <w:rFonts w:hint="eastAsia"/>
        </w:rPr>
        <w:t>接口</w:t>
      </w:r>
    </w:p>
    <w:p w:rsidR="00F435B6" w:rsidRDefault="00916C66" w:rsidP="00F435B6">
      <w:pPr>
        <w:pStyle w:val="afc"/>
        <w:ind w:firstLine="480"/>
      </w:pPr>
      <w:r>
        <w:rPr>
          <w:rFonts w:hint="eastAsia"/>
        </w:rPr>
        <w:t>如</w:t>
      </w:r>
      <w:r w:rsidR="00FE202B">
        <w:fldChar w:fldCharType="begin"/>
      </w:r>
      <w:r w:rsidR="00677D23">
        <w:instrText xml:space="preserve"> </w:instrText>
      </w:r>
      <w:r w:rsidR="00677D23">
        <w:rPr>
          <w:rFonts w:hint="eastAsia"/>
        </w:rPr>
        <w:instrText>REF _Ref324792528 \h</w:instrText>
      </w:r>
      <w:r w:rsidR="00677D23">
        <w:instrText xml:space="preserve"> </w:instrText>
      </w:r>
      <w:r w:rsidR="00FE202B">
        <w:fldChar w:fldCharType="separate"/>
      </w:r>
      <w:r w:rsidR="00713261">
        <w:rPr>
          <w:rFonts w:hint="eastAsia"/>
        </w:rPr>
        <w:t>表</w:t>
      </w:r>
      <w:r w:rsidR="00713261">
        <w:rPr>
          <w:rFonts w:hint="eastAsia"/>
        </w:rPr>
        <w:t xml:space="preserve"> </w:t>
      </w:r>
      <w:r w:rsidR="00713261">
        <w:rPr>
          <w:noProof/>
        </w:rPr>
        <w:t>2</w:t>
      </w:r>
      <w:r w:rsidR="00713261">
        <w:noBreakHyphen/>
      </w:r>
      <w:r w:rsidR="00713261">
        <w:rPr>
          <w:noProof/>
        </w:rPr>
        <w:t>2</w:t>
      </w:r>
      <w:r w:rsidR="00FE202B">
        <w:fldChar w:fldCharType="end"/>
      </w:r>
      <w:r w:rsidR="00F435B6">
        <w:rPr>
          <w:rFonts w:hint="eastAsia"/>
        </w:rPr>
        <w:t>客户端将用户填写的用词名、密码以</w:t>
      </w:r>
      <w:r w:rsidR="00F435B6">
        <w:rPr>
          <w:rFonts w:hint="eastAsia"/>
        </w:rPr>
        <w:t>POST</w:t>
      </w:r>
      <w:r w:rsidR="00F435B6">
        <w:rPr>
          <w:rFonts w:hint="eastAsia"/>
        </w:rPr>
        <w:t>方式发送到服务器，服务器验证通过后会返回一个</w:t>
      </w:r>
      <w:r w:rsidR="00F435B6">
        <w:rPr>
          <w:rFonts w:hint="eastAsia"/>
        </w:rPr>
        <w:t>Token</w:t>
      </w:r>
      <w:r w:rsidR="00F435B6">
        <w:rPr>
          <w:rFonts w:hint="eastAsia"/>
        </w:rPr>
        <w:t>，并设置好它的</w:t>
      </w:r>
      <w:r w:rsidR="00F435B6">
        <w:rPr>
          <w:rFonts w:hint="eastAsia"/>
        </w:rPr>
        <w:t>Expire</w:t>
      </w:r>
      <w:r w:rsidR="00F435B6">
        <w:rPr>
          <w:rFonts w:hint="eastAsia"/>
        </w:rPr>
        <w:t>。</w:t>
      </w:r>
      <w:r w:rsidR="00F435B6">
        <w:rPr>
          <w:rFonts w:hint="eastAsia"/>
        </w:rPr>
        <w:t>Token</w:t>
      </w:r>
      <w:r w:rsidR="00F435B6">
        <w:rPr>
          <w:rFonts w:hint="eastAsia"/>
        </w:rPr>
        <w:t>会保存在服务器端的数据库中，并与当前用户关联，直到过期。客户端接收</w:t>
      </w:r>
      <w:r w:rsidR="00F435B6">
        <w:rPr>
          <w:rFonts w:hint="eastAsia"/>
        </w:rPr>
        <w:t>Token</w:t>
      </w:r>
      <w:r w:rsidR="00F435B6">
        <w:rPr>
          <w:rFonts w:hint="eastAsia"/>
        </w:rPr>
        <w:t>后可以将它保存到磁盘上，或内存中，以供后面的操作使用。</w:t>
      </w:r>
    </w:p>
    <w:p w:rsidR="00F435B6" w:rsidRDefault="00F435B6" w:rsidP="00F435B6">
      <w:pPr>
        <w:pStyle w:val="afc"/>
        <w:ind w:firstLine="480"/>
      </w:pPr>
      <w:r>
        <w:rPr>
          <w:rFonts w:hint="eastAsia"/>
        </w:rPr>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FC55D7" w:rsidRDefault="00FC55D7" w:rsidP="00FC55D7">
      <w:pPr>
        <w:pStyle w:val="ae"/>
        <w:keepNext/>
      </w:pPr>
      <w:bookmarkStart w:id="75" w:name="_Ref324792528"/>
      <w:bookmarkStart w:id="76" w:name="_Ref324792517"/>
      <w:r>
        <w:rPr>
          <w:rFonts w:hint="eastAsia"/>
        </w:rPr>
        <w:t>表</w:t>
      </w:r>
      <w:r>
        <w:rPr>
          <w:rFonts w:hint="eastAsia"/>
        </w:rPr>
        <w:t xml:space="preserve"> </w:t>
      </w:r>
      <w:fldSimple w:instr=" STYLEREF 1 \s ">
        <w:r w:rsidR="00713261">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713261">
        <w:rPr>
          <w:noProof/>
        </w:rPr>
        <w:t>2</w:t>
      </w:r>
      <w:r w:rsidR="00E10254">
        <w:fldChar w:fldCharType="end"/>
      </w:r>
      <w:bookmarkEnd w:id="75"/>
      <w:r>
        <w:rPr>
          <w:rFonts w:hint="eastAsia"/>
        </w:rPr>
        <w:t xml:space="preserve"> </w:t>
      </w:r>
      <w:r>
        <w:rPr>
          <w:rFonts w:hint="eastAsia"/>
        </w:rPr>
        <w:t>登录接口</w:t>
      </w:r>
      <w:r w:rsidR="00BF0BB3">
        <w:rPr>
          <w:rFonts w:hint="eastAsia"/>
        </w:rPr>
        <w:t>设计</w:t>
      </w:r>
      <w:bookmarkEnd w:id="76"/>
    </w:p>
    <w:tbl>
      <w:tblPr>
        <w:tblStyle w:val="affa"/>
        <w:tblW w:w="0" w:type="auto"/>
        <w:tblLook w:val="04A0" w:firstRow="1" w:lastRow="0" w:firstColumn="1" w:lastColumn="0" w:noHBand="0" w:noVBand="1"/>
      </w:tblPr>
      <w:tblGrid>
        <w:gridCol w:w="1526"/>
        <w:gridCol w:w="6967"/>
      </w:tblGrid>
      <w:tr w:rsidR="00FC55D7" w:rsidTr="007035EE">
        <w:tc>
          <w:tcPr>
            <w:tcW w:w="1526" w:type="dxa"/>
            <w:vAlign w:val="center"/>
          </w:tcPr>
          <w:p w:rsidR="00FC55D7" w:rsidRPr="007035EE" w:rsidRDefault="008236AF" w:rsidP="007035EE">
            <w:pPr>
              <w:pStyle w:val="afc"/>
              <w:ind w:firstLineChars="0" w:firstLine="0"/>
              <w:jc w:val="center"/>
              <w:rPr>
                <w:b/>
              </w:rPr>
            </w:pPr>
            <w:r>
              <w:rPr>
                <w:rFonts w:hint="eastAsia"/>
                <w:b/>
              </w:rPr>
              <w:t>登入</w:t>
            </w:r>
            <w:r w:rsidR="007035EE" w:rsidRPr="007035EE">
              <w:rPr>
                <w:rFonts w:hint="eastAsia"/>
                <w:b/>
              </w:rPr>
              <w:t>接口</w:t>
            </w:r>
          </w:p>
        </w:tc>
        <w:tc>
          <w:tcPr>
            <w:tcW w:w="6967" w:type="dxa"/>
          </w:tcPr>
          <w:p w:rsidR="00FC55D7" w:rsidRDefault="000D34DF" w:rsidP="0092625C">
            <w:pPr>
              <w:pStyle w:val="afc"/>
              <w:spacing w:line="240" w:lineRule="auto"/>
              <w:ind w:firstLineChars="0" w:firstLine="0"/>
            </w:pPr>
            <w:r>
              <w:rPr>
                <w:rFonts w:hint="eastAsia"/>
              </w:rPr>
              <w:t>https://hostname/</w:t>
            </w:r>
            <w:r w:rsidR="000B6C54">
              <w:rPr>
                <w:rFonts w:hint="eastAsia"/>
              </w:rPr>
              <w:t>login</w:t>
            </w:r>
          </w:p>
        </w:tc>
      </w:tr>
      <w:tr w:rsidR="000D34DF" w:rsidTr="007035EE">
        <w:tc>
          <w:tcPr>
            <w:tcW w:w="1526" w:type="dxa"/>
            <w:vAlign w:val="center"/>
          </w:tcPr>
          <w:p w:rsidR="000D34DF" w:rsidRDefault="000D34DF" w:rsidP="007035EE">
            <w:pPr>
              <w:pStyle w:val="afc"/>
              <w:ind w:firstLineChars="0" w:firstLine="0"/>
              <w:jc w:val="center"/>
              <w:rPr>
                <w:b/>
              </w:rPr>
            </w:pPr>
            <w:r>
              <w:rPr>
                <w:rFonts w:hint="eastAsia"/>
                <w:b/>
              </w:rPr>
              <w:t>方式</w:t>
            </w:r>
          </w:p>
        </w:tc>
        <w:tc>
          <w:tcPr>
            <w:tcW w:w="6967" w:type="dxa"/>
          </w:tcPr>
          <w:p w:rsidR="000D34DF" w:rsidRDefault="00B955F9" w:rsidP="0092625C">
            <w:pPr>
              <w:pStyle w:val="afc"/>
              <w:spacing w:line="240" w:lineRule="auto"/>
              <w:ind w:firstLineChars="0" w:firstLine="0"/>
            </w:pPr>
            <w:r>
              <w:rPr>
                <w:rFonts w:hint="eastAsia"/>
              </w:rPr>
              <w:t>POST</w:t>
            </w:r>
          </w:p>
        </w:tc>
      </w:tr>
      <w:tr w:rsidR="00FC55D7" w:rsidTr="007035EE">
        <w:tc>
          <w:tcPr>
            <w:tcW w:w="1526" w:type="dxa"/>
            <w:vAlign w:val="center"/>
          </w:tcPr>
          <w:p w:rsidR="00FC55D7" w:rsidRPr="007035EE" w:rsidRDefault="007035EE" w:rsidP="007035EE">
            <w:pPr>
              <w:pStyle w:val="afc"/>
              <w:ind w:firstLineChars="0" w:firstLine="0"/>
              <w:jc w:val="center"/>
              <w:rPr>
                <w:b/>
              </w:rPr>
            </w:pPr>
            <w:r>
              <w:rPr>
                <w:rFonts w:hint="eastAsia"/>
                <w:b/>
              </w:rPr>
              <w:t>参数说明</w:t>
            </w:r>
          </w:p>
        </w:tc>
        <w:tc>
          <w:tcPr>
            <w:tcW w:w="6967" w:type="dxa"/>
          </w:tcPr>
          <w:p w:rsidR="00FC55D7" w:rsidRDefault="00D25282" w:rsidP="0092625C">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FC55D7" w:rsidTr="007035EE">
        <w:tc>
          <w:tcPr>
            <w:tcW w:w="1526" w:type="dxa"/>
            <w:vAlign w:val="center"/>
          </w:tcPr>
          <w:p w:rsidR="00FC55D7" w:rsidRPr="007035EE" w:rsidRDefault="007035EE" w:rsidP="007035EE">
            <w:pPr>
              <w:pStyle w:val="afc"/>
              <w:ind w:firstLineChars="0" w:firstLine="0"/>
              <w:jc w:val="center"/>
              <w:rPr>
                <w:b/>
              </w:rPr>
            </w:pPr>
            <w:r>
              <w:rPr>
                <w:rFonts w:hint="eastAsia"/>
                <w:b/>
              </w:rPr>
              <w:t>返回</w:t>
            </w:r>
            <w:r w:rsidR="004D4FC8">
              <w:rPr>
                <w:rFonts w:hint="eastAsia"/>
                <w:b/>
              </w:rPr>
              <w:t>值</w:t>
            </w:r>
          </w:p>
        </w:tc>
        <w:tc>
          <w:tcPr>
            <w:tcW w:w="6967" w:type="dxa"/>
          </w:tcPr>
          <w:p w:rsidR="00FC55D7" w:rsidRDefault="00993AFC" w:rsidP="0092625C">
            <w:pPr>
              <w:pStyle w:val="afc"/>
              <w:spacing w:line="240" w:lineRule="auto"/>
              <w:ind w:firstLineChars="0" w:firstLine="0"/>
            </w:pPr>
            <w:r>
              <w:rPr>
                <w:rFonts w:hint="eastAsia"/>
              </w:rPr>
              <w:t>输入正确：</w:t>
            </w:r>
          </w:p>
          <w:p w:rsidR="00993AFC" w:rsidRDefault="002E66D7" w:rsidP="0092625C">
            <w:pPr>
              <w:pStyle w:val="afc"/>
              <w:spacing w:line="240" w:lineRule="auto"/>
              <w:ind w:firstLineChars="0" w:firstLine="0"/>
            </w:pPr>
            <w:r>
              <w:t>{</w:t>
            </w:r>
            <w:r w:rsidR="006B0D25">
              <w:t>"</w:t>
            </w:r>
            <w:r w:rsidR="00993AFC">
              <w:rPr>
                <w:rFonts w:hint="eastAsia"/>
              </w:rPr>
              <w:t>status</w:t>
            </w:r>
            <w:r w:rsidR="006B0D25">
              <w:t>"</w:t>
            </w:r>
            <w:r w:rsidR="00993AFC">
              <w:rPr>
                <w:rFonts w:hint="eastAsia"/>
              </w:rPr>
              <w:t>:</w:t>
            </w:r>
            <w:r w:rsidR="006B0D25">
              <w:t>"</w:t>
            </w:r>
            <w:r w:rsidR="00993AFC">
              <w:rPr>
                <w:rFonts w:hint="eastAsia"/>
              </w:rPr>
              <w:t>OK</w:t>
            </w:r>
            <w:r w:rsidR="006B0D25">
              <w:t>"</w:t>
            </w:r>
            <w:r>
              <w:rPr>
                <w:rFonts w:hint="eastAsia"/>
              </w:rPr>
              <w:t>,</w:t>
            </w:r>
            <w:r w:rsidR="006B0D25">
              <w:t>"</w:t>
            </w:r>
            <w:r w:rsidR="006B0D25">
              <w:rPr>
                <w:rFonts w:hint="eastAsia"/>
              </w:rPr>
              <w:t>token</w:t>
            </w:r>
            <w:r w:rsidR="006B0D25">
              <w:t>"</w:t>
            </w:r>
            <w:r w:rsidR="00A154FE">
              <w:rPr>
                <w:rFonts w:hint="eastAsia"/>
              </w:rPr>
              <w:t>:"</w:t>
            </w:r>
            <w:r w:rsidR="00A154FE">
              <w:t>…</w:t>
            </w:r>
            <w:r w:rsidR="00A154FE">
              <w:rPr>
                <w:rFonts w:hint="eastAsia"/>
              </w:rPr>
              <w:t>","expire":</w:t>
            </w:r>
            <w:r w:rsidR="0032047D">
              <w:rPr>
                <w:rFonts w:hint="eastAsia"/>
              </w:rPr>
              <w:t>1337001234</w:t>
            </w:r>
            <w:r w:rsidR="00591528">
              <w:rPr>
                <w:rFonts w:hint="eastAsia"/>
              </w:rPr>
              <w:t>,"user_id":1234</w:t>
            </w:r>
            <w:r w:rsidR="0032047D">
              <w:rPr>
                <w:rFonts w:hint="eastAsia"/>
              </w:rPr>
              <w:t>}</w:t>
            </w:r>
          </w:p>
          <w:p w:rsidR="0032047D" w:rsidRDefault="0032047D" w:rsidP="0092625C">
            <w:pPr>
              <w:pStyle w:val="afc"/>
              <w:spacing w:line="240" w:lineRule="auto"/>
              <w:ind w:firstLineChars="0" w:firstLine="0"/>
            </w:pPr>
            <w:r>
              <w:rPr>
                <w:rFonts w:hint="eastAsia"/>
              </w:rPr>
              <w:t>输入错误：</w:t>
            </w:r>
          </w:p>
          <w:p w:rsidR="0032047D" w:rsidRDefault="0032047D" w:rsidP="0092625C">
            <w:pPr>
              <w:pStyle w:val="afc"/>
              <w:spacing w:line="240" w:lineRule="auto"/>
              <w:ind w:firstLineChars="0" w:firstLine="0"/>
            </w:pPr>
            <w:r>
              <w:rPr>
                <w:rFonts w:hint="eastAsia"/>
              </w:rPr>
              <w:t>{"status":"Error","description":"invalid username or password"}</w:t>
            </w:r>
          </w:p>
        </w:tc>
      </w:tr>
    </w:tbl>
    <w:p w:rsidR="00FC55D7" w:rsidRDefault="00FC55D7" w:rsidP="00FC55D7">
      <w:pPr>
        <w:pStyle w:val="afc"/>
        <w:ind w:firstLineChars="0" w:firstLine="0"/>
      </w:pPr>
    </w:p>
    <w:p w:rsidR="00F435B6" w:rsidRDefault="00F435B6" w:rsidP="00F435B6">
      <w:pPr>
        <w:pStyle w:val="4"/>
      </w:pPr>
      <w:r>
        <w:rPr>
          <w:rFonts w:hint="eastAsia"/>
        </w:rPr>
        <w:t>同步</w:t>
      </w:r>
    </w:p>
    <w:p w:rsidR="00F435B6" w:rsidRDefault="00F435B6" w:rsidP="00F435B6">
      <w:pPr>
        <w:pStyle w:val="afc"/>
        <w:ind w:firstLine="480"/>
      </w:pPr>
      <w:r>
        <w:rPr>
          <w:rFonts w:hint="eastAsia"/>
        </w:rPr>
        <w:t>用户登录到系统后，首先客户端会同步本地</w:t>
      </w:r>
      <w:r>
        <w:rPr>
          <w:rFonts w:hint="eastAsia"/>
        </w:rPr>
        <w:t>Fund</w:t>
      </w:r>
      <w:r w:rsidR="00A632BC">
        <w:rPr>
          <w:rFonts w:hint="eastAsia"/>
        </w:rPr>
        <w:t>信息</w:t>
      </w:r>
      <w:r w:rsidR="004F6179">
        <w:rPr>
          <w:rFonts w:hint="eastAsia"/>
        </w:rPr>
        <w:t>，</w:t>
      </w:r>
      <w:r>
        <w:rPr>
          <w:rFonts w:hint="eastAsia"/>
        </w:rPr>
        <w:t>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sidR="00F25813">
        <w:rPr>
          <w:rFonts w:hint="eastAsia"/>
        </w:rPr>
        <w:t>的信息，但却</w:t>
      </w:r>
      <w:r>
        <w:rPr>
          <w:rFonts w:hint="eastAsia"/>
        </w:rPr>
        <w:t>不能还原出来</w:t>
      </w:r>
      <w:r w:rsidR="00F25813">
        <w:rPr>
          <w:rFonts w:hint="eastAsia"/>
        </w:rPr>
        <w:t>，</w:t>
      </w:r>
      <w:r>
        <w:rPr>
          <w:rFonts w:hint="eastAsia"/>
        </w:rPr>
        <w:t>达到</w:t>
      </w:r>
      <w:r w:rsidR="005719EC">
        <w:rPr>
          <w:rFonts w:hint="eastAsia"/>
        </w:rPr>
        <w:t>加强</w:t>
      </w:r>
      <w:r>
        <w:rPr>
          <w:rFonts w:hint="eastAsia"/>
        </w:rPr>
        <w:t>安全的目的。</w:t>
      </w:r>
    </w:p>
    <w:p w:rsidR="00372B3A" w:rsidRDefault="00372B3A" w:rsidP="00372B3A">
      <w:pPr>
        <w:pStyle w:val="ae"/>
        <w:keepNext/>
      </w:pPr>
      <w:r>
        <w:rPr>
          <w:rFonts w:hint="eastAsia"/>
        </w:rPr>
        <w:t>表</w:t>
      </w:r>
      <w:r>
        <w:rPr>
          <w:rFonts w:hint="eastAsia"/>
        </w:rPr>
        <w:t xml:space="preserve"> </w:t>
      </w:r>
      <w:fldSimple w:instr=" STYLEREF 1 \s ">
        <w:r w:rsidR="00713261">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713261">
        <w:rPr>
          <w:noProof/>
        </w:rPr>
        <w:t>3</w:t>
      </w:r>
      <w:r w:rsidR="00E10254">
        <w:fldChar w:fldCharType="end"/>
      </w:r>
      <w:r>
        <w:rPr>
          <w:rFonts w:hint="eastAsia"/>
        </w:rPr>
        <w:t xml:space="preserve"> </w:t>
      </w:r>
      <w:r>
        <w:rPr>
          <w:rFonts w:hint="eastAsia"/>
        </w:rPr>
        <w:t>同步接口设计</w:t>
      </w:r>
    </w:p>
    <w:tbl>
      <w:tblPr>
        <w:tblStyle w:val="affa"/>
        <w:tblW w:w="0" w:type="auto"/>
        <w:tblLook w:val="04A0" w:firstRow="1" w:lastRow="0" w:firstColumn="1" w:lastColumn="0" w:noHBand="0" w:noVBand="1"/>
      </w:tblPr>
      <w:tblGrid>
        <w:gridCol w:w="1526"/>
        <w:gridCol w:w="6967"/>
      </w:tblGrid>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Fund</w:t>
            </w:r>
            <w:r>
              <w:rPr>
                <w:rFonts w:hint="eastAsia"/>
                <w:b/>
              </w:rPr>
              <w:t>接口</w:t>
            </w:r>
          </w:p>
        </w:tc>
        <w:tc>
          <w:tcPr>
            <w:tcW w:w="6967" w:type="dxa"/>
          </w:tcPr>
          <w:p w:rsidR="00C52800" w:rsidRDefault="00C52800" w:rsidP="0092625C">
            <w:pPr>
              <w:pStyle w:val="afc"/>
              <w:spacing w:line="240" w:lineRule="auto"/>
              <w:ind w:firstLineChars="0" w:firstLine="0"/>
            </w:pPr>
            <w:r>
              <w:rPr>
                <w:rFonts w:hint="eastAsia"/>
              </w:rPr>
              <w:t>https://hostname/funds/&lt;user_id&gt;/&lt;sign&gt;</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方式</w:t>
            </w:r>
          </w:p>
        </w:tc>
        <w:tc>
          <w:tcPr>
            <w:tcW w:w="6967" w:type="dxa"/>
          </w:tcPr>
          <w:p w:rsidR="00C52800" w:rsidRDefault="00C52800" w:rsidP="0092625C">
            <w:pPr>
              <w:pStyle w:val="afc"/>
              <w:spacing w:line="240" w:lineRule="auto"/>
              <w:ind w:firstLineChars="0" w:firstLine="0"/>
            </w:pPr>
            <w:r>
              <w:rPr>
                <w:rFonts w:hint="eastAsia"/>
              </w:rPr>
              <w:t>GET</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参数说明</w:t>
            </w:r>
          </w:p>
        </w:tc>
        <w:tc>
          <w:tcPr>
            <w:tcW w:w="6967" w:type="dxa"/>
          </w:tcPr>
          <w:p w:rsidR="00C52800" w:rsidRDefault="00C52800" w:rsidP="0092625C">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lastRenderedPageBreak/>
              <w:t>返回值</w:t>
            </w:r>
          </w:p>
        </w:tc>
        <w:tc>
          <w:tcPr>
            <w:tcW w:w="6967" w:type="dxa"/>
          </w:tcPr>
          <w:p w:rsidR="00C52800" w:rsidRDefault="00C52800" w:rsidP="0092625C">
            <w:pPr>
              <w:pStyle w:val="afc"/>
              <w:spacing w:line="240" w:lineRule="auto"/>
              <w:ind w:firstLineChars="0" w:firstLine="0"/>
            </w:pPr>
            <w:r>
              <w:rPr>
                <w:rFonts w:hint="eastAsia"/>
              </w:rPr>
              <w:t>输入正确：</w:t>
            </w:r>
          </w:p>
          <w:p w:rsidR="00C52800" w:rsidRDefault="00C52800" w:rsidP="0092625C">
            <w:pPr>
              <w:pStyle w:val="afc"/>
              <w:spacing w:line="240" w:lineRule="auto"/>
              <w:ind w:firstLineChars="0" w:firstLine="0"/>
            </w:pPr>
            <w:r>
              <w:t>{</w:t>
            </w:r>
          </w:p>
          <w:p w:rsidR="00C52800" w:rsidRDefault="00C52800" w:rsidP="0092625C">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C52800" w:rsidRDefault="00C52800" w:rsidP="0092625C">
            <w:pPr>
              <w:pStyle w:val="afc"/>
              <w:spacing w:line="240" w:lineRule="auto"/>
              <w:ind w:firstLineChars="100" w:firstLine="240"/>
            </w:pPr>
            <w:r>
              <w:rPr>
                <w:rFonts w:hint="eastAsia"/>
              </w:rPr>
              <w:t>"funds":[</w:t>
            </w:r>
          </w:p>
          <w:p w:rsidR="00C52800" w:rsidRDefault="00C52800" w:rsidP="0092625C">
            <w:pPr>
              <w:pStyle w:val="afc"/>
              <w:spacing w:line="240" w:lineRule="auto"/>
              <w:ind w:firstLineChars="100" w:firstLine="240"/>
            </w:pPr>
            <w:r>
              <w:rPr>
                <w:rFonts w:hint="eastAsia"/>
              </w:rPr>
              <w:t xml:space="preserve">  {"id":1,"name":"fund1","date":1337001234},</w:t>
            </w:r>
          </w:p>
          <w:p w:rsidR="00C52800" w:rsidRDefault="00C52800" w:rsidP="0092625C">
            <w:pPr>
              <w:pStyle w:val="afc"/>
              <w:spacing w:line="240" w:lineRule="auto"/>
              <w:ind w:firstLineChars="100" w:firstLine="240"/>
            </w:pPr>
            <w:r>
              <w:rPr>
                <w:rFonts w:hint="eastAsia"/>
              </w:rPr>
              <w:t xml:space="preserve">  {"id":2,"name":"fund2","date":1337003333}</w:t>
            </w:r>
          </w:p>
          <w:p w:rsidR="00C52800" w:rsidRDefault="00C52800" w:rsidP="0092625C">
            <w:pPr>
              <w:pStyle w:val="afc"/>
              <w:spacing w:line="240" w:lineRule="auto"/>
              <w:ind w:firstLineChars="100" w:firstLine="240"/>
            </w:pPr>
            <w:r>
              <w:rPr>
                <w:rFonts w:hint="eastAsia"/>
              </w:rPr>
              <w:t>]</w:t>
            </w:r>
          </w:p>
          <w:p w:rsidR="00C52800" w:rsidRDefault="00C52800" w:rsidP="0092625C">
            <w:pPr>
              <w:pStyle w:val="afc"/>
              <w:spacing w:line="240" w:lineRule="auto"/>
              <w:ind w:firstLineChars="0" w:firstLine="0"/>
            </w:pPr>
            <w:r>
              <w:rPr>
                <w:rFonts w:hint="eastAsia"/>
              </w:rPr>
              <w:t>}</w:t>
            </w:r>
          </w:p>
          <w:p w:rsidR="00C52800" w:rsidRDefault="00C52800" w:rsidP="0092625C">
            <w:pPr>
              <w:pStyle w:val="afc"/>
              <w:spacing w:line="240" w:lineRule="auto"/>
              <w:ind w:firstLineChars="0" w:firstLine="0"/>
            </w:pPr>
            <w:r>
              <w:rPr>
                <w:rFonts w:hint="eastAsia"/>
              </w:rPr>
              <w:t>输入错误：</w:t>
            </w:r>
          </w:p>
          <w:p w:rsidR="00C52800" w:rsidRDefault="00C52800" w:rsidP="0092625C">
            <w:pPr>
              <w:pStyle w:val="afc"/>
              <w:spacing w:line="240" w:lineRule="auto"/>
              <w:ind w:firstLineChars="0" w:firstLine="0"/>
            </w:pPr>
            <w:r>
              <w:rPr>
                <w:rFonts w:hint="eastAsia"/>
              </w:rPr>
              <w:t>{"status":"Error","description":"invalid sign"}</w:t>
            </w:r>
          </w:p>
        </w:tc>
      </w:tr>
      <w:tr w:rsidR="00372B3A" w:rsidTr="00AD7052">
        <w:trPr>
          <w:cantSplit/>
        </w:trPr>
        <w:tc>
          <w:tcPr>
            <w:tcW w:w="1526" w:type="dxa"/>
            <w:vAlign w:val="center"/>
          </w:tcPr>
          <w:p w:rsidR="00372B3A" w:rsidRPr="007035EE" w:rsidRDefault="008C2D0D" w:rsidP="00F94D37">
            <w:pPr>
              <w:pStyle w:val="afc"/>
              <w:ind w:firstLineChars="0" w:firstLine="0"/>
              <w:jc w:val="center"/>
              <w:rPr>
                <w:b/>
              </w:rPr>
            </w:pPr>
            <w:r>
              <w:rPr>
                <w:rFonts w:hint="eastAsia"/>
                <w:b/>
              </w:rPr>
              <w:t>Notes</w:t>
            </w:r>
            <w:r w:rsidR="00372B3A" w:rsidRPr="007035EE">
              <w:rPr>
                <w:rFonts w:hint="eastAsia"/>
                <w:b/>
              </w:rPr>
              <w:t>接口</w:t>
            </w:r>
          </w:p>
        </w:tc>
        <w:tc>
          <w:tcPr>
            <w:tcW w:w="6967" w:type="dxa"/>
          </w:tcPr>
          <w:p w:rsidR="00372B3A" w:rsidRDefault="003459ED" w:rsidP="0092625C">
            <w:pPr>
              <w:pStyle w:val="afc"/>
              <w:spacing w:line="240" w:lineRule="auto"/>
              <w:ind w:firstLineChars="0" w:firstLine="0"/>
            </w:pPr>
            <w:r w:rsidRPr="003459ED">
              <w:rPr>
                <w:rFonts w:hint="eastAsia"/>
              </w:rPr>
              <w:t>https://hostname/note</w:t>
            </w:r>
            <w:r w:rsidR="0041569B">
              <w:rPr>
                <w:rFonts w:hint="eastAsia"/>
              </w:rPr>
              <w:t>s</w:t>
            </w:r>
            <w:r w:rsidR="00272D33">
              <w:rPr>
                <w:rFonts w:hint="eastAsia"/>
              </w:rPr>
              <w:t>/</w:t>
            </w:r>
            <w:r w:rsidR="00AE247D">
              <w:rPr>
                <w:rFonts w:hint="eastAsia"/>
              </w:rPr>
              <w:t>&lt;fund_id&gt;</w:t>
            </w:r>
            <w:r w:rsidR="00A32A0C">
              <w:rPr>
                <w:rFonts w:hint="eastAsia"/>
              </w:rPr>
              <w:t>/&lt;user_id&gt;</w:t>
            </w:r>
            <w:r w:rsidR="00AE247D">
              <w:rPr>
                <w:rFonts w:hint="eastAsia"/>
              </w:rPr>
              <w:t>/</w:t>
            </w:r>
            <w:r w:rsidR="00144086">
              <w:rPr>
                <w:rFonts w:hint="eastAsia"/>
              </w:rPr>
              <w:t>&lt;sign&gt;</w:t>
            </w:r>
          </w:p>
        </w:tc>
      </w:tr>
      <w:tr w:rsidR="00372B3A" w:rsidTr="00AD7052">
        <w:trPr>
          <w:cantSplit/>
        </w:trPr>
        <w:tc>
          <w:tcPr>
            <w:tcW w:w="1526" w:type="dxa"/>
            <w:vAlign w:val="center"/>
          </w:tcPr>
          <w:p w:rsidR="00372B3A" w:rsidRDefault="00372B3A" w:rsidP="00F94D37">
            <w:pPr>
              <w:pStyle w:val="afc"/>
              <w:ind w:firstLineChars="0" w:firstLine="0"/>
              <w:jc w:val="center"/>
              <w:rPr>
                <w:b/>
              </w:rPr>
            </w:pPr>
            <w:r>
              <w:rPr>
                <w:rFonts w:hint="eastAsia"/>
                <w:b/>
              </w:rPr>
              <w:t>方式</w:t>
            </w:r>
          </w:p>
        </w:tc>
        <w:tc>
          <w:tcPr>
            <w:tcW w:w="6967" w:type="dxa"/>
          </w:tcPr>
          <w:p w:rsidR="00372B3A" w:rsidRDefault="003459ED" w:rsidP="0092625C">
            <w:pPr>
              <w:pStyle w:val="afc"/>
              <w:spacing w:line="240" w:lineRule="auto"/>
              <w:ind w:firstLineChars="0" w:firstLine="0"/>
            </w:pPr>
            <w:r>
              <w:rPr>
                <w:rFonts w:hint="eastAsia"/>
              </w:rPr>
              <w:t>GET</w:t>
            </w:r>
          </w:p>
        </w:tc>
      </w:tr>
      <w:tr w:rsidR="00372B3A" w:rsidTr="00AD7052">
        <w:trPr>
          <w:cantSplit/>
        </w:trPr>
        <w:tc>
          <w:tcPr>
            <w:tcW w:w="1526" w:type="dxa"/>
            <w:vAlign w:val="center"/>
          </w:tcPr>
          <w:p w:rsidR="00372B3A" w:rsidRPr="007035EE" w:rsidRDefault="00372B3A" w:rsidP="00F94D37">
            <w:pPr>
              <w:pStyle w:val="afc"/>
              <w:ind w:firstLineChars="0" w:firstLine="0"/>
              <w:jc w:val="center"/>
              <w:rPr>
                <w:b/>
              </w:rPr>
            </w:pPr>
            <w:r>
              <w:rPr>
                <w:rFonts w:hint="eastAsia"/>
                <w:b/>
              </w:rPr>
              <w:t>参数说明</w:t>
            </w:r>
          </w:p>
        </w:tc>
        <w:tc>
          <w:tcPr>
            <w:tcW w:w="6967" w:type="dxa"/>
          </w:tcPr>
          <w:p w:rsidR="00372B3A" w:rsidRDefault="00574063" w:rsidP="0092625C">
            <w:pPr>
              <w:pStyle w:val="afc"/>
              <w:spacing w:line="240" w:lineRule="auto"/>
              <w:ind w:firstLineChars="0" w:firstLine="0"/>
            </w:pPr>
            <w:r>
              <w:rPr>
                <w:rFonts w:hint="eastAsia"/>
              </w:rPr>
              <w:t>fund_id</w:t>
            </w:r>
            <w:r>
              <w:rPr>
                <w:rFonts w:hint="eastAsia"/>
              </w:rPr>
              <w:t>文件夹</w:t>
            </w:r>
            <w:r>
              <w:rPr>
                <w:rFonts w:hint="eastAsia"/>
              </w:rPr>
              <w:t>ID</w:t>
            </w:r>
            <w:r>
              <w:rPr>
                <w:rFonts w:hint="eastAsia"/>
              </w:rPr>
              <w:t>；</w:t>
            </w:r>
            <w:r w:rsidR="00C16C25">
              <w:rPr>
                <w:rFonts w:hint="eastAsia"/>
              </w:rPr>
              <w:t>user_id</w:t>
            </w:r>
            <w:r w:rsidR="00C16C25">
              <w:rPr>
                <w:rFonts w:hint="eastAsia"/>
              </w:rPr>
              <w:t>用户</w:t>
            </w:r>
            <w:r w:rsidR="00C16C25">
              <w:rPr>
                <w:rFonts w:hint="eastAsia"/>
              </w:rPr>
              <w:t>ID</w:t>
            </w:r>
            <w:r w:rsidR="00C16C25">
              <w:rPr>
                <w:rFonts w:hint="eastAsia"/>
              </w:rPr>
              <w:t>；</w:t>
            </w:r>
            <w:r w:rsidR="00E4791A">
              <w:rPr>
                <w:rFonts w:hint="eastAsia"/>
              </w:rPr>
              <w:t>sign</w:t>
            </w:r>
            <w:r w:rsidR="00747F7E">
              <w:rPr>
                <w:rFonts w:hint="eastAsia"/>
              </w:rPr>
              <w:t>链接签名</w:t>
            </w:r>
          </w:p>
        </w:tc>
      </w:tr>
      <w:tr w:rsidR="00372B3A" w:rsidTr="00AD7052">
        <w:trPr>
          <w:cantSplit/>
        </w:trPr>
        <w:tc>
          <w:tcPr>
            <w:tcW w:w="1526" w:type="dxa"/>
            <w:vAlign w:val="center"/>
          </w:tcPr>
          <w:p w:rsidR="00372B3A" w:rsidRPr="007035EE" w:rsidRDefault="00372B3A" w:rsidP="00F94D37">
            <w:pPr>
              <w:pStyle w:val="afc"/>
              <w:ind w:firstLineChars="0" w:firstLine="0"/>
              <w:jc w:val="center"/>
              <w:rPr>
                <w:b/>
              </w:rPr>
            </w:pPr>
            <w:r>
              <w:rPr>
                <w:rFonts w:hint="eastAsia"/>
                <w:b/>
              </w:rPr>
              <w:t>返回值</w:t>
            </w:r>
          </w:p>
        </w:tc>
        <w:tc>
          <w:tcPr>
            <w:tcW w:w="6967" w:type="dxa"/>
          </w:tcPr>
          <w:p w:rsidR="00372B3A" w:rsidRDefault="00372B3A" w:rsidP="0092625C">
            <w:pPr>
              <w:pStyle w:val="afc"/>
              <w:spacing w:line="240" w:lineRule="auto"/>
              <w:ind w:firstLineChars="0" w:firstLine="0"/>
            </w:pPr>
            <w:r>
              <w:rPr>
                <w:rFonts w:hint="eastAsia"/>
              </w:rPr>
              <w:t>输入正确：</w:t>
            </w:r>
          </w:p>
          <w:p w:rsidR="003C776C" w:rsidRDefault="00372B3A" w:rsidP="0092625C">
            <w:pPr>
              <w:pStyle w:val="afc"/>
              <w:spacing w:line="240" w:lineRule="auto"/>
              <w:ind w:firstLineChars="0" w:firstLine="0"/>
            </w:pPr>
            <w:r>
              <w:t>{</w:t>
            </w:r>
          </w:p>
          <w:p w:rsidR="003C776C" w:rsidRDefault="00372B3A" w:rsidP="0092625C">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3C776C" w:rsidRDefault="003C776C" w:rsidP="0092625C">
            <w:pPr>
              <w:pStyle w:val="afc"/>
              <w:spacing w:line="240" w:lineRule="auto"/>
              <w:ind w:firstLineChars="100" w:firstLine="240"/>
            </w:pPr>
            <w:r>
              <w:rPr>
                <w:rFonts w:hint="eastAsia"/>
              </w:rPr>
              <w:t>"notes":[</w:t>
            </w:r>
          </w:p>
          <w:p w:rsidR="003C776C" w:rsidRDefault="003C776C" w:rsidP="0092625C">
            <w:pPr>
              <w:pStyle w:val="afc"/>
              <w:spacing w:line="240" w:lineRule="auto"/>
              <w:ind w:firstLineChars="100" w:firstLine="240"/>
            </w:pPr>
            <w:r>
              <w:rPr>
                <w:rFonts w:hint="eastAsia"/>
              </w:rPr>
              <w:t xml:space="preserve">  {"id":1,"title":"note1","content":"test","date":1337001234},</w:t>
            </w:r>
          </w:p>
          <w:p w:rsidR="003C776C" w:rsidRDefault="003C776C" w:rsidP="0092625C">
            <w:pPr>
              <w:pStyle w:val="afc"/>
              <w:spacing w:line="240" w:lineRule="auto"/>
              <w:ind w:firstLineChars="100" w:firstLine="240"/>
            </w:pPr>
            <w:r>
              <w:rPr>
                <w:rFonts w:hint="eastAsia"/>
              </w:rPr>
              <w:t xml:space="preserve">  {"id":2,</w:t>
            </w:r>
            <w:r w:rsidR="00CE40D1">
              <w:rPr>
                <w:rFonts w:hint="eastAsia"/>
              </w:rPr>
              <w:t>"title":"note2","content":"test</w:t>
            </w:r>
            <w:r>
              <w:rPr>
                <w:rFonts w:hint="eastAsia"/>
              </w:rPr>
              <w:t>","date":1337003333}</w:t>
            </w:r>
          </w:p>
          <w:p w:rsidR="003C776C" w:rsidRDefault="003C776C" w:rsidP="0092625C">
            <w:pPr>
              <w:pStyle w:val="afc"/>
              <w:spacing w:line="240" w:lineRule="auto"/>
              <w:ind w:firstLineChars="100" w:firstLine="240"/>
            </w:pPr>
            <w:r>
              <w:rPr>
                <w:rFonts w:hint="eastAsia"/>
              </w:rPr>
              <w:t>]</w:t>
            </w:r>
          </w:p>
          <w:p w:rsidR="00372B3A" w:rsidRDefault="00372B3A" w:rsidP="0092625C">
            <w:pPr>
              <w:pStyle w:val="afc"/>
              <w:spacing w:line="240" w:lineRule="auto"/>
              <w:ind w:firstLineChars="0" w:firstLine="0"/>
            </w:pPr>
            <w:r>
              <w:rPr>
                <w:rFonts w:hint="eastAsia"/>
              </w:rPr>
              <w:t>}</w:t>
            </w:r>
          </w:p>
          <w:p w:rsidR="00372B3A" w:rsidRDefault="00372B3A" w:rsidP="0092625C">
            <w:pPr>
              <w:pStyle w:val="afc"/>
              <w:spacing w:line="240" w:lineRule="auto"/>
              <w:ind w:firstLineChars="0" w:firstLine="0"/>
            </w:pPr>
            <w:r>
              <w:rPr>
                <w:rFonts w:hint="eastAsia"/>
              </w:rPr>
              <w:t>输入错误：</w:t>
            </w:r>
          </w:p>
          <w:p w:rsidR="00372B3A" w:rsidRDefault="00372B3A" w:rsidP="0092625C">
            <w:pPr>
              <w:pStyle w:val="afc"/>
              <w:spacing w:line="240" w:lineRule="auto"/>
              <w:ind w:firstLineChars="0" w:firstLine="0"/>
            </w:pPr>
            <w:r>
              <w:rPr>
                <w:rFonts w:hint="eastAsia"/>
              </w:rPr>
              <w:t xml:space="preserve">{"status":"Error","description":"invalid </w:t>
            </w:r>
            <w:r w:rsidR="006E600F">
              <w:rPr>
                <w:rFonts w:hint="eastAsia"/>
              </w:rPr>
              <w:t>sign</w:t>
            </w:r>
            <w:r>
              <w:rPr>
                <w:rFonts w:hint="eastAsia"/>
              </w:rPr>
              <w:t>"}</w:t>
            </w:r>
          </w:p>
        </w:tc>
      </w:tr>
    </w:tbl>
    <w:p w:rsidR="00372B3A" w:rsidRPr="007674F6" w:rsidRDefault="007674F6" w:rsidP="007674F6">
      <w:pPr>
        <w:pStyle w:val="afc"/>
        <w:ind w:firstLine="480"/>
      </w:pPr>
      <w:r>
        <w:rPr>
          <w:rFonts w:hint="eastAsia"/>
        </w:rPr>
        <w:t>当然另外还有一些</w:t>
      </w:r>
      <w:r w:rsidR="001300E6">
        <w:rPr>
          <w:rFonts w:hint="eastAsia"/>
        </w:rPr>
        <w:t>添加、删除的接口，这里不</w:t>
      </w:r>
      <w:r w:rsidR="00C80C7A">
        <w:rPr>
          <w:rFonts w:hint="eastAsia"/>
        </w:rPr>
        <w:t>进行</w:t>
      </w:r>
      <w:r w:rsidR="00A136C5">
        <w:rPr>
          <w:rFonts w:hint="eastAsia"/>
        </w:rPr>
        <w:t>详细</w:t>
      </w:r>
      <w:r w:rsidR="00C80C7A">
        <w:rPr>
          <w:rFonts w:hint="eastAsia"/>
        </w:rPr>
        <w:t>列表。</w:t>
      </w:r>
    </w:p>
    <w:p w:rsidR="00B64639" w:rsidRDefault="00B64639">
      <w:pPr>
        <w:pStyle w:val="3"/>
      </w:pPr>
      <w:bookmarkStart w:id="77" w:name="_Ref324945673"/>
      <w:bookmarkStart w:id="78" w:name="_Toc325201631"/>
      <w:bookmarkStart w:id="79" w:name="_Toc325290480"/>
      <w:r>
        <w:rPr>
          <w:rFonts w:hint="eastAsia"/>
        </w:rPr>
        <w:t>Email</w:t>
      </w:r>
      <w:r w:rsidR="00305503">
        <w:rPr>
          <w:rFonts w:hint="eastAsia"/>
        </w:rPr>
        <w:t>处理</w:t>
      </w:r>
      <w:r>
        <w:rPr>
          <w:rFonts w:hint="eastAsia"/>
        </w:rPr>
        <w:t>模块</w:t>
      </w:r>
      <w:bookmarkEnd w:id="77"/>
      <w:bookmarkEnd w:id="78"/>
      <w:bookmarkEnd w:id="79"/>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80BAB" w:rsidRDefault="00F36D56" w:rsidP="00B80BAB">
      <w:pPr>
        <w:pStyle w:val="2"/>
      </w:pPr>
      <w:bookmarkStart w:id="80" w:name="_Toc325201632"/>
      <w:bookmarkStart w:id="81" w:name="_Toc325290481"/>
      <w:r>
        <w:rPr>
          <w:rFonts w:hint="eastAsia"/>
        </w:rPr>
        <w:t>本章小结</w:t>
      </w:r>
      <w:bookmarkEnd w:id="80"/>
      <w:bookmarkEnd w:id="81"/>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82" w:name="_Toc325201633"/>
      <w:bookmarkStart w:id="83" w:name="_Toc325290482"/>
      <w:r>
        <w:rPr>
          <w:rFonts w:hint="eastAsia"/>
        </w:rPr>
        <w:lastRenderedPageBreak/>
        <w:t>项目</w:t>
      </w:r>
      <w:r w:rsidR="00491DED">
        <w:rPr>
          <w:rFonts w:hint="eastAsia"/>
        </w:rPr>
        <w:t>实现</w:t>
      </w:r>
      <w:bookmarkEnd w:id="82"/>
      <w:bookmarkEnd w:id="83"/>
    </w:p>
    <w:p w:rsidR="005E5DEC" w:rsidRDefault="00491DED" w:rsidP="005E5DEC">
      <w:pPr>
        <w:pStyle w:val="2"/>
      </w:pPr>
      <w:bookmarkStart w:id="84" w:name="_Toc325201634"/>
      <w:bookmarkStart w:id="85" w:name="_Toc325290483"/>
      <w:r>
        <w:rPr>
          <w:rFonts w:hint="eastAsia"/>
        </w:rPr>
        <w:t>客户端实现</w:t>
      </w:r>
      <w:bookmarkEnd w:id="84"/>
      <w:bookmarkEnd w:id="85"/>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86" w:name="_Toc325201635"/>
      <w:bookmarkStart w:id="87" w:name="_Toc325290484"/>
      <w:r>
        <w:rPr>
          <w:rFonts w:hint="eastAsia"/>
        </w:rPr>
        <w:t>预览图生成</w:t>
      </w:r>
      <w:bookmarkEnd w:id="86"/>
      <w:r w:rsidR="0017710B">
        <w:rPr>
          <w:rFonts w:hint="eastAsia"/>
        </w:rPr>
        <w:t>与缓存</w:t>
      </w:r>
      <w:bookmarkEnd w:id="87"/>
    </w:p>
    <w:p w:rsidR="00524656" w:rsidRDefault="00166058" w:rsidP="00524656">
      <w:pPr>
        <w:pStyle w:val="afc"/>
        <w:ind w:firstLine="480"/>
        <w:rPr>
          <w:rFonts w:hint="eastAsia"/>
        </w:rPr>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B96149">
        <w:rPr>
          <w:rFonts w:hint="eastAsia"/>
        </w:rPr>
        <w:t>这里需要引入</w:t>
      </w:r>
      <w:r w:rsidR="00B96149">
        <w:rPr>
          <w:rFonts w:hint="eastAsia"/>
        </w:rPr>
        <w:t>iOS</w:t>
      </w:r>
      <w:r w:rsidR="00B96149">
        <w:rPr>
          <w:rFonts w:hint="eastAsia"/>
        </w:rPr>
        <w:t>的类库</w:t>
      </w:r>
      <w:r w:rsidR="00B96149">
        <w:rPr>
          <w:rFonts w:hint="eastAsia"/>
        </w:rPr>
        <w:t>QuarzCore.framework</w:t>
      </w:r>
      <w:r w:rsidR="00B96149">
        <w:rPr>
          <w:rFonts w:hint="eastAsia"/>
        </w:rPr>
        <w:t>，主要用到视图图层</w:t>
      </w:r>
      <w:r w:rsidR="00B96149">
        <w:rPr>
          <w:rFonts w:hint="eastAsia"/>
        </w:rPr>
        <w:t>CALayer</w:t>
      </w:r>
      <w:r w:rsidR="00B96149">
        <w:rPr>
          <w:rFonts w:hint="eastAsia"/>
        </w:rPr>
        <w:t>的</w:t>
      </w:r>
      <w:r w:rsidR="00B96149">
        <w:rPr>
          <w:rFonts w:hint="eastAsia"/>
        </w:rPr>
        <w:t>- (void)renderInContext:</w:t>
      </w:r>
      <w:r w:rsidR="00B96149">
        <w:rPr>
          <w:rFonts w:hint="eastAsia"/>
        </w:rPr>
        <w:t>方法</w:t>
      </w:r>
      <w:r w:rsidR="00BE4558">
        <w:rPr>
          <w:rFonts w:hint="eastAsia"/>
        </w:rPr>
        <w:t>。</w:t>
      </w:r>
      <w:r w:rsidR="00757B88">
        <w:rPr>
          <w:rFonts w:hint="eastAsia"/>
        </w:rPr>
        <w:t>具体实现见</w:t>
      </w:r>
      <w:r w:rsidR="00757B88">
        <w:fldChar w:fldCharType="begin"/>
      </w:r>
      <w:r w:rsidR="00757B88">
        <w:instrText xml:space="preserve"> </w:instrText>
      </w:r>
      <w:r w:rsidR="00757B88">
        <w:rPr>
          <w:rFonts w:hint="eastAsia"/>
        </w:rPr>
        <w:instrText>REF _Ref325190396 \h</w:instrText>
      </w:r>
      <w:r w:rsidR="00757B88">
        <w:instrText xml:space="preserve"> </w:instrText>
      </w:r>
      <w:r w:rsidR="00757B88">
        <w:fldChar w:fldCharType="separate"/>
      </w:r>
      <w:r w:rsidR="00713261">
        <w:rPr>
          <w:rFonts w:hint="eastAsia"/>
        </w:rPr>
        <w:t>代码片断</w:t>
      </w:r>
      <w:r w:rsidR="00713261">
        <w:rPr>
          <w:rFonts w:hint="eastAsia"/>
        </w:rPr>
        <w:t xml:space="preserve"> </w:t>
      </w:r>
      <w:r w:rsidR="00713261">
        <w:rPr>
          <w:noProof/>
        </w:rPr>
        <w:t>1</w:t>
      </w:r>
      <w:r w:rsidR="00757B88">
        <w:fldChar w:fldCharType="end"/>
      </w:r>
      <w:r w:rsidR="00033F4C">
        <w:rPr>
          <w:rFonts w:hint="eastAsia"/>
        </w:rPr>
        <w:t>。</w:t>
      </w:r>
    </w:p>
    <w:p w:rsidR="00AE7FF8" w:rsidRDefault="00FB3087" w:rsidP="00524656">
      <w:pPr>
        <w:pStyle w:val="afc"/>
        <w:ind w:firstLine="480"/>
        <w:rPr>
          <w:rFonts w:hint="eastAsia"/>
        </w:rPr>
      </w:pPr>
      <w:r>
        <w:rPr>
          <w:rFonts w:hint="eastAsia"/>
        </w:rPr>
        <w:t>预览图的生成是一种批量操作，如当用户切换到新的</w:t>
      </w:r>
      <w:r w:rsidR="00CF45C6">
        <w:rPr>
          <w:rFonts w:hint="eastAsia"/>
        </w:rPr>
        <w:t>Fund</w:t>
      </w:r>
      <w:r>
        <w:rPr>
          <w:rFonts w:hint="eastAsia"/>
        </w:rPr>
        <w:t>时</w:t>
      </w:r>
      <w:r w:rsidR="00CF45C6">
        <w:rPr>
          <w:rFonts w:hint="eastAsia"/>
        </w:rPr>
        <w:t>，需要一次产生此</w:t>
      </w:r>
      <w:r w:rsidR="00CF45C6">
        <w:rPr>
          <w:rFonts w:hint="eastAsia"/>
        </w:rPr>
        <w:t>Fund</w:t>
      </w:r>
      <w:r w:rsidR="00CF45C6">
        <w:rPr>
          <w:rFonts w:hint="eastAsia"/>
        </w:rPr>
        <w:t>下所有文件的预览图。同时它必须是异步操作，否则在预览图生成好之前程序将被阻塞，用户无法进行其它操作，会造成不好的用户体验。</w:t>
      </w:r>
      <w:r w:rsidR="00E72155">
        <w:rPr>
          <w:rFonts w:hint="eastAsia"/>
        </w:rPr>
        <w:t>基于上面的考虑，于是将</w:t>
      </w:r>
      <w:r w:rsidR="006E525B">
        <w:rPr>
          <w:rFonts w:hint="eastAsia"/>
        </w:rPr>
        <w:t>生成预览图的操作封装为一个</w:t>
      </w:r>
      <w:r w:rsidR="006E525B">
        <w:rPr>
          <w:rFonts w:hint="eastAsia"/>
        </w:rPr>
        <w:t>NSOperation</w:t>
      </w:r>
      <w:r w:rsidR="00B251D3">
        <w:rPr>
          <w:rFonts w:hint="eastAsia"/>
        </w:rPr>
        <w:t>的子类</w:t>
      </w:r>
      <w:r w:rsidR="00B251D3">
        <w:rPr>
          <w:rFonts w:hint="eastAsia"/>
        </w:rPr>
        <w:t>HTThumbnailGenerator</w:t>
      </w:r>
      <w:r w:rsidR="00B251D3">
        <w:rPr>
          <w:rFonts w:hint="eastAsia"/>
        </w:rPr>
        <w:t>，并覆盖其</w:t>
      </w:r>
      <w:r w:rsidR="00B251D3">
        <w:rPr>
          <w:rFonts w:hint="eastAsia"/>
        </w:rPr>
        <w:t>- (void)main</w:t>
      </w:r>
      <w:r w:rsidR="00B251D3">
        <w:rPr>
          <w:rFonts w:hint="eastAsia"/>
        </w:rPr>
        <w:t>方法。</w:t>
      </w:r>
    </w:p>
    <w:p w:rsidR="00D53ED9" w:rsidRDefault="00D53ED9" w:rsidP="00524656">
      <w:pPr>
        <w:pStyle w:val="afc"/>
        <w:ind w:firstLine="480"/>
        <w:rPr>
          <w:rFonts w:hint="eastAsia"/>
        </w:rPr>
      </w:pPr>
      <w:r>
        <w:rPr>
          <w:rFonts w:hint="eastAsia"/>
        </w:rPr>
        <w:t>main</w:t>
      </w:r>
      <w:r>
        <w:rPr>
          <w:rFonts w:hint="eastAsia"/>
        </w:rPr>
        <w:t>方法中</w:t>
      </w:r>
      <w:r w:rsidR="00BB6CE5">
        <w:rPr>
          <w:rFonts w:hint="eastAsia"/>
        </w:rPr>
        <w:t>主要</w:t>
      </w:r>
      <w:r>
        <w:rPr>
          <w:rFonts w:hint="eastAsia"/>
        </w:rPr>
        <w:t>做两件事情</w:t>
      </w:r>
      <w:r w:rsidR="00BB6CE5">
        <w:rPr>
          <w:rFonts w:hint="eastAsia"/>
        </w:rPr>
        <w:t>（</w:t>
      </w:r>
      <w:r w:rsidR="00082A45">
        <w:fldChar w:fldCharType="begin"/>
      </w:r>
      <w:r w:rsidR="00082A45">
        <w:instrText xml:space="preserve"> </w:instrText>
      </w:r>
      <w:r w:rsidR="00082A45">
        <w:rPr>
          <w:rFonts w:hint="eastAsia"/>
        </w:rPr>
        <w:instrText>REF _Ref325286633 \h</w:instrText>
      </w:r>
      <w:r w:rsidR="00082A45">
        <w:instrText xml:space="preserve"> </w:instrText>
      </w:r>
      <w:r w:rsidR="00082A45">
        <w:fldChar w:fldCharType="separate"/>
      </w:r>
      <w:r w:rsidR="00082A45">
        <w:rPr>
          <w:rFonts w:hint="eastAsia"/>
        </w:rPr>
        <w:t>图</w:t>
      </w:r>
      <w:r w:rsidR="00082A45">
        <w:rPr>
          <w:rFonts w:hint="eastAsia"/>
        </w:rPr>
        <w:t xml:space="preserve"> </w:t>
      </w:r>
      <w:r w:rsidR="00082A45">
        <w:rPr>
          <w:noProof/>
        </w:rPr>
        <w:t>3</w:t>
      </w:r>
      <w:r w:rsidR="00082A45">
        <w:noBreakHyphen/>
      </w:r>
      <w:r w:rsidR="00082A45">
        <w:rPr>
          <w:noProof/>
        </w:rPr>
        <w:t>1</w:t>
      </w:r>
      <w:r w:rsidR="00082A45">
        <w:fldChar w:fldCharType="end"/>
      </w:r>
      <w:r w:rsidR="00BB6CE5">
        <w:rPr>
          <w:rFonts w:hint="eastAsia"/>
        </w:rPr>
        <w:t>）</w:t>
      </w:r>
      <w:r>
        <w:rPr>
          <w:rFonts w:hint="eastAsia"/>
        </w:rPr>
        <w:t>：</w:t>
      </w:r>
    </w:p>
    <w:p w:rsidR="00D53ED9" w:rsidRDefault="00D9508C" w:rsidP="00D53ED9">
      <w:pPr>
        <w:pStyle w:val="afc"/>
        <w:numPr>
          <w:ilvl w:val="0"/>
          <w:numId w:val="33"/>
        </w:numPr>
        <w:ind w:firstLineChars="0"/>
        <w:rPr>
          <w:rFonts w:hint="eastAsia"/>
        </w:rPr>
      </w:pPr>
      <w:r>
        <w:rPr>
          <w:rFonts w:hint="eastAsia"/>
        </w:rPr>
        <w:t>判断要生成预览图的文件是否已经有缓存，有则直接返回缓存；</w:t>
      </w:r>
    </w:p>
    <w:p w:rsidR="00D9508C" w:rsidRDefault="00D9508C" w:rsidP="00D53ED9">
      <w:pPr>
        <w:pStyle w:val="afc"/>
        <w:numPr>
          <w:ilvl w:val="0"/>
          <w:numId w:val="33"/>
        </w:numPr>
        <w:ind w:firstLineChars="0"/>
        <w:rPr>
          <w:rFonts w:hint="eastAsia"/>
        </w:rPr>
      </w:pPr>
      <w:r>
        <w:rPr>
          <w:rFonts w:hint="eastAsia"/>
        </w:rPr>
        <w:t>调用对应的生成方法生成不同文件格式的预览图。</w:t>
      </w:r>
    </w:p>
    <w:p w:rsidR="00D33061" w:rsidRDefault="00D33061" w:rsidP="00934443">
      <w:pPr>
        <w:keepNext/>
        <w:jc w:val="center"/>
      </w:pPr>
      <w:r>
        <w:object w:dxaOrig="6729" w:dyaOrig="7455">
          <v:shape id="_x0000_i1027" type="#_x0000_t75" style="width:336.55pt;height:372.55pt" o:ole="">
            <v:imagedata r:id="rId27" o:title=""/>
          </v:shape>
          <o:OLEObject Type="Embed" ProgID="Visio.Drawing.11" ShapeID="_x0000_i1027" DrawAspect="Content" ObjectID="_1399032904" r:id="rId28"/>
        </w:object>
      </w:r>
    </w:p>
    <w:p w:rsidR="00CD1B2D" w:rsidRDefault="00D33061" w:rsidP="00D33061">
      <w:pPr>
        <w:pStyle w:val="ae"/>
        <w:rPr>
          <w:rFonts w:hint="eastAsia"/>
        </w:rPr>
      </w:pPr>
      <w:bookmarkStart w:id="88" w:name="_Ref325286633"/>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1</w:t>
      </w:r>
      <w:r w:rsidR="008A6156">
        <w:fldChar w:fldCharType="end"/>
      </w:r>
      <w:bookmarkEnd w:id="88"/>
      <w:r>
        <w:rPr>
          <w:rFonts w:hint="eastAsia"/>
        </w:rPr>
        <w:t xml:space="preserve"> </w:t>
      </w:r>
      <w:r>
        <w:rPr>
          <w:rFonts w:hint="eastAsia"/>
        </w:rPr>
        <w:t>预览图生成流程</w:t>
      </w:r>
      <w:bookmarkStart w:id="89" w:name="_GoBack"/>
      <w:bookmarkEnd w:id="89"/>
    </w:p>
    <w:p w:rsidR="00D33061" w:rsidRDefault="00CB4700" w:rsidP="00CB4700">
      <w:pPr>
        <w:pStyle w:val="afc"/>
        <w:ind w:firstLine="480"/>
        <w:rPr>
          <w:rFonts w:hint="eastAsia"/>
        </w:rPr>
      </w:pPr>
      <w:r>
        <w:rPr>
          <w:rFonts w:hint="eastAsia"/>
        </w:rPr>
        <w:t>上图中</w:t>
      </w:r>
      <w:r w:rsidR="00D25FC0">
        <w:rPr>
          <w:rFonts w:hint="eastAsia"/>
        </w:rPr>
        <w:t>计算文件对应的缓存路径过程如下</w:t>
      </w:r>
      <w:r w:rsidR="00F50C23">
        <w:rPr>
          <w:rFonts w:hint="eastAsia"/>
        </w:rPr>
        <w:t>：</w:t>
      </w:r>
    </w:p>
    <w:p w:rsidR="00A637C9" w:rsidRPr="00A637C9" w:rsidRDefault="00A637C9" w:rsidP="00A637C9">
      <w:pPr>
        <w:spacing w:beforeLines="100" w:before="240" w:afterLines="100" w:after="240"/>
        <w:jc w:val="center"/>
        <w:rPr>
          <w:rFonts w:hint="eastAsia"/>
        </w:rP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A637C9" w:rsidRDefault="00C34204" w:rsidP="00CB4700">
      <w:pPr>
        <w:pStyle w:val="afc"/>
        <w:ind w:firstLine="480"/>
        <w:rPr>
          <w:rFonts w:hint="eastAsia"/>
        </w:rPr>
      </w:pPr>
      <w:r>
        <w:rPr>
          <w:rFonts w:hint="eastAsia"/>
        </w:rPr>
        <w:t>由于同一个文件可能生成不同大小的预览图</w:t>
      </w:r>
      <w:r w:rsidR="00AB54E5">
        <w:rPr>
          <w:rFonts w:hint="eastAsia"/>
        </w:rPr>
        <w:t>（</w:t>
      </w:r>
      <w:r w:rsidR="00AB54E5">
        <w:rPr>
          <w:rFonts w:hint="eastAsia"/>
        </w:rPr>
        <w:t>Favorite</w:t>
      </w:r>
      <w:r w:rsidR="00AB54E5">
        <w:rPr>
          <w:rFonts w:hint="eastAsia"/>
        </w:rPr>
        <w:t>中就是个大的预览图）</w:t>
      </w:r>
      <w:r>
        <w:rPr>
          <w:rFonts w:hint="eastAsia"/>
        </w:rPr>
        <w:t>，所以上式中加入了预览图大小作为参数之一。</w:t>
      </w:r>
    </w:p>
    <w:p w:rsidR="00CE5A46" w:rsidRDefault="00CE5A46" w:rsidP="00CB4700">
      <w:pPr>
        <w:pStyle w:val="afc"/>
        <w:ind w:firstLine="480"/>
        <w:rPr>
          <w:rFonts w:hint="eastAsia"/>
        </w:rPr>
      </w:pPr>
      <w:r>
        <w:rPr>
          <w:rFonts w:hint="eastAsia"/>
        </w:rPr>
        <w:t>项目实际开发过程中，加入缓存</w:t>
      </w:r>
      <w:r w:rsidR="00C40719">
        <w:rPr>
          <w:rFonts w:hint="eastAsia"/>
        </w:rPr>
        <w:t>机制</w:t>
      </w:r>
      <w:r>
        <w:rPr>
          <w:rFonts w:hint="eastAsia"/>
        </w:rPr>
        <w:t>后可以发现，预览图生成效率高了很多，第一次生成后，后面再次打开同一个</w:t>
      </w:r>
      <w:r>
        <w:rPr>
          <w:rFonts w:hint="eastAsia"/>
        </w:rPr>
        <w:t>Fund</w:t>
      </w:r>
      <w:r>
        <w:rPr>
          <w:rFonts w:hint="eastAsia"/>
        </w:rPr>
        <w:t>预览图瞬间就加载完毕。</w:t>
      </w:r>
    </w:p>
    <w:p w:rsidR="001B3CCB" w:rsidRDefault="001B3CCB" w:rsidP="00CB4700">
      <w:pPr>
        <w:pStyle w:val="afc"/>
        <w:ind w:firstLine="480"/>
        <w:rPr>
          <w:rFonts w:hint="eastAsia"/>
        </w:rPr>
      </w:pPr>
      <w:r>
        <w:rPr>
          <w:rFonts w:hint="eastAsia"/>
        </w:rPr>
        <w:t>生成预览图的操作都加入操作队</w:t>
      </w:r>
      <w:r w:rsidR="00805DD5">
        <w:rPr>
          <w:rFonts w:hint="eastAsia"/>
        </w:rPr>
        <w:t>列</w:t>
      </w:r>
      <w:r>
        <w:rPr>
          <w:rFonts w:hint="eastAsia"/>
        </w:rPr>
        <w:t>以实现并行生成，生成好的预览图将用</w:t>
      </w:r>
      <w:r>
        <w:rPr>
          <w:rFonts w:hint="eastAsia"/>
        </w:rPr>
        <w:t>iOS</w:t>
      </w:r>
      <w:r>
        <w:rPr>
          <w:rFonts w:hint="eastAsia"/>
        </w:rPr>
        <w:t>的</w:t>
      </w:r>
      <w:r>
        <w:rPr>
          <w:rFonts w:hint="eastAsia"/>
        </w:rPr>
        <w:t>block</w:t>
      </w:r>
      <w:r>
        <w:rPr>
          <w:rFonts w:hint="eastAsia"/>
        </w:rPr>
        <w:t>机制进行回调，如</w:t>
      </w:r>
      <w:r w:rsidR="00F308B6">
        <w:fldChar w:fldCharType="begin"/>
      </w:r>
      <w:r w:rsidR="00F308B6">
        <w:instrText xml:space="preserve"> </w:instrText>
      </w:r>
      <w:r w:rsidR="00F308B6">
        <w:rPr>
          <w:rFonts w:hint="eastAsia"/>
        </w:rPr>
        <w:instrText>REF _Ref325289052 \h</w:instrText>
      </w:r>
      <w:r w:rsidR="00F308B6">
        <w:instrText xml:space="preserve"> </w:instrText>
      </w:r>
      <w:r w:rsidR="00F308B6">
        <w:fldChar w:fldCharType="separate"/>
      </w:r>
      <w:r w:rsidR="00F308B6">
        <w:rPr>
          <w:rFonts w:hint="eastAsia"/>
        </w:rPr>
        <w:t>图</w:t>
      </w:r>
      <w:r w:rsidR="00F308B6">
        <w:rPr>
          <w:rFonts w:hint="eastAsia"/>
        </w:rPr>
        <w:t xml:space="preserve"> </w:t>
      </w:r>
      <w:r w:rsidR="00F308B6">
        <w:rPr>
          <w:noProof/>
        </w:rPr>
        <w:t>3</w:t>
      </w:r>
      <w:r w:rsidR="00F308B6">
        <w:noBreakHyphen/>
      </w:r>
      <w:r w:rsidR="00F308B6">
        <w:rPr>
          <w:noProof/>
        </w:rPr>
        <w:t>2</w:t>
      </w:r>
      <w:r w:rsidR="00F308B6">
        <w:fldChar w:fldCharType="end"/>
      </w:r>
      <w:r>
        <w:rPr>
          <w:rFonts w:hint="eastAsia"/>
        </w:rPr>
        <w:t>。</w:t>
      </w:r>
    </w:p>
    <w:p w:rsidR="008A6156" w:rsidRDefault="00714834" w:rsidP="008A6156">
      <w:pPr>
        <w:keepNext/>
      </w:pPr>
      <w:r>
        <w:rPr>
          <w:noProof/>
        </w:rPr>
        <w:lastRenderedPageBreak/>
        <mc:AlternateContent>
          <mc:Choice Requires="wpc">
            <w:drawing>
              <wp:inline distT="0" distB="0" distL="0" distR="0" wp14:anchorId="0513FE0F" wp14:editId="6B064224">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rPr>
                                  <w:rFonts w:hint="eastAsia"/>
                                </w:rP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rPr>
                                  <w:rFonts w:hint="eastAsia"/>
                                </w:rP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714834" w:rsidRDefault="00714834" w:rsidP="00714834">
                        <w:pPr>
                          <w:jc w:val="center"/>
                          <w:rPr>
                            <w:rFonts w:hint="eastAsia"/>
                          </w:rP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714834" w:rsidRDefault="00714834" w:rsidP="0071483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714834" w:rsidRDefault="00714834" w:rsidP="0071483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714834" w:rsidRDefault="00714834" w:rsidP="0071483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C768A7" w:rsidRDefault="00C768A7" w:rsidP="0071483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C768A7" w:rsidRDefault="00C768A7" w:rsidP="0071483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C768A7" w:rsidRDefault="00C768A7" w:rsidP="0071483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714834" w:rsidRPr="00714834" w:rsidRDefault="00714834" w:rsidP="0071483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737881" w:rsidRDefault="00737881" w:rsidP="00737881">
                        <w:pPr>
                          <w:jc w:val="center"/>
                          <w:rPr>
                            <w:rFonts w:hint="eastAsia"/>
                          </w:rP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737881" w:rsidRDefault="00737881" w:rsidP="00737881">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72AE5" w:rsidRPr="00B72AE5" w:rsidRDefault="008A6156" w:rsidP="008A6156">
      <w:pPr>
        <w:pStyle w:val="ae"/>
        <w:rPr>
          <w:rFonts w:hint="eastAsia"/>
        </w:rPr>
      </w:pPr>
      <w:bookmarkStart w:id="90" w:name="_Ref325289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90"/>
      <w:r w:rsidR="00BD38DC">
        <w:rPr>
          <w:rFonts w:hint="eastAsia"/>
        </w:rPr>
        <w:t xml:space="preserve"> </w:t>
      </w:r>
      <w:r w:rsidR="00BD38DC">
        <w:rPr>
          <w:rFonts w:hint="eastAsia"/>
        </w:rPr>
        <w:t>生成与回调</w:t>
      </w:r>
    </w:p>
    <w:p w:rsidR="000921EC" w:rsidRDefault="00292229" w:rsidP="008E4352">
      <w:pPr>
        <w:pStyle w:val="3"/>
      </w:pPr>
      <w:bookmarkStart w:id="91" w:name="_Toc325201636"/>
      <w:bookmarkStart w:id="92" w:name="_Ref325204960"/>
      <w:bookmarkStart w:id="93" w:name="_Ref325204992"/>
      <w:bookmarkStart w:id="94" w:name="_Toc325290485"/>
      <w:r>
        <w:rPr>
          <w:rFonts w:hint="eastAsia"/>
        </w:rPr>
        <w:t>桥接</w:t>
      </w:r>
      <w:r w:rsidR="002B6D6A">
        <w:rPr>
          <w:rFonts w:hint="eastAsia"/>
        </w:rPr>
        <w:t>、类工厂与单例</w:t>
      </w:r>
      <w:r>
        <w:rPr>
          <w:rFonts w:hint="eastAsia"/>
        </w:rPr>
        <w:t>模式</w:t>
      </w:r>
      <w:bookmarkEnd w:id="91"/>
      <w:bookmarkEnd w:id="92"/>
      <w:bookmarkEnd w:id="93"/>
      <w:bookmarkEnd w:id="94"/>
    </w:p>
    <w:p w:rsidR="00292229" w:rsidRDefault="001736B4" w:rsidP="000F3FA3">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54C7C" w:rsidRDefault="00643250" w:rsidP="000F3FA3">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3E5183" w:rsidRDefault="00B54C7C" w:rsidP="000F3FA3">
      <w:pPr>
        <w:pStyle w:val="afc"/>
        <w:ind w:firstLine="480"/>
      </w:pPr>
      <w:r>
        <w:rPr>
          <w:rFonts w:hint="eastAsia"/>
        </w:rPr>
        <w:t>我们不希望下载的接口操作与它的实现</w:t>
      </w:r>
      <w:r w:rsidR="00D66A7B">
        <w:rPr>
          <w:rFonts w:hint="eastAsia"/>
        </w:rPr>
        <w:t>在</w:t>
      </w:r>
      <w:r>
        <w:rPr>
          <w:rFonts w:hint="eastAsia"/>
        </w:rPr>
        <w:t>有固定的依赖关系，因为在运行过程中，用户可以切换不同的云存储服务。同时，当具体实现修改时不应当影响接口调用中已经写好的代码。另一方面，需要对上彻底隐藏云存储服务访问的具体实现。</w:t>
      </w:r>
      <w:r w:rsidR="00D66A7B">
        <w:rPr>
          <w:rFonts w:hint="eastAsia"/>
        </w:rPr>
        <w:t>此需求下，桥接模式是一种很好的选择。</w:t>
      </w:r>
    </w:p>
    <w:p w:rsidR="00E32272" w:rsidRDefault="00AC6031" w:rsidP="00E32272">
      <w:pPr>
        <w:pStyle w:val="afc"/>
        <w:ind w:firstLine="480"/>
      </w:pPr>
      <w:r>
        <w:rPr>
          <w:rFonts w:hint="eastAsia"/>
        </w:rPr>
        <w:t>桥接模式</w:t>
      </w:r>
      <w:r w:rsidR="00B54C7C">
        <w:rPr>
          <w:rFonts w:hint="eastAsia"/>
        </w:rPr>
        <w:t>要求有一个</w:t>
      </w:r>
      <w:r w:rsidR="00B54C7C">
        <w:rPr>
          <w:rFonts w:hint="eastAsia"/>
        </w:rPr>
        <w:t>Abstraction</w:t>
      </w:r>
      <w:r w:rsidR="00E32272">
        <w:rPr>
          <w:rFonts w:hint="eastAsia"/>
        </w:rPr>
        <w:t>提供操作接口及多种不同的</w:t>
      </w:r>
      <w:r w:rsidR="00E0525F">
        <w:rPr>
          <w:rFonts w:hint="eastAsia"/>
        </w:rPr>
        <w:t>Implementor</w:t>
      </w:r>
      <w:r w:rsidR="00E32272">
        <w:rPr>
          <w:rFonts w:hint="eastAsia"/>
        </w:rPr>
        <w:t>，</w:t>
      </w:r>
      <w:r w:rsidR="00E32272">
        <w:rPr>
          <w:rFonts w:hint="eastAsia"/>
        </w:rPr>
        <w:lastRenderedPageBreak/>
        <w:t>所有的</w:t>
      </w:r>
      <w:r w:rsidR="00E0525F">
        <w:rPr>
          <w:rFonts w:hint="eastAsia"/>
        </w:rPr>
        <w:t>Implementor</w:t>
      </w:r>
      <w:r w:rsidR="00E32272">
        <w:rPr>
          <w:rFonts w:hint="eastAsia"/>
        </w:rPr>
        <w:t>都是继承自同一基类，然后在</w:t>
      </w:r>
      <w:r w:rsidR="00E32272">
        <w:rPr>
          <w:rFonts w:hint="eastAsia"/>
        </w:rPr>
        <w:t>Abstraction</w:t>
      </w:r>
      <w:r w:rsidR="00E32272">
        <w:rPr>
          <w:rFonts w:hint="eastAsia"/>
        </w:rPr>
        <w:t>类是维持着一个基类的指针，并将所有的接口操作请求转发给</w:t>
      </w:r>
      <w:r w:rsidR="0056624C">
        <w:rPr>
          <w:rFonts w:hint="eastAsia"/>
        </w:rPr>
        <w:t>Implementor</w:t>
      </w:r>
      <w:r w:rsidR="00E32272">
        <w:rPr>
          <w:rFonts w:hint="eastAsia"/>
        </w:rPr>
        <w:t>的具体实现</w:t>
      </w:r>
      <w:r w:rsidR="00CC2AF7">
        <w:rPr>
          <w:rFonts w:hint="eastAsia"/>
        </w:rPr>
        <w:t>。</w:t>
      </w:r>
    </w:p>
    <w:p w:rsidR="006B1617" w:rsidRDefault="008C596A" w:rsidP="006B1617">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w:t>
      </w:r>
      <w:r w:rsidR="001C5727">
        <w:rPr>
          <w:rFonts w:hint="eastAsia"/>
        </w:rPr>
        <w:t>一套文件操作的接口，并且它将这些操作请求转发给它的一个成员变量</w:t>
      </w:r>
      <w:r w:rsidR="001C5727">
        <w:rPr>
          <w:rFonts w:hint="eastAsia"/>
        </w:rPr>
        <w:t>id&lt;HTFileDownloaderDelegate&gt; downloaderDelegate</w:t>
      </w:r>
      <w:r w:rsidR="001C5727">
        <w:rPr>
          <w:rFonts w:hint="eastAsia"/>
        </w:rPr>
        <w:t>，这里</w:t>
      </w:r>
      <w:r w:rsidR="001C5727">
        <w:rPr>
          <w:rFonts w:hint="eastAsia"/>
        </w:rPr>
        <w:t>HTFileDownloaderDelegate</w:t>
      </w:r>
      <w:r w:rsidR="001C5727">
        <w:rPr>
          <w:rFonts w:hint="eastAsia"/>
        </w:rPr>
        <w:t>就是</w:t>
      </w:r>
      <w:r w:rsidR="001C5727">
        <w:rPr>
          <w:rFonts w:hint="eastAsia"/>
        </w:rPr>
        <w:t>Implementor</w:t>
      </w:r>
      <w:r w:rsidR="001C5727">
        <w:rPr>
          <w:rFonts w:hint="eastAsia"/>
        </w:rPr>
        <w:t>的基类，它是</w:t>
      </w:r>
      <w:r w:rsidR="001C5727">
        <w:rPr>
          <w:rFonts w:hint="eastAsia"/>
        </w:rPr>
        <w:t>Objective-C</w:t>
      </w:r>
      <w:r w:rsidR="001C5727">
        <w:rPr>
          <w:rFonts w:hint="eastAsia"/>
        </w:rPr>
        <w:t>语言中的一个协议，类似于</w:t>
      </w:r>
      <w:r w:rsidR="001C5727">
        <w:rPr>
          <w:rFonts w:hint="eastAsia"/>
        </w:rPr>
        <w:t>C++</w:t>
      </w:r>
      <w:r w:rsidR="001C5727">
        <w:rPr>
          <w:rFonts w:hint="eastAsia"/>
        </w:rPr>
        <w:t>及</w:t>
      </w:r>
      <w:r w:rsidR="001C5727">
        <w:rPr>
          <w:rFonts w:hint="eastAsia"/>
        </w:rPr>
        <w:t>Java</w:t>
      </w:r>
      <w:r w:rsidR="001C5727">
        <w:rPr>
          <w:rFonts w:hint="eastAsia"/>
        </w:rPr>
        <w:t>中的抽象类</w:t>
      </w:r>
      <w:r w:rsidR="00AB1541">
        <w:rPr>
          <w:rFonts w:hint="eastAsia"/>
        </w:rPr>
        <w:t>Abstract Class</w:t>
      </w:r>
      <w:r w:rsidR="00AB1541">
        <w:rPr>
          <w:rFonts w:hint="eastAsia"/>
        </w:rPr>
        <w:t>。</w:t>
      </w:r>
      <w:r w:rsidR="00984E65">
        <w:rPr>
          <w:rFonts w:hint="eastAsia"/>
        </w:rPr>
        <w:t>如</w:t>
      </w:r>
      <w:r w:rsidR="00984E65">
        <w:fldChar w:fldCharType="begin"/>
      </w:r>
      <w:r w:rsidR="00984E65">
        <w:instrText xml:space="preserve"> </w:instrText>
      </w:r>
      <w:r w:rsidR="00984E65">
        <w:rPr>
          <w:rFonts w:hint="eastAsia"/>
        </w:rPr>
        <w:instrText>REF _Ref325186385 \h</w:instrText>
      </w:r>
      <w:r w:rsidR="00984E65">
        <w:instrText xml:space="preserve"> </w:instrText>
      </w:r>
      <w:r w:rsidR="00984E65">
        <w:fldChar w:fldCharType="separate"/>
      </w:r>
      <w:r w:rsidR="00713261">
        <w:rPr>
          <w:rFonts w:hint="eastAsia"/>
        </w:rPr>
        <w:t>代码片断</w:t>
      </w:r>
      <w:r w:rsidR="00713261">
        <w:rPr>
          <w:rFonts w:hint="eastAsia"/>
        </w:rPr>
        <w:t xml:space="preserve"> </w:t>
      </w:r>
      <w:r w:rsidR="00713261">
        <w:rPr>
          <w:noProof/>
        </w:rPr>
        <w:t>2</w:t>
      </w:r>
      <w:r w:rsidR="00984E65">
        <w:fldChar w:fldCharType="end"/>
      </w:r>
      <w:r w:rsidR="00F03B37">
        <w:rPr>
          <w:rFonts w:hint="eastAsia"/>
        </w:rPr>
        <w:t>，</w:t>
      </w:r>
      <w:r w:rsidR="00F03B37">
        <w:rPr>
          <w:rFonts w:hint="eastAsia"/>
        </w:rPr>
        <w:t>HTFileDownloaderDelegate</w:t>
      </w:r>
      <w:r w:rsidR="00F03B37">
        <w:rPr>
          <w:rFonts w:hint="eastAsia"/>
        </w:rPr>
        <w:t>中</w:t>
      </w:r>
      <w:r w:rsidR="00E770DB">
        <w:rPr>
          <w:rFonts w:hint="eastAsia"/>
        </w:rPr>
        <w:t>定义了项目可能用到的所有文件操作接口，当然实际上用不到全部，具体的云存储只要实现部分接口即可工作。</w:t>
      </w:r>
      <w:r w:rsidR="00222A00">
        <w:rPr>
          <w:rFonts w:hint="eastAsia"/>
        </w:rPr>
        <w:t>每个具体的云存储访问的实现类，如</w:t>
      </w:r>
      <w:r w:rsidR="00222A00">
        <w:rPr>
          <w:rFonts w:hint="eastAsia"/>
        </w:rPr>
        <w:t>Box</w:t>
      </w:r>
      <w:r w:rsidR="00222A00">
        <w:rPr>
          <w:rFonts w:hint="eastAsia"/>
        </w:rPr>
        <w:t>，</w:t>
      </w:r>
      <w:r w:rsidR="00222A00">
        <w:rPr>
          <w:rFonts w:hint="eastAsia"/>
        </w:rPr>
        <w:t>Dropbox</w:t>
      </w:r>
      <w:r w:rsidR="00222A00">
        <w:rPr>
          <w:rFonts w:hint="eastAsia"/>
        </w:rPr>
        <w:t>等都服从这一协议</w:t>
      </w:r>
      <w:r w:rsidR="00DA165E">
        <w:rPr>
          <w:rFonts w:hint="eastAsia"/>
        </w:rPr>
        <w:t>。</w:t>
      </w:r>
      <w:r w:rsidR="00DA165E">
        <w:rPr>
          <w:rFonts w:hint="eastAsia"/>
        </w:rPr>
        <w:t>HTFileDownloader</w:t>
      </w:r>
      <w:r w:rsidR="00DA165E">
        <w:rPr>
          <w:rFonts w:hint="eastAsia"/>
        </w:rPr>
        <w:t>类在初始化时可以选择一个默认的实现，并且在程序运行过程中修改实现！</w:t>
      </w:r>
    </w:p>
    <w:p w:rsidR="00EC5AFC" w:rsidRDefault="008E2A61" w:rsidP="006B1617">
      <w:pPr>
        <w:pStyle w:val="afc"/>
        <w:ind w:firstLine="480"/>
      </w:pPr>
      <w:r>
        <w:rPr>
          <w:rFonts w:hint="eastAsia"/>
        </w:rPr>
        <w:t>所有的云存储</w:t>
      </w:r>
      <w:r w:rsidR="00762CE1">
        <w:rPr>
          <w:rFonts w:hint="eastAsia"/>
        </w:rPr>
        <w:t>的实现在项目中</w:t>
      </w:r>
      <w:r>
        <w:rPr>
          <w:rFonts w:hint="eastAsia"/>
        </w:rPr>
        <w:t>都</w:t>
      </w:r>
      <w:r w:rsidR="00762CE1">
        <w:rPr>
          <w:rFonts w:hint="eastAsia"/>
        </w:rPr>
        <w:t>被</w:t>
      </w:r>
      <w:r>
        <w:rPr>
          <w:rFonts w:hint="eastAsia"/>
        </w:rPr>
        <w:t>看作是一个</w:t>
      </w:r>
      <w:r>
        <w:rPr>
          <w:rFonts w:hint="eastAsia"/>
        </w:rPr>
        <w:t>Service</w:t>
      </w:r>
      <w:r w:rsidR="00F403C8">
        <w:rPr>
          <w:rFonts w:hint="eastAsia"/>
        </w:rPr>
        <w:t>，</w:t>
      </w:r>
      <w:r w:rsidR="00367844">
        <w:rPr>
          <w:rFonts w:hint="eastAsia"/>
        </w:rPr>
        <w:t>如果将</w:t>
      </w:r>
      <w:r w:rsidR="00367844">
        <w:rPr>
          <w:rFonts w:hint="eastAsia"/>
        </w:rPr>
        <w:t>Service</w:t>
      </w:r>
      <w:r w:rsidR="00367844">
        <w:rPr>
          <w:rFonts w:hint="eastAsia"/>
        </w:rPr>
        <w:t>看成一种产品，那么可以定义一个工厂类</w:t>
      </w:r>
      <w:r w:rsidR="00367844">
        <w:rPr>
          <w:rFonts w:hint="eastAsia"/>
        </w:rPr>
        <w:t>HTFileServiceFactory</w:t>
      </w:r>
      <w:r w:rsidR="00367844">
        <w:rPr>
          <w:rFonts w:hint="eastAsia"/>
        </w:rPr>
        <w:t>，</w:t>
      </w:r>
      <w:r w:rsidR="00F403C8">
        <w:rPr>
          <w:rFonts w:hint="eastAsia"/>
        </w:rPr>
        <w:t>可以调用</w:t>
      </w:r>
      <w:r w:rsidR="00367844">
        <w:rPr>
          <w:rFonts w:hint="eastAsia"/>
        </w:rPr>
        <w:t>工厂</w:t>
      </w:r>
      <w:r w:rsidR="00F403C8">
        <w:rPr>
          <w:rFonts w:hint="eastAsia"/>
        </w:rPr>
        <w:t>的类方法创建一个</w:t>
      </w:r>
      <w:r w:rsidR="00367844">
        <w:rPr>
          <w:rFonts w:hint="eastAsia"/>
        </w:rPr>
        <w:t>具体的产品</w:t>
      </w:r>
      <w:r w:rsidR="00F403C8">
        <w:rPr>
          <w:rFonts w:hint="eastAsia"/>
        </w:rPr>
        <w:t>Service</w:t>
      </w:r>
      <w:r w:rsidR="000E5512">
        <w:rPr>
          <w:rFonts w:hint="eastAsia"/>
        </w:rPr>
        <w:t>，它返回</w:t>
      </w:r>
      <w:r w:rsidR="006B1446">
        <w:rPr>
          <w:rFonts w:hint="eastAsia"/>
        </w:rPr>
        <w:t>id&lt;HTFileDownloaderDelegate&gt;</w:t>
      </w:r>
      <w:r w:rsidR="006B1446">
        <w:rPr>
          <w:rFonts w:hint="eastAsia"/>
        </w:rPr>
        <w:t>，即</w:t>
      </w:r>
      <w:r w:rsidR="006B1446">
        <w:rPr>
          <w:rFonts w:hint="eastAsia"/>
        </w:rPr>
        <w:t>Implementor</w:t>
      </w:r>
      <w:r w:rsidR="006B1446">
        <w:rPr>
          <w:rFonts w:hint="eastAsia"/>
        </w:rPr>
        <w:t>。</w:t>
      </w:r>
      <w:r w:rsidR="00BA7FA2">
        <w:rPr>
          <w:rFonts w:hint="eastAsia"/>
        </w:rPr>
        <w:t>本项目中的工厂类是一种退化了的形式，因为只有实际上一个工厂，没有工厂接口及子类，这里仅仅是为了创建的方便</w:t>
      </w:r>
      <w:r w:rsidR="00CD0270">
        <w:rPr>
          <w:rFonts w:hint="eastAsia"/>
        </w:rPr>
        <w:t>。</w:t>
      </w:r>
    </w:p>
    <w:p w:rsidR="00B90F17" w:rsidRDefault="00B90F17" w:rsidP="006B1617">
      <w:pPr>
        <w:pStyle w:val="afc"/>
        <w:ind w:firstLine="480"/>
      </w:pPr>
      <w:r>
        <w:rPr>
          <w:rFonts w:hint="eastAsia"/>
        </w:rPr>
        <w:t>程序运行过程中的所有下载及其云服务的操作需要统一进行管理，即在全局中</w:t>
      </w:r>
      <w:r>
        <w:rPr>
          <w:rFonts w:hint="eastAsia"/>
        </w:rPr>
        <w:t>HTFileDownloader</w:t>
      </w:r>
      <w:r w:rsidR="000023C4">
        <w:rPr>
          <w:rFonts w:hint="eastAsia"/>
        </w:rPr>
        <w:t>只</w:t>
      </w:r>
      <w:r>
        <w:rPr>
          <w:rFonts w:hint="eastAsia"/>
        </w:rPr>
        <w:t>有一个实例</w:t>
      </w:r>
      <w:r w:rsidR="00C4283A">
        <w:rPr>
          <w:rFonts w:hint="eastAsia"/>
        </w:rPr>
        <w:t>。于是可以将</w:t>
      </w:r>
      <w:r w:rsidR="00C4283A">
        <w:rPr>
          <w:rFonts w:hint="eastAsia"/>
        </w:rPr>
        <w:t>HTFileDownloader</w:t>
      </w:r>
      <w:r w:rsidR="00C4283A">
        <w:rPr>
          <w:rFonts w:hint="eastAsia"/>
        </w:rPr>
        <w:t>单独设计成单例</w:t>
      </w:r>
      <w:r w:rsidR="00D740A7">
        <w:rPr>
          <w:rFonts w:hint="eastAsia"/>
        </w:rPr>
        <w:t>（</w:t>
      </w:r>
      <w:r w:rsidR="00D740A7">
        <w:rPr>
          <w:rFonts w:hint="eastAsia"/>
        </w:rPr>
        <w:t>Singleton</w:t>
      </w:r>
      <w:r w:rsidR="00D740A7">
        <w:rPr>
          <w:rFonts w:hint="eastAsia"/>
        </w:rPr>
        <w:t>）</w:t>
      </w:r>
      <w:r w:rsidR="00C4283A">
        <w:rPr>
          <w:rFonts w:hint="eastAsia"/>
        </w:rPr>
        <w:t>，以提供全局访问点，而这个就体现了桥接模式的优势，它的接口与实现可以单独变化，这是继承方式无法做到的。</w:t>
      </w:r>
      <w:r w:rsidR="00821F82">
        <w:rPr>
          <w:rFonts w:hint="eastAsia"/>
        </w:rPr>
        <w:t>HTFileDownloader</w:t>
      </w:r>
      <w:r w:rsidR="00821F82">
        <w:rPr>
          <w:rFonts w:hint="eastAsia"/>
        </w:rPr>
        <w:t>的初始化代码如</w:t>
      </w:r>
      <w:r w:rsidR="006064B6">
        <w:fldChar w:fldCharType="begin"/>
      </w:r>
      <w:r w:rsidR="006064B6">
        <w:instrText xml:space="preserve"> </w:instrText>
      </w:r>
      <w:r w:rsidR="006064B6">
        <w:rPr>
          <w:rFonts w:hint="eastAsia"/>
        </w:rPr>
        <w:instrText>REF _Ref325191826 \h</w:instrText>
      </w:r>
      <w:r w:rsidR="006064B6">
        <w:instrText xml:space="preserve"> </w:instrText>
      </w:r>
      <w:r w:rsidR="006064B6">
        <w:fldChar w:fldCharType="separate"/>
      </w:r>
      <w:r w:rsidR="00713261">
        <w:rPr>
          <w:rFonts w:hint="eastAsia"/>
        </w:rPr>
        <w:t>代码片断</w:t>
      </w:r>
      <w:r w:rsidR="00713261">
        <w:rPr>
          <w:rFonts w:hint="eastAsia"/>
        </w:rPr>
        <w:t xml:space="preserve"> </w:t>
      </w:r>
      <w:r w:rsidR="00713261">
        <w:rPr>
          <w:noProof/>
        </w:rPr>
        <w:t>8</w:t>
      </w:r>
      <w:r w:rsidR="006064B6">
        <w:fldChar w:fldCharType="end"/>
      </w:r>
      <w:r w:rsidR="00821F82">
        <w:rPr>
          <w:rFonts w:hint="eastAsia"/>
        </w:rPr>
        <w:t>。</w:t>
      </w:r>
    </w:p>
    <w:p w:rsidR="00BF0276" w:rsidRDefault="00B0457A" w:rsidP="006B1617">
      <w:pPr>
        <w:pStyle w:val="afc"/>
        <w:ind w:firstLine="480"/>
      </w:pPr>
      <w:r>
        <w:rPr>
          <w:rFonts w:hint="eastAsia"/>
        </w:rPr>
        <w:t>云存储访问模块</w:t>
      </w:r>
      <w:r w:rsidR="00CC23E3">
        <w:rPr>
          <w:rFonts w:hint="eastAsia"/>
        </w:rPr>
        <w:t>设计的结构图如下所示：</w:t>
      </w:r>
    </w:p>
    <w:p w:rsidR="0095267C" w:rsidRDefault="005A114D" w:rsidP="0095267C">
      <w:pPr>
        <w:keepNext/>
      </w:pPr>
      <w:r>
        <w:object w:dxaOrig="14829" w:dyaOrig="9325">
          <v:shape id="_x0000_i1026" type="#_x0000_t75" style="width:413.6pt;height:336.55pt" o:ole="">
            <v:imagedata r:id="rId29" o:title=""/>
          </v:shape>
          <o:OLEObject Type="Embed" ProgID="Visio.Drawing.11" ShapeID="_x0000_i1026" DrawAspect="Content" ObjectID="_1399032905" r:id="rId30"/>
        </w:object>
      </w:r>
    </w:p>
    <w:p w:rsidR="00C40A06" w:rsidRPr="00C40A06" w:rsidRDefault="0095267C" w:rsidP="0095267C">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3</w:t>
      </w:r>
      <w:r w:rsidR="008A6156">
        <w:fldChar w:fldCharType="end"/>
      </w:r>
      <w:r w:rsidR="0095334E">
        <w:rPr>
          <w:rFonts w:hint="eastAsia"/>
        </w:rPr>
        <w:t xml:space="preserve"> </w:t>
      </w:r>
      <w:r w:rsidR="0095334E">
        <w:rPr>
          <w:rFonts w:hint="eastAsia"/>
        </w:rPr>
        <w:t>云存储模式类结构图</w:t>
      </w:r>
    </w:p>
    <w:p w:rsidR="00A30717" w:rsidRDefault="00A30717" w:rsidP="006B1617">
      <w:pPr>
        <w:pStyle w:val="afc"/>
        <w:ind w:firstLine="480"/>
      </w:pPr>
      <w:r>
        <w:rPr>
          <w:rFonts w:hint="eastAsia"/>
        </w:rPr>
        <w:t>在这种设计下，既可以</w:t>
      </w:r>
      <w:r w:rsidR="00607821">
        <w:rPr>
          <w:rFonts w:hint="eastAsia"/>
        </w:rPr>
        <w:t>提供一个全局</w:t>
      </w:r>
      <w:r>
        <w:rPr>
          <w:rFonts w:hint="eastAsia"/>
        </w:rPr>
        <w:t>文件操作</w:t>
      </w:r>
      <w:r w:rsidR="00607821">
        <w:rPr>
          <w:rFonts w:hint="eastAsia"/>
        </w:rPr>
        <w:t>点</w:t>
      </w:r>
      <w:r>
        <w:rPr>
          <w:rFonts w:hint="eastAsia"/>
        </w:rPr>
        <w:t>，</w:t>
      </w:r>
      <w:r w:rsidR="00607821">
        <w:rPr>
          <w:rFonts w:hint="eastAsia"/>
        </w:rPr>
        <w:t>同时</w:t>
      </w:r>
      <w:r>
        <w:rPr>
          <w:rFonts w:hint="eastAsia"/>
        </w:rPr>
        <w:t>又可以切换不同的云存储</w:t>
      </w:r>
      <w:r w:rsidR="00607821">
        <w:rPr>
          <w:rFonts w:hint="eastAsia"/>
        </w:rPr>
        <w:t>，让程序的实现变得清晰、简单。</w:t>
      </w:r>
    </w:p>
    <w:p w:rsidR="008E2A61" w:rsidRPr="000921EC" w:rsidRDefault="00A20076" w:rsidP="006B1617">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D72FD2" w:rsidRPr="00D72FD2" w:rsidRDefault="00714834" w:rsidP="00FB0842">
      <w:pPr>
        <w:jc w:val="center"/>
      </w:pPr>
      <w:r>
        <w:rPr>
          <w:noProof/>
        </w:rPr>
        <w:lastRenderedPageBreak/>
        <mc:AlternateContent>
          <mc:Choice Requires="wpc">
            <w:drawing>
              <wp:anchor distT="0" distB="0" distL="114300" distR="114300" simplePos="0" relativeHeight="251666944" behindDoc="0" locked="0" layoutInCell="1" allowOverlap="1" wp14:anchorId="6A243DDC" wp14:editId="0B661896">
                <wp:simplePos x="0" y="0"/>
                <wp:positionH relativeFrom="character">
                  <wp:posOffset>0</wp:posOffset>
                </wp:positionH>
                <wp:positionV relativeFrom="line">
                  <wp:posOffset>0</wp:posOffset>
                </wp:positionV>
                <wp:extent cx="4142740" cy="3756025"/>
                <wp:effectExtent l="0" t="0" r="635"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777448" cy="407280"/>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0</w:t>
                              </w:r>
                            </w:p>
                            <w:p w:rsidR="009E3290" w:rsidRPr="00FC3E24" w:rsidRDefault="009E3290" w:rsidP="00280B53">
                              <w:pPr>
                                <w:jc w:val="center"/>
                                <w:rPr>
                                  <w:sz w:val="21"/>
                                </w:rPr>
                              </w:pPr>
                              <w:proofErr w:type="gramStart"/>
                              <w:r>
                                <w:rPr>
                                  <w:rFonts w:hint="eastAsia"/>
                                  <w:sz w:val="21"/>
                                </w:rPr>
                                <w:t>type:</w:t>
                              </w:r>
                              <w:proofErr w:type="gramEnd"/>
                              <w:r>
                                <w:rPr>
                                  <w:rFonts w:hint="eastAsia"/>
                                  <w:sz w:val="21"/>
                                </w:rPr>
                                <w:t>folder</w:t>
                              </w:r>
                            </w:p>
                          </w:txbxContent>
                        </wps:txbx>
                        <wps:bodyPr rot="0" vert="horz" wrap="non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12494341</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12449382</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1234124</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968" y="515304"/>
                            <a:ext cx="73364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674616" y="515304"/>
                            <a:ext cx="367919"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674616" y="515304"/>
                            <a:ext cx="1411087"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E054FC">
                                <w:rPr>
                                  <w:rFonts w:hint="eastAsia"/>
                                </w:rPr>
                                <w:t xml:space="preserve"> </w:t>
                              </w:r>
                              <w:r w:rsidRPr="00E054FC">
                                <w:rPr>
                                  <w:rFonts w:hint="eastAsia"/>
                                  <w:sz w:val="21"/>
                                </w:rPr>
                                <w:t>2222222</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sidRPr="00393490">
                                <w:rPr>
                                  <w:rFonts w:hint="eastAsia"/>
                                  <w:sz w:val="21"/>
                                </w:rPr>
                                <w:t>1111111</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Pr>
                                  <w:rFonts w:hint="eastAsia"/>
                                  <w:sz w:val="21"/>
                                </w:rPr>
                                <w:t>11111234</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4314313</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66944;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">
                <v:shape id="_x0000_s1048" type="#_x0000_t75" style="position:absolute;width:41427;height:37560;visibility:visible;mso-wrap-style:square">
                  <v:fill o:detectmouseclick="t"/>
                  <v:path o:connecttype="none"/>
                </v:shape>
                <v:rect id="Rectangle 125" o:spid="_x0000_s1049" style="position:absolute;left:12855;top:1080;width:7774;height:40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JLsEA&#10;AADbAAAADwAAAGRycy9kb3ducmV2LnhtbERPu27CMBTdK/UfrFuJrTjtgKKAQQjUxwaBAmK7xJck&#10;Ir6ObJOEv6+HSh2Pznu2GEwjOnK+tqzgbZyAIC6srrlU8LP/eE1B+ICssbFMCh7kYTF/fpphpm3P&#10;OXW7UIoYwj5DBVUIbSalLyoy6Me2JY7c1TqDIUJXSu2wj+Gmke9JMpEGa44NFba0qqi47e5GgUwu&#10;X+vP/Lzcbo6H/fn+cHg9OaVGL8NyCiLQEP7Ff+5vrSCN6+O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CSS7BAAAA2wAAAA8AAAAAAAAAAAAAAAAAmAIAAGRycy9kb3du&#10;cmV2LnhtbFBLBQYAAAAABAAEAPUAAACGAw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0</w:t>
                        </w:r>
                      </w:p>
                      <w:p w:rsidR="009E3290" w:rsidRPr="00FC3E24" w:rsidRDefault="009E3290" w:rsidP="00280B53">
                        <w:pPr>
                          <w:jc w:val="center"/>
                          <w:rPr>
                            <w:sz w:val="21"/>
                          </w:rPr>
                        </w:pPr>
                        <w:proofErr w:type="gramStart"/>
                        <w:r>
                          <w:rPr>
                            <w:rFonts w:hint="eastAsia"/>
                            <w:sz w:val="21"/>
                          </w:rPr>
                          <w:t>type:</w:t>
                        </w:r>
                        <w:proofErr w:type="gramEnd"/>
                        <w:r>
                          <w:rPr>
                            <w:rFonts w:hint="eastAsia"/>
                            <w:sz w:val="21"/>
                          </w:rPr>
                          <w:t>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12494341</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12449382</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1234124</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9;top:5153;width:7337;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6746;top:5153;width:3679;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6746;top:5153;width:14111;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9E3290" w:rsidRPr="001E2D09" w:rsidRDefault="009E3290" w:rsidP="00280B53">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E054FC">
                          <w:rPr>
                            <w:rFonts w:hint="eastAsia"/>
                          </w:rPr>
                          <w:t xml:space="preserve"> </w:t>
                        </w:r>
                        <w:r w:rsidRPr="00E054FC">
                          <w:rPr>
                            <w:rFonts w:hint="eastAsia"/>
                            <w:sz w:val="21"/>
                          </w:rPr>
                          <w:t>2222222</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sidRPr="00393490">
                          <w:rPr>
                            <w:rFonts w:hint="eastAsia"/>
                            <w:sz w:val="21"/>
                          </w:rPr>
                          <w:t>1111111</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Pr>
                            <w:rFonts w:hint="eastAsia"/>
                            <w:sz w:val="21"/>
                          </w:rPr>
                          <w:t>11111234</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4314313</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9E3290" w:rsidRPr="001E2D09" w:rsidRDefault="009E3290" w:rsidP="00280B53">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66C9E90A" wp14:editId="6AFE0776">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2C767B" w:rsidRDefault="00714834" w:rsidP="002C767B">
      <w:r>
        <w:rPr>
          <w:noProof/>
        </w:rPr>
        <mc:AlternateContent>
          <mc:Choice Requires="wps">
            <w:drawing>
              <wp:inline distT="0" distB="0" distL="0" distR="0" wp14:anchorId="2E712A1C" wp14:editId="466951C2">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4</w:t>
                            </w:r>
                            <w:r w:rsidR="008A6156">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4</w:t>
                      </w:r>
                      <w:r w:rsidR="008A6156">
                        <w:fldChar w:fldCharType="end"/>
                      </w:r>
                      <w:r>
                        <w:rPr>
                          <w:rFonts w:hint="eastAsia"/>
                        </w:rPr>
                        <w:t xml:space="preserve"> </w:t>
                      </w:r>
                      <w:r>
                        <w:rPr>
                          <w:rFonts w:hint="eastAsia"/>
                        </w:rPr>
                        <w:t>字典结构</w:t>
                      </w:r>
                    </w:p>
                  </w:txbxContent>
                </v:textbox>
                <w10:anchorlock/>
              </v:shape>
            </w:pict>
          </mc:Fallback>
        </mc:AlternateContent>
      </w:r>
    </w:p>
    <w:p w:rsidR="00A4001B" w:rsidRDefault="005570C5" w:rsidP="00217D1E">
      <w:pPr>
        <w:pStyle w:val="afc"/>
        <w:ind w:firstLine="480"/>
      </w:pPr>
      <w:r>
        <w:rPr>
          <w:rFonts w:hint="eastAsia"/>
        </w:rPr>
        <w:t>在每个节点中</w:t>
      </w:r>
      <w:r w:rsidR="00AC2606">
        <w:rPr>
          <w:rFonts w:hint="eastAsia"/>
        </w:rPr>
        <w:t>id</w:t>
      </w:r>
      <w:r w:rsidR="00AC2606">
        <w:rPr>
          <w:rFonts w:hint="eastAsia"/>
        </w:rPr>
        <w:t>是个</w:t>
      </w:r>
      <w:r w:rsidR="00AC2606">
        <w:rPr>
          <w:rFonts w:hint="eastAsia"/>
        </w:rPr>
        <w:t>NSNumber</w:t>
      </w:r>
      <w:r w:rsidR="00CB2AC6">
        <w:rPr>
          <w:rFonts w:hint="eastAsia"/>
        </w:rPr>
        <w:t>，它是文件的唯一标识符</w:t>
      </w:r>
      <w:r w:rsidR="00AC2606">
        <w:rPr>
          <w:rFonts w:hint="eastAsia"/>
        </w:rPr>
        <w:t>，</w:t>
      </w:r>
      <w:r w:rsidR="00AC2606">
        <w:rPr>
          <w:rFonts w:hint="eastAsia"/>
        </w:rPr>
        <w:t>type</w:t>
      </w:r>
      <w:r w:rsidR="00AC2606">
        <w:rPr>
          <w:rFonts w:hint="eastAsia"/>
        </w:rPr>
        <w:t>是</w:t>
      </w:r>
      <w:r w:rsidR="00AC2606">
        <w:rPr>
          <w:rFonts w:hint="eastAsia"/>
        </w:rPr>
        <w:t>NSString</w:t>
      </w:r>
      <w:r w:rsidR="00F340F4">
        <w:rPr>
          <w:rFonts w:hint="eastAsia"/>
        </w:rPr>
        <w:t>，它用以区分文件与文件夹。当节点是文件夹时，它会有一个</w:t>
      </w:r>
      <w:r w:rsidR="00AC2606">
        <w:rPr>
          <w:rFonts w:hint="eastAsia"/>
        </w:rPr>
        <w:t>items</w:t>
      </w:r>
      <w:r w:rsidR="00F340F4">
        <w:rPr>
          <w:rFonts w:hint="eastAsia"/>
        </w:rPr>
        <w:t>键，</w:t>
      </w:r>
      <w:r w:rsidR="00DA76BB">
        <w:rPr>
          <w:rFonts w:hint="eastAsia"/>
        </w:rPr>
        <w:t>它的值</w:t>
      </w:r>
      <w:r w:rsidR="00F66925">
        <w:rPr>
          <w:rFonts w:hint="eastAsia"/>
        </w:rPr>
        <w:t>又</w:t>
      </w:r>
      <w:r w:rsidR="00AC2606">
        <w:rPr>
          <w:rFonts w:hint="eastAsia"/>
        </w:rPr>
        <w:t>是变长</w:t>
      </w:r>
      <w:r w:rsidR="00F66925">
        <w:rPr>
          <w:rFonts w:hint="eastAsia"/>
        </w:rPr>
        <w:t>字典</w:t>
      </w:r>
      <w:r w:rsidR="00AC2606">
        <w:rPr>
          <w:rFonts w:hint="eastAsia"/>
        </w:rPr>
        <w:t>NSMutable</w:t>
      </w:r>
      <w:r w:rsidR="00DC6BD4">
        <w:rPr>
          <w:rFonts w:hint="eastAsia"/>
        </w:rPr>
        <w:t>Dictionary</w:t>
      </w:r>
      <w:r w:rsidR="001A6060">
        <w:rPr>
          <w:rFonts w:hint="eastAsia"/>
        </w:rPr>
        <w:t>（如</w:t>
      </w:r>
      <w:r w:rsidR="0004054E">
        <w:fldChar w:fldCharType="begin"/>
      </w:r>
      <w:r w:rsidR="0004054E">
        <w:instrText xml:space="preserve"> </w:instrText>
      </w:r>
      <w:r w:rsidR="0004054E">
        <w:rPr>
          <w:rFonts w:hint="eastAsia"/>
        </w:rPr>
        <w:instrText>REF _Ref325189481 \h</w:instrText>
      </w:r>
      <w:r w:rsidR="0004054E">
        <w:instrText xml:space="preserve"> </w:instrText>
      </w:r>
      <w:r w:rsidR="0004054E">
        <w:fldChar w:fldCharType="separate"/>
      </w:r>
      <w:r w:rsidR="00713261">
        <w:rPr>
          <w:rFonts w:hint="eastAsia"/>
        </w:rPr>
        <w:t>代码片断</w:t>
      </w:r>
      <w:r w:rsidR="00713261">
        <w:rPr>
          <w:rFonts w:hint="eastAsia"/>
        </w:rPr>
        <w:t xml:space="preserve"> </w:t>
      </w:r>
      <w:r w:rsidR="00713261">
        <w:rPr>
          <w:noProof/>
        </w:rPr>
        <w:t>3</w:t>
      </w:r>
      <w:r w:rsidR="0004054E">
        <w:fldChar w:fldCharType="end"/>
      </w:r>
      <w:r w:rsidR="001A6060">
        <w:rPr>
          <w:rFonts w:hint="eastAsia"/>
        </w:rPr>
        <w:t>）</w:t>
      </w:r>
      <w:r w:rsidR="00AE6AAF">
        <w:rPr>
          <w:rFonts w:hint="eastAsia"/>
        </w:rPr>
        <w:t>。</w:t>
      </w:r>
      <w:r w:rsidR="00B62DAE">
        <w:rPr>
          <w:rFonts w:hint="eastAsia"/>
        </w:rPr>
        <w:t>当要访问</w:t>
      </w:r>
      <w:r w:rsidR="00314E0C">
        <w:rPr>
          <w:rFonts w:hint="eastAsia"/>
        </w:rPr>
        <w:t xml:space="preserve"> /folder2/folder3/file3</w:t>
      </w:r>
      <w:r w:rsidR="00B62DAE">
        <w:rPr>
          <w:rFonts w:hint="eastAsia"/>
        </w:rPr>
        <w:t xml:space="preserve"> </w:t>
      </w:r>
      <w:r w:rsidR="00B62DAE">
        <w:rPr>
          <w:rFonts w:hint="eastAsia"/>
        </w:rPr>
        <w:t>时</w:t>
      </w:r>
      <w:r w:rsidR="00440861">
        <w:rPr>
          <w:rFonts w:hint="eastAsia"/>
        </w:rPr>
        <w:t>，首先</w:t>
      </w:r>
      <w:r w:rsidR="003568AA">
        <w:rPr>
          <w:rFonts w:hint="eastAsia"/>
        </w:rPr>
        <w:t>将</w:t>
      </w:r>
      <w:r w:rsidR="00FD7BDB">
        <w:rPr>
          <w:rFonts w:hint="eastAsia"/>
        </w:rPr>
        <w:t>访问的路径</w:t>
      </w:r>
      <w:r w:rsidR="00C931B6">
        <w:rPr>
          <w:rFonts w:hint="eastAsia"/>
        </w:rPr>
        <w:t>拆</w:t>
      </w:r>
      <w:r w:rsidR="00FD7BDB">
        <w:rPr>
          <w:rFonts w:hint="eastAsia"/>
        </w:rPr>
        <w:t>分为四</w:t>
      </w:r>
      <w:r w:rsidR="00440861">
        <w:rPr>
          <w:rFonts w:hint="eastAsia"/>
        </w:rPr>
        <w:t>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825867">
        <w:rPr>
          <w:rFonts w:hint="eastAsia"/>
        </w:rPr>
        <w:t>folder2</w:t>
      </w:r>
      <w:r w:rsidR="006B0D25">
        <w:rPr>
          <w:rFonts w:hint="eastAsia"/>
        </w:rPr>
        <w:t>”</w:t>
      </w:r>
      <w:r w:rsidR="00440861">
        <w:rPr>
          <w:rFonts w:hint="eastAsia"/>
        </w:rPr>
        <w:t>，</w:t>
      </w:r>
      <w:r w:rsidR="00825867">
        <w:rPr>
          <w:rFonts w:hint="eastAsia"/>
        </w:rPr>
        <w:t>“</w:t>
      </w:r>
      <w:r w:rsidR="00825867">
        <w:rPr>
          <w:rFonts w:hint="eastAsia"/>
        </w:rPr>
        <w:t>folder3</w:t>
      </w:r>
      <w:r w:rsidR="00825867">
        <w:rPr>
          <w:rFonts w:hint="eastAsia"/>
        </w:rPr>
        <w:t>”，</w:t>
      </w:r>
      <w:r w:rsidR="006B0D25">
        <w:rPr>
          <w:rFonts w:hint="eastAsia"/>
        </w:rPr>
        <w:t>“</w:t>
      </w:r>
      <w:r w:rsidR="00E8103B">
        <w:rPr>
          <w:rFonts w:hint="eastAsia"/>
        </w:rPr>
        <w:t>file3</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1706ED">
        <w:rPr>
          <w:rFonts w:hint="eastAsia"/>
        </w:rPr>
        <w:t>folder2</w:t>
      </w:r>
      <w:r w:rsidR="006B0D25">
        <w:rPr>
          <w:rFonts w:hint="eastAsia"/>
        </w:rPr>
        <w:t>”</w:t>
      </w:r>
      <w:r w:rsidR="00512464">
        <w:rPr>
          <w:rFonts w:hint="eastAsia"/>
        </w:rPr>
        <w:t>键对应的值</w:t>
      </w:r>
      <w:r w:rsidR="00040DF8">
        <w:rPr>
          <w:rFonts w:hint="eastAsia"/>
        </w:rPr>
        <w:t>，这样就进入</w:t>
      </w:r>
      <w:r w:rsidR="006B0D25">
        <w:rPr>
          <w:rFonts w:hint="eastAsia"/>
        </w:rPr>
        <w:t>“</w:t>
      </w:r>
      <w:r w:rsidR="00AE405E">
        <w:rPr>
          <w:rFonts w:hint="eastAsia"/>
        </w:rPr>
        <w:t>folder2</w:t>
      </w:r>
      <w:r w:rsidR="006B0D25">
        <w:rPr>
          <w:rFonts w:hint="eastAsia"/>
        </w:rPr>
        <w:t>”</w:t>
      </w:r>
      <w:r w:rsidR="00040DF8">
        <w:rPr>
          <w:rFonts w:hint="eastAsia"/>
        </w:rPr>
        <w:t>节点，</w:t>
      </w:r>
      <w:r w:rsidR="00DF6876">
        <w:rPr>
          <w:rFonts w:hint="eastAsia"/>
        </w:rPr>
        <w:t>然后</w:t>
      </w:r>
      <w:r w:rsidR="00040DF8">
        <w:rPr>
          <w:rFonts w:hint="eastAsia"/>
        </w:rPr>
        <w:t>再从当前节点的</w:t>
      </w:r>
      <w:r w:rsidR="002D56B9">
        <w:rPr>
          <w:rFonts w:hint="eastAsia"/>
        </w:rPr>
        <w:t>items</w:t>
      </w:r>
      <w:r w:rsidR="002D56B9">
        <w:rPr>
          <w:rFonts w:hint="eastAsia"/>
        </w:rPr>
        <w:t>中找到</w:t>
      </w:r>
      <w:r w:rsidR="006B0D25">
        <w:rPr>
          <w:rFonts w:hint="eastAsia"/>
        </w:rPr>
        <w:t>“</w:t>
      </w:r>
      <w:r w:rsidR="00591EB1">
        <w:rPr>
          <w:rFonts w:hint="eastAsia"/>
        </w:rPr>
        <w:t>folder3</w:t>
      </w:r>
      <w:r w:rsidR="006B0D25">
        <w:rPr>
          <w:rFonts w:hint="eastAsia"/>
        </w:rPr>
        <w:t>”</w:t>
      </w:r>
      <w:r w:rsidR="002D56B9">
        <w:rPr>
          <w:rFonts w:hint="eastAsia"/>
        </w:rPr>
        <w:t>键对应的值</w:t>
      </w:r>
      <w:r w:rsidR="00DB7F40">
        <w:rPr>
          <w:rFonts w:hint="eastAsia"/>
        </w:rPr>
        <w:t>，于是</w:t>
      </w:r>
      <w:r w:rsidR="008E1ADE">
        <w:rPr>
          <w:rFonts w:hint="eastAsia"/>
        </w:rPr>
        <w:t>就</w:t>
      </w:r>
      <w:r w:rsidR="00DB7F40">
        <w:rPr>
          <w:rFonts w:hint="eastAsia"/>
        </w:rPr>
        <w:t>进入</w:t>
      </w:r>
      <w:r w:rsidR="00DB7F40">
        <w:rPr>
          <w:rFonts w:hint="eastAsia"/>
        </w:rPr>
        <w:t>folder3</w:t>
      </w:r>
      <w:r w:rsidR="00DB7F40">
        <w:rPr>
          <w:rFonts w:hint="eastAsia"/>
        </w:rPr>
        <w:t>节点，最后</w:t>
      </w:r>
      <w:r w:rsidR="008E1ADE">
        <w:rPr>
          <w:rFonts w:hint="eastAsia"/>
        </w:rPr>
        <w:t>找到文件</w:t>
      </w:r>
      <w:r w:rsidR="00DB7F40">
        <w:rPr>
          <w:rFonts w:hint="eastAsia"/>
        </w:rPr>
        <w:t>file3</w:t>
      </w:r>
      <w:r w:rsidR="008E1ADE">
        <w:rPr>
          <w:rFonts w:hint="eastAsia"/>
        </w:rPr>
        <w:t>对应的</w:t>
      </w:r>
      <w:r w:rsidR="008E1ADE">
        <w:rPr>
          <w:rFonts w:hint="eastAsia"/>
        </w:rPr>
        <w:t>ID</w:t>
      </w:r>
      <w:r w:rsidR="00AA4FBD">
        <w:rPr>
          <w:rFonts w:hint="eastAsia"/>
        </w:rPr>
        <w:t>，就可以对其</w:t>
      </w:r>
      <w:r w:rsidR="008E1ADE">
        <w:rPr>
          <w:rFonts w:hint="eastAsia"/>
        </w:rPr>
        <w:t>进行其他操作</w:t>
      </w:r>
      <w:r w:rsidR="00432533">
        <w:rPr>
          <w:rFonts w:hint="eastAsia"/>
        </w:rPr>
        <w:t>了</w:t>
      </w:r>
      <w:r w:rsidR="008E1ADE">
        <w:rPr>
          <w:rFonts w:hint="eastAsia"/>
        </w:rPr>
        <w:t>。</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C1B0E">
        <w:rPr>
          <w:rFonts w:hint="eastAsia"/>
        </w:rPr>
        <w:t>在</w:t>
      </w:r>
      <w:r w:rsidR="00961D2E">
        <w:fldChar w:fldCharType="begin"/>
      </w:r>
      <w:r w:rsidR="00961D2E">
        <w:instrText xml:space="preserve"> </w:instrText>
      </w:r>
      <w:r w:rsidR="00961D2E">
        <w:rPr>
          <w:rFonts w:hint="eastAsia"/>
        </w:rPr>
        <w:instrText>REF _Ref325189631 \h</w:instrText>
      </w:r>
      <w:r w:rsidR="00961D2E">
        <w:instrText xml:space="preserve"> </w:instrText>
      </w:r>
      <w:r w:rsidR="00961D2E">
        <w:fldChar w:fldCharType="separate"/>
      </w:r>
      <w:r w:rsidR="00713261">
        <w:rPr>
          <w:rFonts w:hint="eastAsia"/>
        </w:rPr>
        <w:t>代码片断</w:t>
      </w:r>
      <w:r w:rsidR="00713261">
        <w:rPr>
          <w:rFonts w:hint="eastAsia"/>
        </w:rPr>
        <w:t xml:space="preserve"> </w:t>
      </w:r>
      <w:r w:rsidR="00713261">
        <w:rPr>
          <w:noProof/>
        </w:rPr>
        <w:t>4</w:t>
      </w:r>
      <w:r w:rsidR="00961D2E">
        <w:fldChar w:fldCharType="end"/>
      </w:r>
      <w:r w:rsidR="009C1B0E">
        <w:rPr>
          <w:rFonts w:hint="eastAsia"/>
        </w:rPr>
        <w:t>。</w:t>
      </w:r>
    </w:p>
    <w:p w:rsidR="001C4084" w:rsidRDefault="00F64383" w:rsidP="00217D1E">
      <w:pPr>
        <w:pStyle w:val="afc"/>
        <w:ind w:firstLine="480"/>
      </w:pPr>
      <w:r>
        <w:rPr>
          <w:rFonts w:hint="eastAsia"/>
        </w:rPr>
        <w:t>文档树的访问</w:t>
      </w:r>
      <w:r w:rsidR="002F65B5">
        <w:rPr>
          <w:rFonts w:hint="eastAsia"/>
        </w:rPr>
        <w:t>主要</w:t>
      </w:r>
      <w:r w:rsidR="00BF1090">
        <w:rPr>
          <w:rFonts w:hint="eastAsia"/>
        </w:rPr>
        <w:t>方法有</w:t>
      </w:r>
      <w:r w:rsidR="00E14E87">
        <w:rPr>
          <w:rFonts w:hint="eastAsia"/>
        </w:rPr>
        <w:t>（</w:t>
      </w:r>
      <w:r w:rsidR="00870262">
        <w:fldChar w:fldCharType="begin"/>
      </w:r>
      <w:r w:rsidR="00870262">
        <w:instrText xml:space="preserve"> </w:instrText>
      </w:r>
      <w:r w:rsidR="00870262">
        <w:rPr>
          <w:rFonts w:hint="eastAsia"/>
        </w:rPr>
        <w:instrText>REF _Ref325190156 \h</w:instrText>
      </w:r>
      <w:r w:rsidR="00870262">
        <w:instrText xml:space="preserve"> </w:instrText>
      </w:r>
      <w:r w:rsidR="00870262">
        <w:fldChar w:fldCharType="separate"/>
      </w:r>
      <w:r w:rsidR="00713261">
        <w:rPr>
          <w:rFonts w:hint="eastAsia"/>
        </w:rPr>
        <w:t>代码片断</w:t>
      </w:r>
      <w:r w:rsidR="00713261">
        <w:rPr>
          <w:rFonts w:hint="eastAsia"/>
        </w:rPr>
        <w:t xml:space="preserve"> </w:t>
      </w:r>
      <w:r w:rsidR="00713261">
        <w:rPr>
          <w:noProof/>
        </w:rPr>
        <w:t>5</w:t>
      </w:r>
      <w:r w:rsidR="00870262">
        <w:fldChar w:fldCharType="end"/>
      </w:r>
      <w:r w:rsidR="00E14E87">
        <w:rPr>
          <w:rFonts w:hint="eastAsia"/>
        </w:rPr>
        <w:t>）</w:t>
      </w:r>
      <w:r w:rsidR="001C4084">
        <w:rPr>
          <w:rFonts w:hint="eastAsia"/>
        </w:rPr>
        <w:t>：</w:t>
      </w:r>
    </w:p>
    <w:p w:rsidR="00BF1090" w:rsidRDefault="00BF1090" w:rsidP="00BF1090">
      <w:pPr>
        <w:pStyle w:val="afc"/>
        <w:numPr>
          <w:ilvl w:val="0"/>
          <w:numId w:val="30"/>
        </w:numPr>
        <w:ind w:firstLineChars="0"/>
      </w:pPr>
      <w:r>
        <w:rPr>
          <w:rFonts w:hint="eastAsia"/>
        </w:rPr>
        <w:t>- (NSDictionary*)getNodeinPath</w:t>
      </w:r>
      <w:r>
        <w:t>:(NSString*)path</w:t>
      </w:r>
    </w:p>
    <w:p w:rsidR="00BF1090" w:rsidRDefault="00BF1090" w:rsidP="00BF1090">
      <w:pPr>
        <w:pStyle w:val="afc"/>
        <w:numPr>
          <w:ilvl w:val="0"/>
          <w:numId w:val="30"/>
        </w:numPr>
        <w:ind w:firstLineChars="0"/>
      </w:pPr>
      <w:r>
        <w:rPr>
          <w:rFonts w:hint="eastAsia"/>
        </w:rPr>
        <w:t>- (NSNumber*)getFileIDinPath:(NSString*)path</w:t>
      </w:r>
    </w:p>
    <w:p w:rsidR="00BF1090" w:rsidRDefault="00BF1090" w:rsidP="00BF1090">
      <w:pPr>
        <w:pStyle w:val="afc"/>
        <w:numPr>
          <w:ilvl w:val="0"/>
          <w:numId w:val="30"/>
        </w:numPr>
        <w:ind w:firstLineChars="0"/>
      </w:pPr>
      <w:r>
        <w:rPr>
          <w:rFonts w:hint="eastAsia"/>
        </w:rPr>
        <w:t>- (NSMutableDictionary*)buildFileMapTree:(NSNumber*)folderID</w:t>
      </w:r>
    </w:p>
    <w:p w:rsidR="001C4084" w:rsidRDefault="000C7FF2" w:rsidP="00217D1E">
      <w:pPr>
        <w:pStyle w:val="afc"/>
        <w:ind w:firstLine="480"/>
      </w:pPr>
      <w:r>
        <w:rPr>
          <w:rFonts w:hint="eastAsia"/>
        </w:rPr>
        <w:t>在上面</w:t>
      </w:r>
      <w:r>
        <w:t>getNodeinPath</w:t>
      </w:r>
      <w:r>
        <w:rPr>
          <w:rFonts w:hint="eastAsia"/>
        </w:rPr>
        <w:t>:</w:t>
      </w:r>
      <w:r w:rsidR="00D21DD9">
        <w:rPr>
          <w:rFonts w:hint="eastAsia"/>
        </w:rPr>
        <w:t>方法中，如果</w:t>
      </w:r>
      <w:r>
        <w:rPr>
          <w:rFonts w:hint="eastAsia"/>
        </w:rPr>
        <w:t>items</w:t>
      </w:r>
      <w:r>
        <w:rPr>
          <w:rFonts w:hint="eastAsia"/>
        </w:rPr>
        <w:t>为</w:t>
      </w:r>
      <w:r>
        <w:rPr>
          <w:rFonts w:hint="eastAsia"/>
        </w:rPr>
        <w:t>nil</w:t>
      </w:r>
      <w:r>
        <w:rPr>
          <w:rFonts w:hint="eastAsia"/>
        </w:rPr>
        <w:t>，则需要</w:t>
      </w:r>
      <w:r w:rsidR="007D53CF">
        <w:rPr>
          <w:rFonts w:hint="eastAsia"/>
        </w:rPr>
        <w:t>构造目录的子节点</w:t>
      </w:r>
      <w:r w:rsidR="00052DA4">
        <w:rPr>
          <w:rFonts w:hint="eastAsia"/>
        </w:rPr>
        <w:t>，</w:t>
      </w:r>
      <w:r w:rsidR="00052DA4">
        <w:rPr>
          <w:rFonts w:hint="eastAsia"/>
        </w:rPr>
        <w:lastRenderedPageBreak/>
        <w:t>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924EDF">
        <w:rPr>
          <w:rFonts w:hint="eastAsia"/>
        </w:rPr>
        <w:t>文件夹中的所有子节点</w:t>
      </w:r>
      <w:r w:rsidR="0085788D">
        <w:rPr>
          <w:rFonts w:hint="eastAsia"/>
        </w:rPr>
        <w:t>。</w:t>
      </w:r>
    </w:p>
    <w:p w:rsidR="00217D1E" w:rsidRDefault="0097595D" w:rsidP="00A11639">
      <w:pPr>
        <w:pStyle w:val="afc"/>
        <w:ind w:firstLine="480"/>
      </w:pPr>
      <w:r>
        <w:rPr>
          <w:rFonts w:hint="eastAsia"/>
        </w:rPr>
        <w:t>在</w:t>
      </w:r>
      <w:r>
        <w:rPr>
          <w:rFonts w:hint="eastAsia"/>
        </w:rPr>
        <w:t>Box</w:t>
      </w:r>
      <w:r>
        <w:rPr>
          <w:rFonts w:hint="eastAsia"/>
        </w:rPr>
        <w:t>的</w:t>
      </w:r>
      <w:r w:rsidR="00AF017C">
        <w:rPr>
          <w:rFonts w:hint="eastAsia"/>
        </w:rPr>
        <w:t>SDK</w:t>
      </w:r>
      <w:r w:rsidR="00A00F8B">
        <w:rPr>
          <w:rFonts w:hint="eastAsia"/>
        </w:rPr>
        <w:t>中</w:t>
      </w:r>
      <w:r>
        <w:rPr>
          <w:rFonts w:hint="eastAsia"/>
        </w:rPr>
        <w:t>，比较</w:t>
      </w:r>
      <w:r w:rsidR="003453AD">
        <w:rPr>
          <w:rFonts w:hint="eastAsia"/>
        </w:rPr>
        <w:t>关键</w:t>
      </w:r>
      <w:r w:rsidR="002D50E4">
        <w:rPr>
          <w:rFonts w:hint="eastAsia"/>
        </w:rPr>
        <w:t>的</w:t>
      </w:r>
      <w:r w:rsidR="003453AD">
        <w:rPr>
          <w:rFonts w:hint="eastAsia"/>
        </w:rPr>
        <w:t>类为</w:t>
      </w:r>
      <w:r w:rsidR="003453AD">
        <w:rPr>
          <w:rFonts w:hint="eastAsia"/>
        </w:rPr>
        <w:t>Box</w:t>
      </w:r>
      <w:r w:rsidR="00C93061">
        <w:rPr>
          <w:rFonts w:hint="eastAsia"/>
        </w:rPr>
        <w:t>Network</w:t>
      </w:r>
      <w:r w:rsidR="003453AD">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0B16FC">
        <w:rPr>
          <w:rFonts w:hint="eastAsia"/>
        </w:rPr>
        <w:t>下载实现的代码片断如</w:t>
      </w:r>
      <w:r w:rsidR="00387015">
        <w:fldChar w:fldCharType="begin"/>
      </w:r>
      <w:r w:rsidR="00387015">
        <w:instrText xml:space="preserve"> </w:instrText>
      </w:r>
      <w:r w:rsidR="00387015">
        <w:rPr>
          <w:rFonts w:hint="eastAsia"/>
        </w:rPr>
        <w:instrText>REF _Ref325190735 \h</w:instrText>
      </w:r>
      <w:r w:rsidR="00387015">
        <w:instrText xml:space="preserve"> </w:instrText>
      </w:r>
      <w:r w:rsidR="00387015">
        <w:fldChar w:fldCharType="separate"/>
      </w:r>
      <w:r w:rsidR="00713261">
        <w:rPr>
          <w:rFonts w:hint="eastAsia"/>
        </w:rPr>
        <w:t>代码片断</w:t>
      </w:r>
      <w:r w:rsidR="00713261">
        <w:rPr>
          <w:rFonts w:hint="eastAsia"/>
        </w:rPr>
        <w:t xml:space="preserve"> </w:t>
      </w:r>
      <w:r w:rsidR="00713261">
        <w:rPr>
          <w:noProof/>
        </w:rPr>
        <w:t>6</w:t>
      </w:r>
      <w:r w:rsidR="00387015">
        <w:fldChar w:fldCharType="end"/>
      </w:r>
      <w:r w:rsidR="00A83C2B">
        <w:rPr>
          <w:rFonts w:hint="eastAsia"/>
        </w:rP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w:t>
      </w:r>
      <w:r w:rsidR="00C63BB5">
        <w:rPr>
          <w:rFonts w:hint="eastAsia"/>
        </w:rPr>
        <w:t>作为</w:t>
      </w:r>
      <w:r w:rsidR="00C63BB5">
        <w:rPr>
          <w:rFonts w:hint="eastAsia"/>
        </w:rPr>
        <w:t>Implementro</w:t>
      </w:r>
      <w:r w:rsidR="00C63BB5">
        <w:rPr>
          <w:rFonts w:hint="eastAsia"/>
        </w:rPr>
        <w:t>，</w:t>
      </w:r>
      <w:r w:rsidR="009E1BF3">
        <w:rPr>
          <w:rFonts w:hint="eastAsia"/>
        </w:rPr>
        <w:t>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6E5B07" w:rsidRPr="003511DC" w:rsidRDefault="004A791C" w:rsidP="00EE49F0">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w:t>
      </w:r>
      <w:r w:rsidR="003B383C">
        <w:rPr>
          <w:rFonts w:hint="eastAsia"/>
        </w:rPr>
        <w:t>并在异步操作后进入消息循环，直到异步操作完成才退出。现实见</w:t>
      </w:r>
      <w:r w:rsidR="00D5536F">
        <w:fldChar w:fldCharType="begin"/>
      </w:r>
      <w:r w:rsidR="00D5536F">
        <w:instrText xml:space="preserve"> </w:instrText>
      </w:r>
      <w:r w:rsidR="00D5536F">
        <w:rPr>
          <w:rFonts w:hint="eastAsia"/>
        </w:rPr>
        <w:instrText>REF _Ref325191027 \h</w:instrText>
      </w:r>
      <w:r w:rsidR="00D5536F">
        <w:instrText xml:space="preserve"> </w:instrText>
      </w:r>
      <w:r w:rsidR="00D5536F">
        <w:fldChar w:fldCharType="separate"/>
      </w:r>
      <w:r w:rsidR="00713261">
        <w:rPr>
          <w:rFonts w:hint="eastAsia"/>
        </w:rPr>
        <w:t>代码片断</w:t>
      </w:r>
      <w:r w:rsidR="00713261">
        <w:rPr>
          <w:rFonts w:hint="eastAsia"/>
        </w:rPr>
        <w:t xml:space="preserve"> </w:t>
      </w:r>
      <w:r w:rsidR="00713261">
        <w:rPr>
          <w:noProof/>
        </w:rPr>
        <w:t>7</w:t>
      </w:r>
      <w:r w:rsidR="00D5536F">
        <w:fldChar w:fldCharType="end"/>
      </w:r>
      <w:r w:rsidR="003B383C">
        <w:rPr>
          <w:rFonts w:hint="eastAsia"/>
        </w:rPr>
        <w:t>，其中关键为</w:t>
      </w:r>
      <w:r w:rsidR="003B383C">
        <w:rPr>
          <w:rFonts w:hint="eastAsia"/>
        </w:rPr>
        <w:t>CFRunLoopRun()</w:t>
      </w:r>
      <w:r w:rsidR="003B383C">
        <w:rPr>
          <w:rFonts w:hint="eastAsia"/>
        </w:rPr>
        <w:t>和</w:t>
      </w:r>
      <w:r w:rsidR="003B383C">
        <w:rPr>
          <w:rFonts w:hint="eastAsia"/>
        </w:rPr>
        <w:t>CFRundLoopStop()</w:t>
      </w:r>
      <w:r w:rsidR="003B383C">
        <w:rPr>
          <w:rFonts w:hint="eastAsia"/>
        </w:rPr>
        <w:t>函数的使用。</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r w:rsidR="00857CF3">
        <w:rPr>
          <w:rFonts w:hint="eastAsia"/>
        </w:rPr>
        <w:t>具体实现不再过多阐述。</w:t>
      </w:r>
    </w:p>
    <w:p w:rsidR="004E02AD" w:rsidRDefault="005B41F1">
      <w:pPr>
        <w:pStyle w:val="3"/>
      </w:pPr>
      <w:bookmarkStart w:id="95" w:name="_Toc325201637"/>
      <w:bookmarkStart w:id="96" w:name="_Ref325204973"/>
      <w:bookmarkStart w:id="97" w:name="_Ref325204994"/>
      <w:bookmarkStart w:id="98" w:name="_Toc325290486"/>
      <w:r>
        <w:rPr>
          <w:rFonts w:hint="eastAsia"/>
        </w:rPr>
        <w:t>消息机制实现的</w:t>
      </w:r>
      <w:r w:rsidR="004E02AD">
        <w:rPr>
          <w:rFonts w:hint="eastAsia"/>
        </w:rPr>
        <w:t>进度条</w:t>
      </w:r>
      <w:bookmarkEnd w:id="95"/>
      <w:bookmarkEnd w:id="96"/>
      <w:bookmarkEnd w:id="97"/>
      <w:bookmarkEnd w:id="98"/>
    </w:p>
    <w:p w:rsidR="005921D0" w:rsidRDefault="005921D0" w:rsidP="005921D0">
      <w:pPr>
        <w:pStyle w:val="afc"/>
        <w:ind w:firstLine="480"/>
      </w:pPr>
      <w:r>
        <w:rPr>
          <w:rFonts w:hint="eastAsia"/>
        </w:rPr>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w:t>
      </w:r>
      <w:r w:rsidR="003D14C1">
        <w:rPr>
          <w:rFonts w:hint="eastAsia"/>
        </w:rPr>
        <w:lastRenderedPageBreak/>
        <w:t>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713261">
        <w:t>2.4.4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713261">
        <w:rPr>
          <w:rFonts w:hint="eastAsia"/>
        </w:rPr>
        <w:t>表</w:t>
      </w:r>
      <w:r w:rsidR="00713261">
        <w:rPr>
          <w:rFonts w:hint="eastAsia"/>
        </w:rPr>
        <w:t xml:space="preserve"> </w:t>
      </w:r>
      <w:r w:rsidR="00713261">
        <w:rPr>
          <w:noProof/>
        </w:rPr>
        <w:t>3</w:t>
      </w:r>
      <w:r w:rsidR="00713261">
        <w:noBreakHyphen/>
      </w:r>
      <w:r w:rsidR="00713261">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4D638F">
      <w:pPr>
        <w:pStyle w:val="affb"/>
      </w:pPr>
      <w:r>
        <w:t>- (void</w:t>
      </w:r>
      <w:proofErr w:type="gramStart"/>
      <w:r>
        <w:t>)downloadFile</w:t>
      </w:r>
      <w:proofErr w:type="gramEnd"/>
      <w:r>
        <w:t xml:space="preserve">:(NSString *)path </w:t>
      </w:r>
    </w:p>
    <w:p w:rsidR="002F2134" w:rsidRDefault="002F2134" w:rsidP="004D638F">
      <w:pPr>
        <w:pStyle w:val="affb"/>
      </w:pPr>
      <w:r>
        <w:t xml:space="preserve">              </w:t>
      </w:r>
      <w:r w:rsidR="002552E2">
        <w:rPr>
          <w:rFonts w:eastAsiaTheme="minorEastAsia" w:hint="eastAsia"/>
        </w:rPr>
        <w:t xml:space="preserve">   </w:t>
      </w:r>
      <w:proofErr w:type="gramStart"/>
      <w:r>
        <w:t>toPath:</w:t>
      </w:r>
      <w:proofErr w:type="gramEnd"/>
      <w:r>
        <w:t>(NSString *)localPath</w:t>
      </w:r>
    </w:p>
    <w:p w:rsidR="00F94D37" w:rsidRDefault="002F2134" w:rsidP="004D638F">
      <w:pPr>
        <w:pStyle w:val="affb"/>
      </w:pPr>
      <w:r>
        <w:t xml:space="preserve"> </w:t>
      </w:r>
      <w:proofErr w:type="gramStart"/>
      <w:r>
        <w:t>withProgressHandler:</w:t>
      </w:r>
      <w:proofErr w:type="gramEnd"/>
      <w:r>
        <w:t>(id&lt;HTDownloadProgressDelegate&gt;)handler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99" w:name="_Ref324805482"/>
      <w:r>
        <w:rPr>
          <w:rFonts w:hint="eastAsia"/>
        </w:rPr>
        <w:t>表</w:t>
      </w:r>
      <w:r>
        <w:rPr>
          <w:rFonts w:hint="eastAsia"/>
        </w:rPr>
        <w:t xml:space="preserve"> </w:t>
      </w:r>
      <w:fldSimple w:instr=" STYLEREF 1 \s ">
        <w:r w:rsidR="00713261">
          <w:rPr>
            <w:noProof/>
          </w:rPr>
          <w:t>3</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713261">
        <w:rPr>
          <w:noProof/>
        </w:rPr>
        <w:t>1</w:t>
      </w:r>
      <w:r w:rsidR="00E10254">
        <w:fldChar w:fldCharType="end"/>
      </w:r>
      <w:bookmarkEnd w:id="99"/>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r w:rsidR="00003FBD">
        <w:rPr>
          <w:rFonts w:hint="eastAsia"/>
        </w:rPr>
        <w:t>（见</w:t>
      </w:r>
      <w:r w:rsidR="00C51F84">
        <w:fldChar w:fldCharType="begin"/>
      </w:r>
      <w:r w:rsidR="00C51F84">
        <w:instrText xml:space="preserve"> </w:instrText>
      </w:r>
      <w:r w:rsidR="00C51F84">
        <w:rPr>
          <w:rFonts w:hint="eastAsia"/>
        </w:rPr>
        <w:instrText>REF _Ref325199979 \h</w:instrText>
      </w:r>
      <w:r w:rsidR="00C51F84">
        <w:instrText xml:space="preserve"> </w:instrText>
      </w:r>
      <w:r w:rsidR="00C51F84">
        <w:fldChar w:fldCharType="separate"/>
      </w:r>
      <w:r w:rsidR="00713261">
        <w:rPr>
          <w:rFonts w:hint="eastAsia"/>
        </w:rPr>
        <w:t>代码片断</w:t>
      </w:r>
      <w:r w:rsidR="00713261">
        <w:rPr>
          <w:rFonts w:hint="eastAsia"/>
        </w:rPr>
        <w:t xml:space="preserve"> </w:t>
      </w:r>
      <w:r w:rsidR="00713261">
        <w:rPr>
          <w:noProof/>
        </w:rPr>
        <w:t>9</w:t>
      </w:r>
      <w:r w:rsidR="00C51F84">
        <w:fldChar w:fldCharType="end"/>
      </w:r>
      <w:r w:rsidR="00003FBD">
        <w:rPr>
          <w:rFonts w:hint="eastAsia"/>
        </w:rPr>
        <w:t>）</w:t>
      </w:r>
      <w:r w:rsidR="00181556">
        <w:rPr>
          <w:rFonts w:hint="eastAsia"/>
        </w:rP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4D638F">
      <w:pPr>
        <w:pStyle w:val="affb"/>
      </w:pPr>
      <w:r>
        <w:t>- (void</w:t>
      </w:r>
      <w:proofErr w:type="gramStart"/>
      <w:r>
        <w:t>)main</w:t>
      </w:r>
      <w:proofErr w:type="gramEnd"/>
    </w:p>
    <w:p w:rsidR="00D9598C" w:rsidRDefault="00D9598C" w:rsidP="004D638F">
      <w:pPr>
        <w:pStyle w:val="affb"/>
      </w:pPr>
      <w:r>
        <w:t>{</w:t>
      </w:r>
    </w:p>
    <w:p w:rsidR="00D9598C" w:rsidRDefault="00907CE5" w:rsidP="004D638F">
      <w:pPr>
        <w:pStyle w:val="affb"/>
      </w:pPr>
      <w:r>
        <w:tab/>
      </w:r>
      <w:proofErr w:type="gramStart"/>
      <w:r w:rsidR="00D9598C">
        <w:t>if</w:t>
      </w:r>
      <w:proofErr w:type="gramEnd"/>
      <w:r w:rsidR="00D9598C">
        <w:t xml:space="preserve"> (self.isCancelled)</w:t>
      </w:r>
    </w:p>
    <w:p w:rsidR="00D9598C" w:rsidRDefault="00D9598C" w:rsidP="004D638F">
      <w:pPr>
        <w:pStyle w:val="affb"/>
      </w:pPr>
      <w:r>
        <w:t xml:space="preserve">        </w:t>
      </w:r>
      <w:proofErr w:type="gramStart"/>
      <w:r>
        <w:t>return</w:t>
      </w:r>
      <w:proofErr w:type="gramEnd"/>
      <w:r>
        <w:t>;</w:t>
      </w:r>
    </w:p>
    <w:p w:rsidR="00D9598C" w:rsidRDefault="00D9598C" w:rsidP="004D638F">
      <w:pPr>
        <w:pStyle w:val="affb"/>
      </w:pPr>
      <w:r>
        <w:t xml:space="preserve">    </w:t>
      </w:r>
    </w:p>
    <w:p w:rsidR="00D9598C" w:rsidRDefault="00D9598C" w:rsidP="004D638F">
      <w:pPr>
        <w:pStyle w:val="affb"/>
      </w:pPr>
      <w:r>
        <w:t xml:space="preserve">    HTFileDownloader *</w:t>
      </w:r>
      <w:proofErr w:type="gramStart"/>
      <w:r>
        <w:t>fd</w:t>
      </w:r>
      <w:proofErr w:type="gramEnd"/>
      <w:r>
        <w:t xml:space="preserve"> = [HTFileDownloader sharedDownloader];</w:t>
      </w:r>
    </w:p>
    <w:p w:rsidR="00D9598C" w:rsidRPr="00F86E82" w:rsidRDefault="00D9598C" w:rsidP="004D638F">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4D638F">
      <w:pPr>
        <w:pStyle w:val="affb"/>
      </w:pPr>
      <w:r>
        <w:t xml:space="preserve">            </w:t>
      </w:r>
      <w:r w:rsidR="00907CE5">
        <w:rPr>
          <w:rFonts w:eastAsiaTheme="minorEastAsia" w:hint="eastAsia"/>
        </w:rPr>
        <w:t xml:space="preserve">  </w:t>
      </w:r>
      <w:proofErr w:type="gramStart"/>
      <w:r>
        <w:t>toFolder:</w:t>
      </w:r>
      <w:proofErr w:type="gramEnd"/>
      <w:r>
        <w:t>self.localPath</w:t>
      </w:r>
    </w:p>
    <w:p w:rsidR="00D9598C" w:rsidRDefault="00D9598C" w:rsidP="004D638F">
      <w:pPr>
        <w:pStyle w:val="affb"/>
      </w:pPr>
      <w:r>
        <w:t xml:space="preserve"> </w:t>
      </w:r>
      <w:proofErr w:type="gramStart"/>
      <w:r>
        <w:t>withProgressHandler:</w:t>
      </w:r>
      <w:proofErr w:type="gramEnd"/>
      <w:r>
        <w:t>self];</w:t>
      </w:r>
    </w:p>
    <w:p w:rsidR="009F4C4E" w:rsidRDefault="00D9598C" w:rsidP="004D638F">
      <w:pPr>
        <w:pStyle w:val="affb"/>
      </w:pPr>
      <w:r>
        <w:t>}</w:t>
      </w:r>
    </w:p>
    <w:p w:rsidR="009F4C4E" w:rsidRDefault="000D3EE0" w:rsidP="005921D0">
      <w:pPr>
        <w:pStyle w:val="afc"/>
        <w:ind w:firstLine="480"/>
      </w:pPr>
      <w:r>
        <w:rPr>
          <w:rFonts w:hint="eastAsia"/>
        </w:rPr>
        <w:t>并在协议方法中发送消息</w:t>
      </w:r>
      <w:r w:rsidR="00174DFD">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713261">
        <w:rPr>
          <w:rFonts w:hint="eastAsia"/>
        </w:rPr>
        <w:t>代码片断</w:t>
      </w:r>
      <w:r w:rsidR="00713261">
        <w:rPr>
          <w:rFonts w:hint="eastAsia"/>
        </w:rPr>
        <w:t xml:space="preserve"> </w:t>
      </w:r>
      <w:r w:rsidR="00713261">
        <w:rPr>
          <w:noProof/>
        </w:rPr>
        <w:t>11</w:t>
      </w:r>
      <w:r w:rsidR="00216338">
        <w:fldChar w:fldCharType="end"/>
      </w:r>
      <w:r w:rsidR="00174DFD">
        <w:rPr>
          <w:rFonts w:hint="eastAsia"/>
        </w:rPr>
        <w:t>）</w:t>
      </w:r>
      <w:r w:rsidR="00661332">
        <w:rPr>
          <w:rFonts w:hint="eastAsia"/>
        </w:rPr>
        <w:t>。</w:t>
      </w:r>
    </w:p>
    <w:p w:rsidR="00C76442" w:rsidRDefault="00887B0C" w:rsidP="005921D0">
      <w:pPr>
        <w:pStyle w:val="afc"/>
        <w:ind w:firstLine="480"/>
      </w:pPr>
      <w:r>
        <w:rPr>
          <w:rFonts w:hint="eastAsia"/>
        </w:rPr>
        <w:t>注意</w:t>
      </w:r>
      <w:r w:rsidR="008314EF">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713261">
        <w:rPr>
          <w:rFonts w:hint="eastAsia"/>
        </w:rPr>
        <w:t>代码片断</w:t>
      </w:r>
      <w:r w:rsidR="00713261">
        <w:rPr>
          <w:rFonts w:hint="eastAsia"/>
        </w:rPr>
        <w:t xml:space="preserve"> </w:t>
      </w:r>
      <w:r w:rsidR="00713261">
        <w:rPr>
          <w:noProof/>
        </w:rPr>
        <w:t>11</w:t>
      </w:r>
      <w:r w:rsidR="00216338">
        <w:fldChar w:fldCharType="end"/>
      </w:r>
      <w:r w:rsidR="008314EF">
        <w:rPr>
          <w:rFonts w:hint="eastAsia"/>
        </w:rPr>
        <w:t>发送消息的代码必须在主线程中执行，</w:t>
      </w:r>
      <w:r>
        <w:rPr>
          <w:rFonts w:hint="eastAsia"/>
        </w:rPr>
        <w:t>因为消息接收者（</w:t>
      </w:r>
      <w:r>
        <w:rPr>
          <w:rFonts w:hint="eastAsia"/>
        </w:rPr>
        <w:t>Grid</w:t>
      </w:r>
      <w:r w:rsidR="00861945">
        <w:rPr>
          <w:rFonts w:hint="eastAsia"/>
        </w:rPr>
        <w:t>）需要更新自己的视图，而屏幕画面的更新要在主线程中，</w:t>
      </w:r>
      <w:r>
        <w:rPr>
          <w:rFonts w:hint="eastAsia"/>
        </w:rPr>
        <w:t>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控制器接收消息，并通过这个字典找到相应的</w:t>
      </w:r>
      <w:r w:rsidR="00ED7673">
        <w:rPr>
          <w:rFonts w:hint="eastAsia"/>
        </w:rPr>
        <w:t>Grid</w:t>
      </w:r>
      <w:r w:rsidR="00ED7673">
        <w:rPr>
          <w:rFonts w:hint="eastAsia"/>
        </w:rPr>
        <w:t>更新进度条</w:t>
      </w:r>
      <w:r w:rsidR="00226461">
        <w:rPr>
          <w:rFonts w:hint="eastAsia"/>
        </w:rPr>
        <w:t>（</w:t>
      </w:r>
      <w:r w:rsidR="00BE706B">
        <w:fldChar w:fldCharType="begin"/>
      </w:r>
      <w:r w:rsidR="00BE706B">
        <w:instrText xml:space="preserve"> </w:instrText>
      </w:r>
      <w:r w:rsidR="00BE706B">
        <w:rPr>
          <w:rFonts w:hint="eastAsia"/>
        </w:rPr>
        <w:instrText>REF _Ref325200819 \h</w:instrText>
      </w:r>
      <w:r w:rsidR="00BE706B">
        <w:instrText xml:space="preserve"> </w:instrText>
      </w:r>
      <w:r w:rsidR="00BE706B">
        <w:fldChar w:fldCharType="separate"/>
      </w:r>
      <w:r w:rsidR="00713261">
        <w:rPr>
          <w:rFonts w:hint="eastAsia"/>
        </w:rPr>
        <w:t>代码片断</w:t>
      </w:r>
      <w:r w:rsidR="00713261">
        <w:rPr>
          <w:rFonts w:hint="eastAsia"/>
        </w:rPr>
        <w:t xml:space="preserve"> </w:t>
      </w:r>
      <w:r w:rsidR="00713261">
        <w:rPr>
          <w:noProof/>
        </w:rPr>
        <w:t>10</w:t>
      </w:r>
      <w:r w:rsidR="00BE706B">
        <w:fldChar w:fldCharType="end"/>
      </w:r>
      <w:r w:rsidR="00226461">
        <w:rPr>
          <w:rFonts w:hint="eastAsia"/>
        </w:rPr>
        <w:t>）</w:t>
      </w:r>
      <w:r w:rsidR="00ED7673">
        <w:rPr>
          <w:rFonts w:hint="eastAsia"/>
        </w:rP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713261">
        <w:rPr>
          <w:rFonts w:hint="eastAsia"/>
        </w:rPr>
        <w:t>图</w:t>
      </w:r>
      <w:r w:rsidR="00713261">
        <w:rPr>
          <w:rFonts w:hint="eastAsia"/>
        </w:rPr>
        <w:t xml:space="preserve"> </w:t>
      </w:r>
      <w:r w:rsidR="00713261">
        <w:rPr>
          <w:noProof/>
        </w:rPr>
        <w:t>3</w:t>
      </w:r>
      <w:r w:rsidR="00713261">
        <w:noBreakHyphen/>
      </w:r>
      <w:r w:rsidR="00713261">
        <w:rPr>
          <w:noProof/>
        </w:rPr>
        <w:t>3</w:t>
      </w:r>
      <w:r w:rsidR="00FE202B">
        <w:fldChar w:fldCharType="end"/>
      </w:r>
      <w:r>
        <w:rPr>
          <w:rFonts w:hint="eastAsia"/>
        </w:rPr>
        <w:t>来表示：</w:t>
      </w:r>
    </w:p>
    <w:p w:rsidR="006F01AC" w:rsidRDefault="00714834" w:rsidP="00BF481D">
      <w:pPr>
        <w:rPr>
          <w:rFonts w:hint="eastAsia"/>
        </w:rPr>
      </w:pPr>
      <w:r>
        <w:rPr>
          <w:noProof/>
        </w:rPr>
        <w:lastRenderedPageBreak/>
        <mc:AlternateContent>
          <mc:Choice Requires="wpg">
            <w:drawing>
              <wp:anchor distT="0" distB="0" distL="114300" distR="114300" simplePos="0" relativeHeight="251663872" behindDoc="0" locked="0" layoutInCell="1" allowOverlap="1" wp14:anchorId="5172544B" wp14:editId="2A18B2C4">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9E3290" w:rsidRPr="00A218BF" w:rsidRDefault="009E3290" w:rsidP="00FB27A5">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9E3290" w:rsidRPr="006F01AC" w:rsidRDefault="009E3290" w:rsidP="00292229">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Default="009E3290" w:rsidP="00FB27A5">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9E3290" w:rsidRPr="003A4A1E" w:rsidRDefault="009E3290" w:rsidP="00292229">
                                <w:pPr>
                                  <w:ind w:leftChars="-59" w:left="-1" w:hangingChars="94" w:hanging="141"/>
                                  <w:rPr>
                                    <w:sz w:val="15"/>
                                    <w:szCs w:val="15"/>
                                  </w:rPr>
                                </w:pPr>
                                <w:r w:rsidRPr="003A4A1E">
                                  <w:rPr>
                                    <w:rFonts w:hint="eastAsia"/>
                                    <w:sz w:val="15"/>
                                    <w:szCs w:val="15"/>
                                  </w:rPr>
                                  <w:t>HTDownloadProgressDelegate</w:t>
                                </w:r>
                              </w:p>
                              <w:p w:rsidR="009E3290" w:rsidRPr="003A4A1E" w:rsidRDefault="009E3290" w:rsidP="00600F14">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9E3290" w:rsidRPr="00F058E1" w:rsidRDefault="009E3290" w:rsidP="00FB27A5">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9E3290" w:rsidRPr="009974B8" w:rsidRDefault="009E3290" w:rsidP="00292229">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526EEC" w:rsidRDefault="009E3290" w:rsidP="0059238C">
                              <w:pPr>
                                <w:pStyle w:val="ae"/>
                                <w:rPr>
                                  <w:rFonts w:cs="Times New Roman"/>
                                  <w:sz w:val="24"/>
                                  <w:szCs w:val="20"/>
                                </w:rPr>
                              </w:pPr>
                              <w:bookmarkStart w:id="100"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5</w:t>
                              </w:r>
                              <w:r w:rsidR="008A6156">
                                <w:fldChar w:fldCharType="end"/>
                              </w:r>
                              <w:bookmarkEnd w:id="100"/>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63872;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9E3290" w:rsidRPr="00A218BF" w:rsidRDefault="009E3290" w:rsidP="00FB27A5">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9E3290" w:rsidRDefault="009E3290"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9E3290" w:rsidRPr="006F01AC" w:rsidRDefault="009E3290" w:rsidP="00292229">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9E3290" w:rsidRDefault="009E3290" w:rsidP="00FB27A5">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9E3290" w:rsidRPr="003A4A1E" w:rsidRDefault="009E3290" w:rsidP="00292229">
                          <w:pPr>
                            <w:ind w:leftChars="-59" w:left="-1" w:hangingChars="94" w:hanging="141"/>
                            <w:rPr>
                              <w:sz w:val="15"/>
                              <w:szCs w:val="15"/>
                            </w:rPr>
                          </w:pPr>
                          <w:r w:rsidRPr="003A4A1E">
                            <w:rPr>
                              <w:rFonts w:hint="eastAsia"/>
                              <w:sz w:val="15"/>
                              <w:szCs w:val="15"/>
                            </w:rPr>
                            <w:t>HTDownloadProgressDelegate</w:t>
                          </w:r>
                        </w:p>
                        <w:p w:rsidR="009E3290" w:rsidRPr="003A4A1E" w:rsidRDefault="009E3290" w:rsidP="00600F14">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9E3290" w:rsidRPr="00D038D1" w:rsidRDefault="009E3290" w:rsidP="00FB27A5">
                          <w:pPr>
                            <w:rPr>
                              <w:sz w:val="15"/>
                              <w:szCs w:val="15"/>
                            </w:rPr>
                          </w:pPr>
                          <w:proofErr w:type="gramStart"/>
                          <w:r>
                            <w:rPr>
                              <w:rFonts w:hint="eastAsia"/>
                              <w:sz w:val="15"/>
                              <w:szCs w:val="15"/>
                            </w:rPr>
                            <w:t>fileN</w:t>
                          </w:r>
                          <w:proofErr w:type="gramEnd"/>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9E3290" w:rsidRPr="00F058E1" w:rsidRDefault="009E3290" w:rsidP="00FB27A5">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9E3290" w:rsidRDefault="009E3290" w:rsidP="00FB27A5">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9E3290" w:rsidRDefault="009E3290" w:rsidP="00FB27A5">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9E3290" w:rsidRDefault="009E3290" w:rsidP="00FB27A5">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9E3290" w:rsidRPr="00D038D1" w:rsidRDefault="009E3290" w:rsidP="00FB27A5">
                          <w:pPr>
                            <w:rPr>
                              <w:sz w:val="15"/>
                              <w:szCs w:val="15"/>
                            </w:rPr>
                          </w:pPr>
                          <w:proofErr w:type="gramStart"/>
                          <w:r>
                            <w:rPr>
                              <w:rFonts w:hint="eastAsia"/>
                              <w:sz w:val="15"/>
                              <w:szCs w:val="15"/>
                            </w:rPr>
                            <w:t>fileN</w:t>
                          </w:r>
                          <w:proofErr w:type="gramEnd"/>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9E3290" w:rsidRPr="009974B8" w:rsidRDefault="009E3290" w:rsidP="00292229">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9E3290" w:rsidRPr="00526EEC" w:rsidRDefault="009E3290" w:rsidP="0059238C">
                        <w:pPr>
                          <w:pStyle w:val="ae"/>
                          <w:rPr>
                            <w:rFonts w:cs="Times New Roman"/>
                            <w:sz w:val="24"/>
                            <w:szCs w:val="20"/>
                          </w:rPr>
                        </w:pPr>
                        <w:bookmarkStart w:id="101"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5</w:t>
                        </w:r>
                        <w:r w:rsidR="008A6156">
                          <w:fldChar w:fldCharType="end"/>
                        </w:r>
                        <w:bookmarkEnd w:id="101"/>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F481D" w:rsidRDefault="00BF481D" w:rsidP="00BF481D">
      <w:pPr>
        <w:pStyle w:val="3"/>
        <w:rPr>
          <w:rFonts w:hint="eastAsia"/>
        </w:rPr>
      </w:pPr>
      <w:bookmarkStart w:id="102" w:name="_Toc325290487"/>
      <w:r>
        <w:rPr>
          <w:rFonts w:hint="eastAsia"/>
        </w:rPr>
        <w:t>消息机制的其他应用</w:t>
      </w:r>
      <w:bookmarkEnd w:id="102"/>
    </w:p>
    <w:p w:rsidR="009E3290" w:rsidRDefault="009E3290" w:rsidP="009E3290">
      <w:pPr>
        <w:pStyle w:val="afc"/>
        <w:ind w:firstLine="480"/>
        <w:rPr>
          <w:rFonts w:hint="eastAsia"/>
        </w:rPr>
      </w:pPr>
      <w:r>
        <w:rPr>
          <w:rFonts w:hint="eastAsia"/>
        </w:rPr>
        <w:t>消息机制在项目中还有其他一些应用，这得益于消息机制本身解耦合的特点。</w:t>
      </w:r>
    </w:p>
    <w:p w:rsidR="00CF42E5" w:rsidRDefault="00CF42E5" w:rsidP="00CF42E5">
      <w:pPr>
        <w:pStyle w:val="4"/>
        <w:rPr>
          <w:rFonts w:hint="eastAsia"/>
        </w:rPr>
      </w:pPr>
      <w:r>
        <w:rPr>
          <w:rFonts w:hint="eastAsia"/>
        </w:rPr>
        <w:t>文件删除</w:t>
      </w:r>
    </w:p>
    <w:p w:rsidR="009E3290" w:rsidRDefault="009E3290" w:rsidP="009E3290">
      <w:pPr>
        <w:pStyle w:val="afc"/>
        <w:ind w:firstLine="480"/>
        <w:rPr>
          <w:rFonts w:hint="eastAsia"/>
        </w:rPr>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w:t>
      </w:r>
      <w:r w:rsidR="00B4748F">
        <w:rPr>
          <w:rFonts w:hint="eastAsia"/>
        </w:rPr>
        <w:t>消息机制是个很好的选择。</w:t>
      </w:r>
    </w:p>
    <w:p w:rsidR="00A905BD" w:rsidRDefault="00A905BD" w:rsidP="009E3290">
      <w:pPr>
        <w:pStyle w:val="afc"/>
        <w:ind w:firstLine="480"/>
        <w:rPr>
          <w:rFonts w:hint="eastAsia"/>
        </w:rPr>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sidR="007D0031">
        <w:rPr>
          <w:rFonts w:hint="eastAsia"/>
        </w:rPr>
        <w:t>Management</w:t>
      </w:r>
      <w:r w:rsidR="007D0031">
        <w:rPr>
          <w:rFonts w:hint="eastAsia"/>
        </w:rPr>
        <w:t>发送</w:t>
      </w:r>
      <w:r w:rsidR="007D0031">
        <w:rPr>
          <w:rFonts w:hint="eastAsia"/>
        </w:rPr>
        <w:t>Fund</w:t>
      </w:r>
      <w:r w:rsidR="007D0031">
        <w:rPr>
          <w:rFonts w:hint="eastAsia"/>
        </w:rPr>
        <w:t>删除通知：</w:t>
      </w:r>
      <w:r w:rsidR="007D0031">
        <w:rPr>
          <w:rFonts w:hint="eastAsia"/>
        </w:rPr>
        <w:t>Fund1</w:t>
      </w:r>
      <w:r w:rsidR="007D0031">
        <w:rPr>
          <w:rFonts w:hint="eastAsia"/>
        </w:rPr>
        <w:t>已经删除。</w:t>
      </w:r>
      <w:r w:rsidR="007D0031">
        <w:rPr>
          <w:rFonts w:hint="eastAsia"/>
        </w:rPr>
        <w:t>Favorite</w:t>
      </w:r>
      <w:r w:rsidR="007D0031">
        <w:rPr>
          <w:rFonts w:hint="eastAsia"/>
        </w:rPr>
        <w:t>同时也监听此消息</w:t>
      </w:r>
      <w:r w:rsidR="009A22A5">
        <w:rPr>
          <w:rFonts w:hint="eastAsia"/>
        </w:rPr>
        <w:t>，并匹配正在显示的文件所在的文件夹。匹配成功就将显示的预览图去掉。</w:t>
      </w:r>
    </w:p>
    <w:p w:rsidR="005964DA" w:rsidRPr="005964DA" w:rsidRDefault="00714834" w:rsidP="005964DA">
      <w:pPr>
        <w:rPr>
          <w:rFonts w:hint="eastAsia"/>
        </w:rPr>
      </w:pPr>
      <w:r>
        <w:rPr>
          <w:noProof/>
        </w:rPr>
        <mc:AlternateContent>
          <mc:Choice Requires="wpg">
            <w:drawing>
              <wp:inline distT="0" distB="0" distL="0" distR="0" wp14:anchorId="108EC3CD" wp14:editId="4FFA4499">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445DDC" w:rsidRPr="005964DA" w:rsidRDefault="00445DDC" w:rsidP="00445DDC">
                                <w:pPr>
                                  <w:jc w:val="center"/>
                                  <w:rPr>
                                    <w:rFonts w:hint="eastAsia"/>
                                    <w:sz w:val="32"/>
                                  </w:rPr>
                                </w:pPr>
                                <w:r w:rsidRPr="005964DA">
                                  <w:rPr>
                                    <w:rFonts w:hint="eastAsia"/>
                                    <w:sz w:val="32"/>
                                  </w:rPr>
                                  <w:t>消息中心</w:t>
                                </w:r>
                              </w:p>
                              <w:p w:rsidR="00445DDC" w:rsidRDefault="00445DDC" w:rsidP="00445DDC">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rPr>
                                    <w:rFonts w:hint="eastAsia"/>
                                  </w:rPr>
                                </w:pPr>
                                <w:r>
                                  <w:rPr>
                                    <w:rFonts w:hint="eastAsia"/>
                                  </w:rPr>
                                  <w:t>Favorite</w:t>
                                </w:r>
                              </w:p>
                              <w:p w:rsidR="00445DDC" w:rsidRDefault="00445DDC" w:rsidP="00445DDC">
                                <w:pPr>
                                  <w:jc w:val="center"/>
                                  <w:rPr>
                                    <w:rFonts w:hint="eastAsia"/>
                                  </w:rPr>
                                </w:pPr>
                              </w:p>
                              <w:p w:rsidR="00445DDC" w:rsidRDefault="00445DDC" w:rsidP="00445DDC">
                                <w:pPr>
                                  <w:jc w:val="center"/>
                                  <w:rPr>
                                    <w:rFonts w:hint="eastAsia"/>
                                  </w:rPr>
                                </w:pPr>
                              </w:p>
                              <w:p w:rsidR="00445DDC" w:rsidRPr="00FF2A69" w:rsidRDefault="00445DDC" w:rsidP="00445DDC">
                                <w:pPr>
                                  <w:jc w:val="left"/>
                                  <w:rPr>
                                    <w:rFonts w:hint="eastAsia"/>
                                    <w:sz w:val="20"/>
                                  </w:rPr>
                                </w:pPr>
                                <w:proofErr w:type="gramStart"/>
                                <w:r w:rsidRPr="00FF2A69">
                                  <w:rPr>
                                    <w:rFonts w:hint="eastAsia"/>
                                    <w:sz w:val="20"/>
                                  </w:rPr>
                                  <w:t>-(</w:t>
                                </w:r>
                                <w:proofErr w:type="gramEnd"/>
                                <w:r w:rsidRPr="00FF2A69">
                                  <w:rPr>
                                    <w:rFonts w:hint="eastAsia"/>
                                    <w:sz w:val="20"/>
                                  </w:rPr>
                                  <w:t>void)monitorFile{</w:t>
                                </w:r>
                              </w:p>
                              <w:p w:rsidR="00445DDC" w:rsidRPr="00FF2A69" w:rsidRDefault="00445DDC" w:rsidP="00445DDC">
                                <w:pPr>
                                  <w:jc w:val="left"/>
                                  <w:rPr>
                                    <w:rFonts w:hint="eastAsia"/>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rFonts w:hint="eastAsia"/>
                                    <w:sz w:val="20"/>
                                  </w:rPr>
                                </w:pPr>
                                <w:r w:rsidRPr="00FF2A69">
                                  <w:rPr>
                                    <w:rFonts w:hint="eastAsia"/>
                                    <w:sz w:val="20"/>
                                  </w:rPr>
                                  <w:t xml:space="preserve">  </w:t>
                                </w:r>
                                <w:r w:rsidRPr="00FF2A69">
                                  <w:rPr>
                                    <w:sz w:val="20"/>
                                  </w:rPr>
                                  <w:t>……</w:t>
                                </w:r>
                              </w:p>
                              <w:p w:rsidR="00445DDC" w:rsidRPr="00FF2A69" w:rsidRDefault="00445DDC" w:rsidP="00445DDC">
                                <w:pPr>
                                  <w:jc w:val="left"/>
                                  <w:rPr>
                                    <w:rFonts w:hint="eastAsia"/>
                                    <w:sz w:val="20"/>
                                  </w:rPr>
                                </w:pPr>
                                <w:r w:rsidRPr="00FF2A69">
                                  <w:rPr>
                                    <w:rFonts w:hint="eastAsia"/>
                                    <w:sz w:val="20"/>
                                  </w:rPr>
                                  <w:t xml:space="preserve">  }</w:t>
                                </w:r>
                              </w:p>
                              <w:p w:rsidR="00445DDC" w:rsidRPr="00FF2A69" w:rsidRDefault="00445DDC" w:rsidP="00445DDC">
                                <w:pPr>
                                  <w:jc w:val="left"/>
                                  <w:rPr>
                                    <w:rFonts w:hint="eastAsia"/>
                                    <w:sz w:val="20"/>
                                  </w:rPr>
                                </w:pPr>
                                <w:r w:rsidRPr="00FF2A69">
                                  <w:rPr>
                                    <w:rFonts w:hint="eastAsia"/>
                                    <w:sz w:val="20"/>
                                  </w:rPr>
                                  <w:t>}</w:t>
                                </w:r>
                              </w:p>
                              <w:p w:rsidR="00445DDC" w:rsidRDefault="00445DDC" w:rsidP="00445DDC">
                                <w:pPr>
                                  <w:jc w:val="left"/>
                                  <w:rPr>
                                    <w:rFonts w:hint="eastAsia"/>
                                    <w:sz w:val="20"/>
                                  </w:rPr>
                                </w:pPr>
                              </w:p>
                              <w:p w:rsidR="00445DDC" w:rsidRDefault="00445DDC" w:rsidP="00445DDC">
                                <w:pPr>
                                  <w:jc w:val="left"/>
                                  <w:rPr>
                                    <w:rFonts w:hint="eastAsia"/>
                                    <w:sz w:val="20"/>
                                  </w:rPr>
                                </w:pPr>
                              </w:p>
                              <w:p w:rsidR="00445DDC" w:rsidRPr="00FF2A69" w:rsidRDefault="00445DDC" w:rsidP="00445DDC">
                                <w:pPr>
                                  <w:jc w:val="left"/>
                                  <w:rPr>
                                    <w:rFonts w:hint="eastAsia"/>
                                    <w:sz w:val="20"/>
                                  </w:rPr>
                                </w:pPr>
                              </w:p>
                              <w:p w:rsidR="00445DDC" w:rsidRPr="00FF2A69" w:rsidRDefault="00445DDC" w:rsidP="00445DDC">
                                <w:pPr>
                                  <w:jc w:val="left"/>
                                  <w:rPr>
                                    <w:rFonts w:hint="eastAsia"/>
                                    <w:sz w:val="20"/>
                                  </w:rPr>
                                </w:pPr>
                                <w:proofErr w:type="gramStart"/>
                                <w:r w:rsidRPr="00FF2A69">
                                  <w:rPr>
                                    <w:rFonts w:hint="eastAsia"/>
                                    <w:sz w:val="20"/>
                                  </w:rPr>
                                  <w:t>-(</w:t>
                                </w:r>
                                <w:proofErr w:type="gramEnd"/>
                                <w:r w:rsidRPr="00FF2A69">
                                  <w:rPr>
                                    <w:rFonts w:hint="eastAsia"/>
                                    <w:sz w:val="20"/>
                                  </w:rPr>
                                  <w:t>void)monitorFund{</w:t>
                                </w:r>
                              </w:p>
                              <w:p w:rsidR="00445DDC" w:rsidRPr="00FF2A69" w:rsidRDefault="00445DDC" w:rsidP="00445DDC">
                                <w:pPr>
                                  <w:jc w:val="left"/>
                                  <w:rPr>
                                    <w:rFonts w:hint="eastAsia"/>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rFonts w:hint="eastAsia"/>
                                    <w:sz w:val="20"/>
                                  </w:rPr>
                                </w:pPr>
                                <w:r w:rsidRPr="00FF2A69">
                                  <w:rPr>
                                    <w:rFonts w:hint="eastAsia"/>
                                    <w:sz w:val="20"/>
                                  </w:rPr>
                                  <w:t xml:space="preserve">  </w:t>
                                </w:r>
                                <w:r w:rsidRPr="00FF2A69">
                                  <w:rPr>
                                    <w:sz w:val="20"/>
                                  </w:rPr>
                                  <w:t>……</w:t>
                                </w:r>
                              </w:p>
                              <w:p w:rsidR="00445DDC" w:rsidRPr="00FF2A69" w:rsidRDefault="00445DDC" w:rsidP="00445DDC">
                                <w:pPr>
                                  <w:jc w:val="left"/>
                                  <w:rPr>
                                    <w:rFonts w:hint="eastAsia"/>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6</w:t>
                              </w:r>
                              <w:r w:rsidR="008A6156">
                                <w:fldChar w:fldCharType="end"/>
                              </w:r>
                              <w:r w:rsidR="00B0579B">
                                <w:rPr>
                                  <w:rFonts w:hint="eastAsia"/>
                                </w:rPr>
                                <w:t xml:space="preserve"> </w:t>
                              </w:r>
                              <w:r w:rsidR="00B0579B">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445DDC" w:rsidRDefault="00445DDC" w:rsidP="00445DDC">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445DDC" w:rsidRDefault="00445DDC" w:rsidP="00445DDC">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445DDC" w:rsidRPr="005964DA" w:rsidRDefault="00445DDC" w:rsidP="00445DDC">
                          <w:pPr>
                            <w:jc w:val="center"/>
                            <w:rPr>
                              <w:rFonts w:hint="eastAsia"/>
                              <w:sz w:val="32"/>
                            </w:rPr>
                          </w:pPr>
                          <w:r w:rsidRPr="005964DA">
                            <w:rPr>
                              <w:rFonts w:hint="eastAsia"/>
                              <w:sz w:val="32"/>
                            </w:rPr>
                            <w:t>消息中心</w:t>
                          </w:r>
                        </w:p>
                        <w:p w:rsidR="00445DDC" w:rsidRDefault="00445DDC" w:rsidP="00445DDC">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445DDC" w:rsidRDefault="00445DDC" w:rsidP="00445DDC">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445DDC" w:rsidRDefault="00445DDC" w:rsidP="00445DDC">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445DDC" w:rsidRDefault="00445DDC" w:rsidP="00445DDC">
                          <w:pPr>
                            <w:jc w:val="center"/>
                            <w:rPr>
                              <w:rFonts w:hint="eastAsia"/>
                            </w:rPr>
                          </w:pPr>
                          <w:r>
                            <w:rPr>
                              <w:rFonts w:hint="eastAsia"/>
                            </w:rPr>
                            <w:t>Favorite</w:t>
                          </w:r>
                        </w:p>
                        <w:p w:rsidR="00445DDC" w:rsidRDefault="00445DDC" w:rsidP="00445DDC">
                          <w:pPr>
                            <w:jc w:val="center"/>
                            <w:rPr>
                              <w:rFonts w:hint="eastAsia"/>
                            </w:rPr>
                          </w:pPr>
                        </w:p>
                        <w:p w:rsidR="00445DDC" w:rsidRDefault="00445DDC" w:rsidP="00445DDC">
                          <w:pPr>
                            <w:jc w:val="center"/>
                            <w:rPr>
                              <w:rFonts w:hint="eastAsia"/>
                            </w:rPr>
                          </w:pPr>
                        </w:p>
                        <w:p w:rsidR="00445DDC" w:rsidRPr="00FF2A69" w:rsidRDefault="00445DDC" w:rsidP="00445DDC">
                          <w:pPr>
                            <w:jc w:val="left"/>
                            <w:rPr>
                              <w:rFonts w:hint="eastAsia"/>
                              <w:sz w:val="20"/>
                            </w:rPr>
                          </w:pPr>
                          <w:proofErr w:type="gramStart"/>
                          <w:r w:rsidRPr="00FF2A69">
                            <w:rPr>
                              <w:rFonts w:hint="eastAsia"/>
                              <w:sz w:val="20"/>
                            </w:rPr>
                            <w:t>-(</w:t>
                          </w:r>
                          <w:proofErr w:type="gramEnd"/>
                          <w:r w:rsidRPr="00FF2A69">
                            <w:rPr>
                              <w:rFonts w:hint="eastAsia"/>
                              <w:sz w:val="20"/>
                            </w:rPr>
                            <w:t>void)monitorFile{</w:t>
                          </w:r>
                        </w:p>
                        <w:p w:rsidR="00445DDC" w:rsidRPr="00FF2A69" w:rsidRDefault="00445DDC" w:rsidP="00445DDC">
                          <w:pPr>
                            <w:jc w:val="left"/>
                            <w:rPr>
                              <w:rFonts w:hint="eastAsia"/>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rFonts w:hint="eastAsia"/>
                              <w:sz w:val="20"/>
                            </w:rPr>
                          </w:pPr>
                          <w:r w:rsidRPr="00FF2A69">
                            <w:rPr>
                              <w:rFonts w:hint="eastAsia"/>
                              <w:sz w:val="20"/>
                            </w:rPr>
                            <w:t xml:space="preserve">  </w:t>
                          </w:r>
                          <w:r w:rsidRPr="00FF2A69">
                            <w:rPr>
                              <w:sz w:val="20"/>
                            </w:rPr>
                            <w:t>……</w:t>
                          </w:r>
                        </w:p>
                        <w:p w:rsidR="00445DDC" w:rsidRPr="00FF2A69" w:rsidRDefault="00445DDC" w:rsidP="00445DDC">
                          <w:pPr>
                            <w:jc w:val="left"/>
                            <w:rPr>
                              <w:rFonts w:hint="eastAsia"/>
                              <w:sz w:val="20"/>
                            </w:rPr>
                          </w:pPr>
                          <w:r w:rsidRPr="00FF2A69">
                            <w:rPr>
                              <w:rFonts w:hint="eastAsia"/>
                              <w:sz w:val="20"/>
                            </w:rPr>
                            <w:t xml:space="preserve">  }</w:t>
                          </w:r>
                        </w:p>
                        <w:p w:rsidR="00445DDC" w:rsidRPr="00FF2A69" w:rsidRDefault="00445DDC" w:rsidP="00445DDC">
                          <w:pPr>
                            <w:jc w:val="left"/>
                            <w:rPr>
                              <w:rFonts w:hint="eastAsia"/>
                              <w:sz w:val="20"/>
                            </w:rPr>
                          </w:pPr>
                          <w:r w:rsidRPr="00FF2A69">
                            <w:rPr>
                              <w:rFonts w:hint="eastAsia"/>
                              <w:sz w:val="20"/>
                            </w:rPr>
                            <w:t>}</w:t>
                          </w:r>
                        </w:p>
                        <w:p w:rsidR="00445DDC" w:rsidRDefault="00445DDC" w:rsidP="00445DDC">
                          <w:pPr>
                            <w:jc w:val="left"/>
                            <w:rPr>
                              <w:rFonts w:hint="eastAsia"/>
                              <w:sz w:val="20"/>
                            </w:rPr>
                          </w:pPr>
                        </w:p>
                        <w:p w:rsidR="00445DDC" w:rsidRDefault="00445DDC" w:rsidP="00445DDC">
                          <w:pPr>
                            <w:jc w:val="left"/>
                            <w:rPr>
                              <w:rFonts w:hint="eastAsia"/>
                              <w:sz w:val="20"/>
                            </w:rPr>
                          </w:pPr>
                        </w:p>
                        <w:p w:rsidR="00445DDC" w:rsidRPr="00FF2A69" w:rsidRDefault="00445DDC" w:rsidP="00445DDC">
                          <w:pPr>
                            <w:jc w:val="left"/>
                            <w:rPr>
                              <w:rFonts w:hint="eastAsia"/>
                              <w:sz w:val="20"/>
                            </w:rPr>
                          </w:pPr>
                        </w:p>
                        <w:p w:rsidR="00445DDC" w:rsidRPr="00FF2A69" w:rsidRDefault="00445DDC" w:rsidP="00445DDC">
                          <w:pPr>
                            <w:jc w:val="left"/>
                            <w:rPr>
                              <w:rFonts w:hint="eastAsia"/>
                              <w:sz w:val="20"/>
                            </w:rPr>
                          </w:pPr>
                          <w:proofErr w:type="gramStart"/>
                          <w:r w:rsidRPr="00FF2A69">
                            <w:rPr>
                              <w:rFonts w:hint="eastAsia"/>
                              <w:sz w:val="20"/>
                            </w:rPr>
                            <w:t>-(</w:t>
                          </w:r>
                          <w:proofErr w:type="gramEnd"/>
                          <w:r w:rsidRPr="00FF2A69">
                            <w:rPr>
                              <w:rFonts w:hint="eastAsia"/>
                              <w:sz w:val="20"/>
                            </w:rPr>
                            <w:t>void)monitorFund{</w:t>
                          </w:r>
                        </w:p>
                        <w:p w:rsidR="00445DDC" w:rsidRPr="00FF2A69" w:rsidRDefault="00445DDC" w:rsidP="00445DDC">
                          <w:pPr>
                            <w:jc w:val="left"/>
                            <w:rPr>
                              <w:rFonts w:hint="eastAsia"/>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rFonts w:hint="eastAsia"/>
                              <w:sz w:val="20"/>
                            </w:rPr>
                          </w:pPr>
                          <w:r w:rsidRPr="00FF2A69">
                            <w:rPr>
                              <w:rFonts w:hint="eastAsia"/>
                              <w:sz w:val="20"/>
                            </w:rPr>
                            <w:t xml:space="preserve">  </w:t>
                          </w:r>
                          <w:r w:rsidRPr="00FF2A69">
                            <w:rPr>
                              <w:sz w:val="20"/>
                            </w:rPr>
                            <w:t>……</w:t>
                          </w:r>
                        </w:p>
                        <w:p w:rsidR="00445DDC" w:rsidRPr="00FF2A69" w:rsidRDefault="00445DDC" w:rsidP="00445DDC">
                          <w:pPr>
                            <w:jc w:val="left"/>
                            <w:rPr>
                              <w:rFonts w:hint="eastAsia"/>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6</w:t>
                        </w:r>
                        <w:r w:rsidR="008A6156">
                          <w:fldChar w:fldCharType="end"/>
                        </w:r>
                        <w:r w:rsidR="00B0579B">
                          <w:rPr>
                            <w:rFonts w:hint="eastAsia"/>
                          </w:rPr>
                          <w:t xml:space="preserve"> </w:t>
                        </w:r>
                        <w:r w:rsidR="00B0579B">
                          <w:rPr>
                            <w:rFonts w:hint="eastAsia"/>
                          </w:rPr>
                          <w:t>文件删除消息机制</w:t>
                        </w:r>
                      </w:p>
                    </w:txbxContent>
                  </v:textbox>
                </v:shape>
                <w10:anchorlock/>
              </v:group>
            </w:pict>
          </mc:Fallback>
        </mc:AlternateContent>
      </w:r>
    </w:p>
    <w:p w:rsidR="00E866B4" w:rsidRDefault="00A47565" w:rsidP="00053472">
      <w:pPr>
        <w:pStyle w:val="4"/>
        <w:rPr>
          <w:rFonts w:hint="eastAsia"/>
        </w:rPr>
      </w:pPr>
      <w:r>
        <w:rPr>
          <w:rFonts w:hint="eastAsia"/>
        </w:rPr>
        <w:t>文件拖拽</w:t>
      </w:r>
    </w:p>
    <w:p w:rsidR="00053472" w:rsidRDefault="00C87BEF" w:rsidP="00053472">
      <w:pPr>
        <w:pStyle w:val="afc"/>
        <w:ind w:firstLine="480"/>
        <w:rPr>
          <w:rFonts w:hint="eastAsia"/>
        </w:rPr>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sidR="006D130E">
        <w:rPr>
          <w:rFonts w:hint="eastAsia"/>
        </w:rPr>
        <w:t>Favorite</w:t>
      </w:r>
      <w:r w:rsidR="006D130E">
        <w:rPr>
          <w:rFonts w:hint="eastAsia"/>
        </w:rPr>
        <w:t>是不知道</w:t>
      </w:r>
      <w:r w:rsidR="006D130E">
        <w:rPr>
          <w:rFonts w:hint="eastAsia"/>
        </w:rPr>
        <w:t>Home</w:t>
      </w:r>
      <w:r w:rsidR="006D130E">
        <w:rPr>
          <w:rFonts w:hint="eastAsia"/>
        </w:rPr>
        <w:t>界面的存在的，它只是监听着一个拖拽消息，消息体中包含文件的路径信息</w:t>
      </w:r>
      <w:r w:rsidR="00373BB0">
        <w:rPr>
          <w:rFonts w:hint="eastAsia"/>
        </w:rPr>
        <w:t>。同样，在</w:t>
      </w:r>
      <w:r w:rsidR="00373BB0">
        <w:rPr>
          <w:rFonts w:hint="eastAsia"/>
        </w:rPr>
        <w:t>Home</w:t>
      </w:r>
      <w:r w:rsidR="00373BB0">
        <w:rPr>
          <w:rFonts w:hint="eastAsia"/>
        </w:rPr>
        <w:t>界面中拖动一个文件，它就不断发送拖拽消息：某文件已经拖动到某位置了。</w:t>
      </w:r>
      <w:r w:rsidR="00BA086F">
        <w:rPr>
          <w:rFonts w:hint="eastAsia"/>
        </w:rPr>
        <w:t>Favorite</w:t>
      </w:r>
      <w:r w:rsidR="00BA086F">
        <w:rPr>
          <w:rFonts w:hint="eastAsia"/>
        </w:rPr>
        <w:t>接收消息后将判断，文件是否已经在自己显示的区域，如果是，则将它的大预览图显示在界面中。</w:t>
      </w:r>
    </w:p>
    <w:p w:rsidR="001D39D1" w:rsidRDefault="00714834" w:rsidP="00B0579B">
      <w:pPr>
        <w:rPr>
          <w:rFonts w:hint="eastAsia"/>
        </w:rPr>
      </w:pPr>
      <w:r>
        <w:rPr>
          <w:noProof/>
        </w:rPr>
        <w:lastRenderedPageBreak/>
        <mc:AlternateContent>
          <mc:Choice Requires="wpg">
            <w:drawing>
              <wp:inline distT="0" distB="0" distL="0" distR="0" wp14:anchorId="4F26731A" wp14:editId="111A9E44">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B0579B" w:rsidRPr="00B0579B" w:rsidRDefault="00B0579B" w:rsidP="00B0579B">
                                <w:pPr>
                                  <w:jc w:val="center"/>
                                  <w:rPr>
                                    <w:rFonts w:hint="eastAsia"/>
                                    <w:sz w:val="32"/>
                                  </w:rPr>
                                </w:pPr>
                                <w:r w:rsidRPr="00B0579B">
                                  <w:rPr>
                                    <w:rFonts w:hint="eastAsia"/>
                                    <w:sz w:val="32"/>
                                  </w:rPr>
                                  <w:t>消息中心</w:t>
                                </w:r>
                              </w:p>
                              <w:p w:rsidR="00B0579B" w:rsidRDefault="00B0579B" w:rsidP="00B0579B">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rPr>
                                    <w:rFonts w:hint="eastAsia"/>
                                  </w:rPr>
                                </w:pPr>
                                <w:r>
                                  <w:rPr>
                                    <w:rFonts w:hint="eastAsia"/>
                                  </w:rPr>
                                  <w:t>Favorite</w:t>
                                </w:r>
                              </w:p>
                              <w:p w:rsidR="001D39D1" w:rsidRDefault="001D39D1" w:rsidP="00B0579B">
                                <w:pPr>
                                  <w:jc w:val="center"/>
                                  <w:rPr>
                                    <w:rFonts w:hint="eastAsia"/>
                                  </w:rPr>
                                </w:pPr>
                              </w:p>
                              <w:p w:rsidR="001D39D1" w:rsidRDefault="001D39D1" w:rsidP="001D39D1">
                                <w:pPr>
                                  <w:jc w:val="left"/>
                                  <w:rPr>
                                    <w:rFonts w:hint="eastAsia"/>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rFonts w:hint="eastAsia"/>
                                    <w:sz w:val="20"/>
                                  </w:rPr>
                                </w:pPr>
                                <w:r>
                                  <w:rPr>
                                    <w:rFonts w:hint="eastAsia"/>
                                    <w:sz w:val="20"/>
                                  </w:rPr>
                                  <w:t>{</w:t>
                                </w:r>
                              </w:p>
                              <w:p w:rsidR="001D39D1" w:rsidRDefault="001D39D1" w:rsidP="001D39D1">
                                <w:pPr>
                                  <w:jc w:val="left"/>
                                  <w:rPr>
                                    <w:rFonts w:hint="eastAsia"/>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D39D1" w:rsidRDefault="001D39D1">
                                <w:pPr>
                                  <w:rPr>
                                    <w:rFonts w:hint="eastAsia"/>
                                    <w:sz w:val="18"/>
                                  </w:rPr>
                                </w:pPr>
                                <w:proofErr w:type="gramStart"/>
                                <w:r>
                                  <w:rPr>
                                    <w:rFonts w:hint="eastAsia"/>
                                    <w:sz w:val="18"/>
                                  </w:rPr>
                                  <w:t>fileDrag</w:t>
                                </w:r>
                                <w:proofErr w:type="gramEnd"/>
                              </w:p>
                              <w:p w:rsidR="001D39D1" w:rsidRDefault="001D39D1">
                                <w:pPr>
                                  <w:rPr>
                                    <w:rFonts w:hint="eastAsia"/>
                                    <w:sz w:val="18"/>
                                  </w:rPr>
                                </w:pPr>
                                <w:proofErr w:type="gramStart"/>
                                <w:r>
                                  <w:rPr>
                                    <w:rFonts w:hint="eastAsia"/>
                                    <w:sz w:val="18"/>
                                  </w:rPr>
                                  <w:t>filename</w:t>
                                </w:r>
                                <w:proofErr w:type="gramEnd"/>
                                <w:r>
                                  <w:rPr>
                                    <w:rFonts w:hint="eastAsia"/>
                                    <w:sz w:val="18"/>
                                  </w:rPr>
                                  <w:t>:</w:t>
                                </w:r>
                                <w:r w:rsidRPr="001D39D1">
                                  <w:rPr>
                                    <w:rFonts w:hint="eastAsia"/>
                                    <w:sz w:val="18"/>
                                  </w:rPr>
                                  <w:t>/folder/file</w:t>
                                </w:r>
                              </w:p>
                              <w:p w:rsidR="001D39D1" w:rsidRDefault="001D39D1">
                                <w:pPr>
                                  <w:rPr>
                                    <w:rFonts w:hint="eastAsia"/>
                                    <w:sz w:val="18"/>
                                  </w:rPr>
                                </w:pPr>
                                <w:proofErr w:type="gramStart"/>
                                <w:r>
                                  <w:rPr>
                                    <w:rFonts w:hint="eastAsia"/>
                                    <w:sz w:val="18"/>
                                  </w:rPr>
                                  <w:t>state:</w:t>
                                </w:r>
                                <w:proofErr w:type="gramEnd"/>
                                <w:r>
                                  <w:rPr>
                                    <w:rFonts w:hint="eastAsia"/>
                                    <w:sz w:val="18"/>
                                  </w:rPr>
                                  <w:t>{start,move,end}</w:t>
                                </w:r>
                              </w:p>
                              <w:p w:rsidR="001D39D1" w:rsidRDefault="001D39D1">
                                <w:pPr>
                                  <w:rPr>
                                    <w:rFonts w:hint="eastAsia"/>
                                    <w:sz w:val="18"/>
                                  </w:rPr>
                                </w:pPr>
                                <w:proofErr w:type="gramStart"/>
                                <w:r>
                                  <w:rPr>
                                    <w:rFonts w:hint="eastAsia"/>
                                    <w:sz w:val="18"/>
                                  </w:rPr>
                                  <w:t>location:</w:t>
                                </w:r>
                                <w:proofErr w:type="gramEnd"/>
                                <w:r>
                                  <w:rPr>
                                    <w:rFonts w:hint="eastAsia"/>
                                    <w:sz w:val="18"/>
                                  </w:rPr>
                                  <w:t>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7</w:t>
                              </w:r>
                              <w:r w:rsidR="008A6156">
                                <w:fldChar w:fldCharType="end"/>
                              </w:r>
                              <w:r w:rsidR="00626CDF">
                                <w:rPr>
                                  <w:rFonts w:hint="eastAsia"/>
                                </w:rPr>
                                <w:t xml:space="preserve"> </w:t>
                              </w:r>
                              <w:r w:rsidR="00626CDF">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0579B" w:rsidRDefault="00B0579B" w:rsidP="00B0579B">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B0579B" w:rsidRPr="00B0579B" w:rsidRDefault="00B0579B" w:rsidP="00B0579B">
                          <w:pPr>
                            <w:jc w:val="center"/>
                            <w:rPr>
                              <w:rFonts w:hint="eastAsia"/>
                              <w:sz w:val="32"/>
                            </w:rPr>
                          </w:pPr>
                          <w:r w:rsidRPr="00B0579B">
                            <w:rPr>
                              <w:rFonts w:hint="eastAsia"/>
                              <w:sz w:val="32"/>
                            </w:rPr>
                            <w:t>消息中心</w:t>
                          </w:r>
                        </w:p>
                        <w:p w:rsidR="00B0579B" w:rsidRDefault="00B0579B" w:rsidP="00B0579B">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0579B" w:rsidRDefault="00B0579B" w:rsidP="00B0579B">
                          <w:pPr>
                            <w:jc w:val="center"/>
                            <w:rPr>
                              <w:rFonts w:hint="eastAsia"/>
                            </w:rPr>
                          </w:pPr>
                          <w:r>
                            <w:rPr>
                              <w:rFonts w:hint="eastAsia"/>
                            </w:rPr>
                            <w:t>Favorite</w:t>
                          </w:r>
                        </w:p>
                        <w:p w:rsidR="001D39D1" w:rsidRDefault="001D39D1" w:rsidP="00B0579B">
                          <w:pPr>
                            <w:jc w:val="center"/>
                            <w:rPr>
                              <w:rFonts w:hint="eastAsia"/>
                            </w:rPr>
                          </w:pPr>
                        </w:p>
                        <w:p w:rsidR="001D39D1" w:rsidRDefault="001D39D1" w:rsidP="001D39D1">
                          <w:pPr>
                            <w:jc w:val="left"/>
                            <w:rPr>
                              <w:rFonts w:hint="eastAsia"/>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rFonts w:hint="eastAsia"/>
                              <w:sz w:val="20"/>
                            </w:rPr>
                          </w:pPr>
                          <w:r>
                            <w:rPr>
                              <w:rFonts w:hint="eastAsia"/>
                              <w:sz w:val="20"/>
                            </w:rPr>
                            <w:t>{</w:t>
                          </w:r>
                        </w:p>
                        <w:p w:rsidR="001D39D1" w:rsidRDefault="001D39D1" w:rsidP="001D39D1">
                          <w:pPr>
                            <w:jc w:val="left"/>
                            <w:rPr>
                              <w:rFonts w:hint="eastAsia"/>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D39D1" w:rsidRDefault="001D39D1">
                          <w:pPr>
                            <w:rPr>
                              <w:rFonts w:hint="eastAsia"/>
                              <w:sz w:val="18"/>
                            </w:rPr>
                          </w:pPr>
                          <w:proofErr w:type="gramStart"/>
                          <w:r>
                            <w:rPr>
                              <w:rFonts w:hint="eastAsia"/>
                              <w:sz w:val="18"/>
                            </w:rPr>
                            <w:t>fileDrag</w:t>
                          </w:r>
                          <w:proofErr w:type="gramEnd"/>
                        </w:p>
                        <w:p w:rsidR="001D39D1" w:rsidRDefault="001D39D1">
                          <w:pPr>
                            <w:rPr>
                              <w:rFonts w:hint="eastAsia"/>
                              <w:sz w:val="18"/>
                            </w:rPr>
                          </w:pPr>
                          <w:proofErr w:type="gramStart"/>
                          <w:r>
                            <w:rPr>
                              <w:rFonts w:hint="eastAsia"/>
                              <w:sz w:val="18"/>
                            </w:rPr>
                            <w:t>filename</w:t>
                          </w:r>
                          <w:proofErr w:type="gramEnd"/>
                          <w:r>
                            <w:rPr>
                              <w:rFonts w:hint="eastAsia"/>
                              <w:sz w:val="18"/>
                            </w:rPr>
                            <w:t>:</w:t>
                          </w:r>
                          <w:r w:rsidRPr="001D39D1">
                            <w:rPr>
                              <w:rFonts w:hint="eastAsia"/>
                              <w:sz w:val="18"/>
                            </w:rPr>
                            <w:t>/folder/file</w:t>
                          </w:r>
                        </w:p>
                        <w:p w:rsidR="001D39D1" w:rsidRDefault="001D39D1">
                          <w:pPr>
                            <w:rPr>
                              <w:rFonts w:hint="eastAsia"/>
                              <w:sz w:val="18"/>
                            </w:rPr>
                          </w:pPr>
                          <w:proofErr w:type="gramStart"/>
                          <w:r>
                            <w:rPr>
                              <w:rFonts w:hint="eastAsia"/>
                              <w:sz w:val="18"/>
                            </w:rPr>
                            <w:t>state:</w:t>
                          </w:r>
                          <w:proofErr w:type="gramEnd"/>
                          <w:r>
                            <w:rPr>
                              <w:rFonts w:hint="eastAsia"/>
                              <w:sz w:val="18"/>
                            </w:rPr>
                            <w:t>{start,move,end}</w:t>
                          </w:r>
                        </w:p>
                        <w:p w:rsidR="001D39D1" w:rsidRDefault="001D39D1">
                          <w:pPr>
                            <w:rPr>
                              <w:rFonts w:hint="eastAsia"/>
                              <w:sz w:val="18"/>
                            </w:rPr>
                          </w:pPr>
                          <w:proofErr w:type="gramStart"/>
                          <w:r>
                            <w:rPr>
                              <w:rFonts w:hint="eastAsia"/>
                              <w:sz w:val="18"/>
                            </w:rPr>
                            <w:t>location:</w:t>
                          </w:r>
                          <w:proofErr w:type="gramEnd"/>
                          <w:r>
                            <w:rPr>
                              <w:rFonts w:hint="eastAsia"/>
                              <w:sz w:val="18"/>
                            </w:rPr>
                            <w:t>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7</w:t>
                        </w:r>
                        <w:r w:rsidR="008A6156">
                          <w:fldChar w:fldCharType="end"/>
                        </w:r>
                        <w:r w:rsidR="00626CDF">
                          <w:rPr>
                            <w:rFonts w:hint="eastAsia"/>
                          </w:rPr>
                          <w:t xml:space="preserve"> </w:t>
                        </w:r>
                        <w:r w:rsidR="00626CDF">
                          <w:rPr>
                            <w:rFonts w:hint="eastAsia"/>
                          </w:rPr>
                          <w:t>文件拖拽消息机制</w:t>
                        </w:r>
                      </w:p>
                    </w:txbxContent>
                  </v:textbox>
                </v:shape>
                <w10:anchorlock/>
              </v:group>
            </w:pict>
          </mc:Fallback>
        </mc:AlternateContent>
      </w:r>
    </w:p>
    <w:p w:rsidR="00491DED" w:rsidRDefault="00491DED" w:rsidP="005A7A25">
      <w:pPr>
        <w:pStyle w:val="2"/>
      </w:pPr>
      <w:bookmarkStart w:id="103" w:name="_Toc325201638"/>
      <w:bookmarkStart w:id="104" w:name="_Toc325290488"/>
      <w:r>
        <w:rPr>
          <w:rFonts w:hint="eastAsia"/>
        </w:rPr>
        <w:t>服务端实现</w:t>
      </w:r>
      <w:bookmarkEnd w:id="103"/>
      <w:bookmarkEnd w:id="104"/>
    </w:p>
    <w:p w:rsidR="00855574" w:rsidRDefault="00B620FE" w:rsidP="00855574">
      <w:pPr>
        <w:pStyle w:val="3"/>
      </w:pPr>
      <w:bookmarkStart w:id="105" w:name="_Toc325201639"/>
      <w:bookmarkStart w:id="106" w:name="_Toc325290489"/>
      <w:r>
        <w:rPr>
          <w:rFonts w:hint="eastAsia"/>
        </w:rPr>
        <w:t>登录验证</w:t>
      </w:r>
      <w:bookmarkEnd w:id="105"/>
      <w:bookmarkEnd w:id="106"/>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4D638F">
      <w:pPr>
        <w:pStyle w:val="affb"/>
      </w:pPr>
      <w:proofErr w:type="gramStart"/>
      <w:r>
        <w:rPr>
          <w:rFonts w:hint="eastAsia"/>
        </w:rPr>
        <w:t>function</w:t>
      </w:r>
      <w:proofErr w:type="gramEnd"/>
      <w:r>
        <w:rPr>
          <w:rFonts w:hint="eastAsia"/>
        </w:rPr>
        <w:t xml:space="preserve">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4D638F">
      <w:pPr>
        <w:pStyle w:val="affb"/>
      </w:pPr>
      <w:r>
        <w:rPr>
          <w:rFonts w:hint="eastAsia"/>
        </w:rPr>
        <w:tab/>
      </w:r>
      <w:r w:rsidR="00910CAF">
        <w:rPr>
          <w:rFonts w:hint="eastAsia"/>
        </w:rPr>
        <w:t xml:space="preserve">$password = </w:t>
      </w:r>
      <w:proofErr w:type="gramStart"/>
      <w:r w:rsidR="00910CAF">
        <w:rPr>
          <w:rFonts w:hint="eastAsia"/>
        </w:rPr>
        <w:t>md5(</w:t>
      </w:r>
      <w:proofErr w:type="gramEnd"/>
      <w:r w:rsidR="00910CAF">
        <w:rPr>
          <w:rFonts w:hint="eastAsia"/>
        </w:rPr>
        <w:t>$password);</w:t>
      </w:r>
    </w:p>
    <w:p w:rsidR="00354D04" w:rsidRDefault="00354D04" w:rsidP="004D638F">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4D638F">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4D638F">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4D638F">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4D638F">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4D638F">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4D638F">
      <w:pPr>
        <w:pStyle w:val="affb"/>
      </w:pPr>
      <w:r>
        <w:rPr>
          <w:rFonts w:hint="eastAsia"/>
        </w:rPr>
        <w:tab/>
      </w:r>
      <w:r w:rsidR="00910CAF">
        <w:rPr>
          <w:rFonts w:hint="eastAsia"/>
        </w:rPr>
        <w:t>}</w:t>
      </w:r>
      <w:r w:rsidR="0002682D">
        <w:rPr>
          <w:rFonts w:hint="eastAsia"/>
        </w:rPr>
        <w:t xml:space="preserve"> else {</w:t>
      </w:r>
    </w:p>
    <w:p w:rsidR="0002682D" w:rsidRDefault="0002682D" w:rsidP="004D638F">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4D638F">
      <w:pPr>
        <w:pStyle w:val="affb"/>
      </w:pPr>
      <w:r>
        <w:rPr>
          <w:rFonts w:hint="eastAsia"/>
        </w:rPr>
        <w:tab/>
        <w:t>}</w:t>
      </w:r>
    </w:p>
    <w:p w:rsidR="003D3621" w:rsidRPr="003D3621" w:rsidRDefault="003D3621" w:rsidP="004D638F">
      <w:pPr>
        <w:pStyle w:val="affb"/>
      </w:pPr>
      <w:r>
        <w:rPr>
          <w:rFonts w:hint="eastAsia"/>
        </w:rPr>
        <w:t>}</w:t>
      </w:r>
    </w:p>
    <w:p w:rsidR="00D77237" w:rsidRDefault="00AC36C5" w:rsidP="00855574">
      <w:pPr>
        <w:pStyle w:val="3"/>
      </w:pPr>
      <w:bookmarkStart w:id="107" w:name="_Toc325201640"/>
      <w:bookmarkStart w:id="108" w:name="_Toc325290490"/>
      <w:r>
        <w:rPr>
          <w:rFonts w:hint="eastAsia"/>
        </w:rPr>
        <w:t>同步</w:t>
      </w:r>
      <w:r w:rsidR="00840FE0">
        <w:rPr>
          <w:rFonts w:hint="eastAsia"/>
        </w:rPr>
        <w:t>Fund</w:t>
      </w:r>
      <w:bookmarkEnd w:id="107"/>
      <w:bookmarkEnd w:id="108"/>
    </w:p>
    <w:p w:rsidR="00BC58F6" w:rsidRDefault="00BE3CA9" w:rsidP="00BC58F6">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4D638F">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4D638F">
      <w:pPr>
        <w:pStyle w:val="affb"/>
      </w:pPr>
      <w:proofErr w:type="gramStart"/>
      <w:r>
        <w:rPr>
          <w:rFonts w:hint="eastAsia"/>
        </w:rPr>
        <w:lastRenderedPageBreak/>
        <w:t>function</w:t>
      </w:r>
      <w:proofErr w:type="gramEnd"/>
      <w:r>
        <w:rPr>
          <w:rFonts w:hint="eastAsia"/>
        </w:rPr>
        <w:t xml:space="preserve"> sync_fund($</w:t>
      </w:r>
      <w:r w:rsidR="00727B37">
        <w:rPr>
          <w:rFonts w:hint="eastAsia"/>
        </w:rPr>
        <w:t>user</w:t>
      </w:r>
      <w:r>
        <w:rPr>
          <w:rFonts w:hint="eastAsia"/>
        </w:rPr>
        <w:t>id,$sign) {</w:t>
      </w:r>
    </w:p>
    <w:p w:rsidR="00884A7A" w:rsidRDefault="00B34624" w:rsidP="004D638F">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4D638F">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4D638F">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4D638F">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4D638F">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4D638F">
      <w:pPr>
        <w:pStyle w:val="affb"/>
      </w:pPr>
      <w:r>
        <w:rPr>
          <w:rFonts w:hint="eastAsia"/>
        </w:rPr>
        <w:tab/>
        <w:t>} else {</w:t>
      </w:r>
    </w:p>
    <w:p w:rsidR="0050424C" w:rsidRDefault="0050424C" w:rsidP="004D638F">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4D638F">
      <w:pPr>
        <w:pStyle w:val="affb"/>
      </w:pPr>
      <w:r>
        <w:rPr>
          <w:rFonts w:hint="eastAsia"/>
        </w:rPr>
        <w:tab/>
        <w:t>}</w:t>
      </w:r>
    </w:p>
    <w:p w:rsidR="00884A7A" w:rsidRDefault="00884A7A" w:rsidP="004D638F">
      <w:pPr>
        <w:pStyle w:val="affb"/>
      </w:pPr>
      <w:r>
        <w:rPr>
          <w:rFonts w:hint="eastAsia"/>
        </w:rPr>
        <w:t>}</w:t>
      </w:r>
    </w:p>
    <w:p w:rsidR="00050ACB" w:rsidRDefault="00050ACB" w:rsidP="004D638F">
      <w:pPr>
        <w:pStyle w:val="affb"/>
      </w:pPr>
    </w:p>
    <w:p w:rsidR="00050ACB" w:rsidRDefault="00050ACB" w:rsidP="004D638F">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4D638F">
      <w:pPr>
        <w:pStyle w:val="affb"/>
      </w:pPr>
      <w:proofErr w:type="gramStart"/>
      <w:r>
        <w:rPr>
          <w:rFonts w:hint="eastAsia"/>
        </w:rPr>
        <w:t>f</w:t>
      </w:r>
      <w:r w:rsidR="000F2F8E">
        <w:rPr>
          <w:rFonts w:hint="eastAsia"/>
        </w:rPr>
        <w:t>unction</w:t>
      </w:r>
      <w:proofErr w:type="gramEnd"/>
      <w:r w:rsidR="000F2F8E">
        <w:rPr>
          <w:rFonts w:hint="eastAsia"/>
        </w:rPr>
        <w:t xml:space="preserve"> del_fund($fundid,$userid,$sign) {</w:t>
      </w:r>
    </w:p>
    <w:p w:rsidR="000F2F8E" w:rsidRDefault="000F2F8E" w:rsidP="004D638F">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4D638F">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4D638F">
      <w:pPr>
        <w:pStyle w:val="affb"/>
      </w:pPr>
      <w:r>
        <w:rPr>
          <w:rFonts w:hint="eastAsia"/>
        </w:rPr>
        <w:tab/>
      </w:r>
      <w:proofErr w:type="gramStart"/>
      <w:r>
        <w:rPr>
          <w:rFonts w:hint="eastAsia"/>
        </w:rPr>
        <w:t>if</w:t>
      </w:r>
      <w:proofErr w:type="gramEnd"/>
      <w:r>
        <w:rPr>
          <w:rFonts w:hint="eastAsia"/>
        </w:rPr>
        <w:t xml:space="preserve"> ($theuser === $userid) {</w:t>
      </w:r>
    </w:p>
    <w:p w:rsidR="00CD3278" w:rsidRDefault="00CD3278" w:rsidP="004D638F">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4D638F">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4D638F">
      <w:pPr>
        <w:pStyle w:val="affb"/>
      </w:pPr>
      <w:r>
        <w:rPr>
          <w:rFonts w:hint="eastAsia"/>
        </w:rPr>
        <w:tab/>
        <w:t>} else {</w:t>
      </w:r>
    </w:p>
    <w:p w:rsidR="00CD3278" w:rsidRDefault="00CD3278" w:rsidP="004D638F">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4D638F">
      <w:pPr>
        <w:pStyle w:val="affb"/>
      </w:pPr>
      <w:r>
        <w:rPr>
          <w:rFonts w:hint="eastAsia"/>
        </w:rPr>
        <w:tab/>
        <w:t>}</w:t>
      </w:r>
    </w:p>
    <w:p w:rsidR="000F2F8E" w:rsidRDefault="000F2F8E" w:rsidP="004D638F">
      <w:pPr>
        <w:pStyle w:val="affb"/>
      </w:pPr>
      <w:r>
        <w:rPr>
          <w:rFonts w:hint="eastAsia"/>
        </w:rPr>
        <w:t>}</w:t>
      </w:r>
    </w:p>
    <w:p w:rsidR="00D73E97" w:rsidRDefault="00D73E97" w:rsidP="004D638F">
      <w:pPr>
        <w:pStyle w:val="affb"/>
      </w:pPr>
    </w:p>
    <w:p w:rsidR="00D73E97" w:rsidRDefault="00D73E97" w:rsidP="004D638F">
      <w:pPr>
        <w:pStyle w:val="affb"/>
      </w:pPr>
      <w:proofErr w:type="gramStart"/>
      <w:r>
        <w:rPr>
          <w:rFonts w:hint="eastAsia"/>
        </w:rPr>
        <w:t>function</w:t>
      </w:r>
      <w:proofErr w:type="gramEnd"/>
      <w:r>
        <w:rPr>
          <w:rFonts w:hint="eastAsia"/>
        </w:rPr>
        <w:t xml:space="preserve"> add_fund($fundname,$userid,$sign) {</w:t>
      </w:r>
    </w:p>
    <w:p w:rsidR="00AA3C0A" w:rsidRDefault="00AA3C0A" w:rsidP="004D638F">
      <w:pPr>
        <w:pStyle w:val="affb"/>
      </w:pPr>
      <w:r>
        <w:rPr>
          <w:rFonts w:hint="eastAsia"/>
        </w:rPr>
        <w:t>......</w:t>
      </w:r>
    </w:p>
    <w:p w:rsidR="00D73E97" w:rsidRPr="00884A7A" w:rsidRDefault="00D73E97" w:rsidP="004D638F">
      <w:pPr>
        <w:pStyle w:val="affb"/>
      </w:pPr>
      <w:r>
        <w:rPr>
          <w:rFonts w:hint="eastAsia"/>
        </w:rPr>
        <w:t>}</w:t>
      </w:r>
    </w:p>
    <w:p w:rsidR="0014311F" w:rsidRDefault="0014311F" w:rsidP="0014311F">
      <w:pPr>
        <w:pStyle w:val="3"/>
      </w:pPr>
      <w:bookmarkStart w:id="109" w:name="_Toc325201641"/>
      <w:bookmarkStart w:id="110" w:name="_Toc325290491"/>
      <w:r>
        <w:rPr>
          <w:rFonts w:hint="eastAsia"/>
        </w:rPr>
        <w:t>同步</w:t>
      </w:r>
      <w:r>
        <w:rPr>
          <w:rFonts w:hint="eastAsia"/>
        </w:rPr>
        <w:t>Notes</w:t>
      </w:r>
      <w:bookmarkEnd w:id="109"/>
      <w:bookmarkEnd w:id="110"/>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4D638F">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sync_notes($fundid,$userid,$sign)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4D638F">
      <w:pPr>
        <w:pStyle w:val="affb"/>
      </w:pPr>
      <w:r>
        <w:rPr>
          <w:rFonts w:hint="eastAsia"/>
        </w:rPr>
        <w:tab/>
        <w:t>} else {</w:t>
      </w:r>
    </w:p>
    <w:p w:rsidR="0014311F" w:rsidRDefault="0014311F" w:rsidP="004D638F">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4D638F">
      <w:pPr>
        <w:pStyle w:val="affb"/>
      </w:pPr>
      <w:r>
        <w:rPr>
          <w:rFonts w:hint="eastAsia"/>
        </w:rPr>
        <w:tab/>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del_notes($noteid,$fundid,$userid,$sign)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4D638F">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4D638F">
      <w:pPr>
        <w:pStyle w:val="affb"/>
      </w:pPr>
      <w:r>
        <w:rPr>
          <w:rFonts w:hint="eastAsia"/>
        </w:rPr>
        <w:tab/>
      </w:r>
      <w:r>
        <w:rPr>
          <w:rFonts w:hint="eastAsia"/>
        </w:rPr>
        <w:tab/>
        <w:t>}</w:t>
      </w:r>
    </w:p>
    <w:p w:rsidR="0014311F" w:rsidRDefault="0014311F" w:rsidP="004D638F">
      <w:pPr>
        <w:pStyle w:val="affb"/>
      </w:pPr>
      <w:r>
        <w:rPr>
          <w:rFonts w:hint="eastAsia"/>
        </w:rPr>
        <w:tab/>
        <w:t>}</w:t>
      </w:r>
    </w:p>
    <w:p w:rsidR="0014311F" w:rsidRPr="00696AB7" w:rsidRDefault="0014311F" w:rsidP="004D638F">
      <w:pPr>
        <w:pStyle w:val="affb"/>
      </w:pPr>
      <w:r>
        <w:rPr>
          <w:rFonts w:hint="eastAsia"/>
        </w:rPr>
        <w:tab/>
      </w:r>
      <w:r>
        <w:rPr>
          <w:rFonts w:ascii="宋体" w:eastAsia="宋体" w:hAnsi="宋体" w:cs="宋体" w:hint="eastAsia"/>
        </w:rPr>
        <w:t>返回非法操作</w:t>
      </w:r>
      <w:r>
        <w:rPr>
          <w:rFonts w:hint="eastAsia"/>
        </w:rPr>
        <w:t>;</w:t>
      </w:r>
    </w:p>
    <w:p w:rsidR="0014311F" w:rsidRDefault="0014311F" w:rsidP="004D638F">
      <w:pPr>
        <w:pStyle w:val="affb"/>
      </w:pPr>
      <w:r>
        <w:rPr>
          <w:rFonts w:hint="eastAsia"/>
        </w:rPr>
        <w:lastRenderedPageBreak/>
        <w:t>}</w:t>
      </w:r>
    </w:p>
    <w:p w:rsidR="0014311F" w:rsidRDefault="0014311F" w:rsidP="004D638F">
      <w:pPr>
        <w:pStyle w:val="affb"/>
      </w:pPr>
    </w:p>
    <w:p w:rsidR="0014311F" w:rsidRPr="00447A74" w:rsidRDefault="0014311F" w:rsidP="004D638F">
      <w:pPr>
        <w:pStyle w:val="affb"/>
      </w:pPr>
      <w:r>
        <w:rPr>
          <w:rFonts w:hint="eastAsia"/>
        </w:rPr>
        <w:t>......</w:t>
      </w:r>
    </w:p>
    <w:p w:rsidR="00BC7A00" w:rsidRDefault="0014311F" w:rsidP="0014311F">
      <w:pPr>
        <w:pStyle w:val="3"/>
      </w:pPr>
      <w:bookmarkStart w:id="111" w:name="_Toc325201642"/>
      <w:bookmarkStart w:id="112" w:name="_Toc325290492"/>
      <w:r>
        <w:rPr>
          <w:rFonts w:hint="eastAsia"/>
        </w:rPr>
        <w:t>Email</w:t>
      </w:r>
      <w:r>
        <w:rPr>
          <w:rFonts w:hint="eastAsia"/>
        </w:rPr>
        <w:t>抓取</w:t>
      </w:r>
      <w:bookmarkEnd w:id="111"/>
      <w:bookmarkEnd w:id="112"/>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713261">
        <w:t>2.5.3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713261">
        <w:rPr>
          <w:rFonts w:hint="eastAsia"/>
        </w:rPr>
        <w:t>表</w:t>
      </w:r>
      <w:r w:rsidR="00713261">
        <w:rPr>
          <w:rFonts w:hint="eastAsia"/>
        </w:rPr>
        <w:t xml:space="preserve"> </w:t>
      </w:r>
      <w:r w:rsidR="00713261">
        <w:rPr>
          <w:noProof/>
        </w:rPr>
        <w:t>3</w:t>
      </w:r>
      <w:r w:rsidR="00713261">
        <w:noBreakHyphen/>
      </w:r>
      <w:r w:rsidR="00713261">
        <w:rPr>
          <w:noProof/>
        </w:rPr>
        <w:t>2</w:t>
      </w:r>
      <w:r w:rsidR="00FF773D">
        <w:fldChar w:fldCharType="end"/>
      </w:r>
      <w:r w:rsidR="002D674C">
        <w:rPr>
          <w:rFonts w:hint="eastAsia"/>
        </w:rPr>
        <w:t>所示。</w:t>
      </w:r>
    </w:p>
    <w:p w:rsidR="00E10254" w:rsidRDefault="00E10254" w:rsidP="00E10254">
      <w:pPr>
        <w:pStyle w:val="ae"/>
        <w:keepNext/>
      </w:pPr>
      <w:bookmarkStart w:id="113" w:name="_Ref324946079"/>
      <w:r>
        <w:rPr>
          <w:rFonts w:hint="eastAsia"/>
        </w:rPr>
        <w:t>表</w:t>
      </w:r>
      <w:r>
        <w:rPr>
          <w:rFonts w:hint="eastAsia"/>
        </w:rPr>
        <w:t xml:space="preserve"> </w:t>
      </w:r>
      <w:fldSimple w:instr=" STYLEREF 1 \s ">
        <w:r w:rsidR="00713261">
          <w:rPr>
            <w:noProof/>
          </w:rPr>
          <w:t>3</w:t>
        </w:r>
      </w:fldSimple>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13261">
        <w:rPr>
          <w:noProof/>
        </w:rPr>
        <w:t>2</w:t>
      </w:r>
      <w:r>
        <w:fldChar w:fldCharType="end"/>
      </w:r>
      <w:bookmarkEnd w:id="113"/>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870FFA" w:rsidP="00B03B48">
      <w:pPr>
        <w:pStyle w:val="afc"/>
        <w:ind w:firstLine="480"/>
      </w:pPr>
      <w:r>
        <w:rPr>
          <w:rFonts w:hint="eastAsia"/>
        </w:rPr>
        <w:t>大致处理过程见</w:t>
      </w:r>
      <w:r w:rsidR="00F37F63">
        <w:fldChar w:fldCharType="begin"/>
      </w:r>
      <w:r w:rsidR="00F37F63">
        <w:instrText xml:space="preserve"> </w:instrText>
      </w:r>
      <w:r w:rsidR="00F37F63">
        <w:rPr>
          <w:rFonts w:hint="eastAsia"/>
        </w:rPr>
        <w:instrText>REF _Ref325206086 \h</w:instrText>
      </w:r>
      <w:r w:rsidR="00F37F63">
        <w:instrText xml:space="preserve"> </w:instrText>
      </w:r>
      <w:r w:rsidR="00F37F63">
        <w:fldChar w:fldCharType="separate"/>
      </w:r>
      <w:r w:rsidR="00713261">
        <w:rPr>
          <w:rFonts w:hint="eastAsia"/>
        </w:rPr>
        <w:t>代码片断</w:t>
      </w:r>
      <w:r w:rsidR="00713261">
        <w:rPr>
          <w:rFonts w:hint="eastAsia"/>
        </w:rPr>
        <w:t xml:space="preserve"> </w:t>
      </w:r>
      <w:r w:rsidR="00713261">
        <w:rPr>
          <w:noProof/>
        </w:rPr>
        <w:t>12</w:t>
      </w:r>
      <w:r w:rsidR="00F37F63">
        <w:fldChar w:fldCharType="end"/>
      </w:r>
      <w:r w:rsidR="00F45577">
        <w:rPr>
          <w:rFonts w:hint="eastAsia"/>
        </w:rPr>
        <w:t>。</w:t>
      </w:r>
    </w:p>
    <w:p w:rsidR="00AB4CE6" w:rsidRDefault="00AB4CE6" w:rsidP="00AB4CE6">
      <w:pPr>
        <w:pStyle w:val="2"/>
      </w:pPr>
      <w:bookmarkStart w:id="114" w:name="_Toc325201643"/>
      <w:bookmarkStart w:id="115" w:name="_Toc325201621"/>
      <w:bookmarkStart w:id="116" w:name="_Toc325290493"/>
      <w:r>
        <w:rPr>
          <w:rFonts w:hint="eastAsia"/>
        </w:rPr>
        <w:t>系统架构</w:t>
      </w:r>
      <w:bookmarkEnd w:id="115"/>
      <w:bookmarkEnd w:id="116"/>
    </w:p>
    <w:p w:rsidR="00AB4CE6" w:rsidRDefault="00AB4CE6" w:rsidP="00AB4CE6">
      <w:pPr>
        <w:pStyle w:val="afc"/>
        <w:ind w:firstLine="480"/>
        <w:rPr>
          <w:rFonts w:hint="eastAsia"/>
        </w:rPr>
      </w:pPr>
      <w:r>
        <w:rPr>
          <w:rFonts w:hint="eastAsia"/>
        </w:rPr>
        <w:t>项目完成后应当有以下架构：</w:t>
      </w:r>
    </w:p>
    <w:p w:rsidR="00AB4CE6" w:rsidRDefault="00AB4CE6" w:rsidP="00AB4CE6">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8</w:t>
      </w:r>
      <w:r>
        <w:fldChar w:fldCharType="end"/>
      </w:r>
      <w:r>
        <w:rPr>
          <w:rFonts w:hint="eastAsia"/>
        </w:rPr>
        <w:t>：</w:t>
      </w:r>
    </w:p>
    <w:p w:rsidR="00AB4CE6" w:rsidRDefault="00851650" w:rsidP="00AB4CE6">
      <w:pPr>
        <w:keepNext/>
        <w:jc w:val="center"/>
      </w:pPr>
      <w:r>
        <w:object w:dxaOrig="5690" w:dyaOrig="4973">
          <v:shape id="_x0000_i1028" type="#_x0000_t75" style="width:284.65pt;height:261.2pt" o:ole="">
            <v:imagedata r:id="rId31" o:title=""/>
          </v:shape>
          <o:OLEObject Type="Embed" ProgID="Visio.Drawing.11" ShapeID="_x0000_i1028" DrawAspect="Content" ObjectID="_1399032906" r:id="rId32"/>
        </w:object>
      </w:r>
    </w:p>
    <w:p w:rsidR="00AB4CE6" w:rsidRPr="00C21E17" w:rsidRDefault="00AB4CE6" w:rsidP="00AB4CE6">
      <w:pPr>
        <w:pStyle w:val="ae"/>
      </w:pPr>
      <w:bookmarkStart w:id="117" w:name="_Ref324618116"/>
      <w:bookmarkStart w:id="118" w:name="_Ref3246181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18"/>
      <w:r>
        <w:rPr>
          <w:rFonts w:hint="eastAsia"/>
        </w:rPr>
        <w:t xml:space="preserve"> </w:t>
      </w:r>
      <w:r>
        <w:rPr>
          <w:rFonts w:hint="eastAsia"/>
        </w:rPr>
        <w:t>基本目标下的系统架构</w:t>
      </w:r>
      <w:bookmarkEnd w:id="117"/>
    </w:p>
    <w:p w:rsidR="00AB4CE6" w:rsidRDefault="00AB4CE6" w:rsidP="00AB4CE6">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Pr="006B5C74">
        <w:rPr>
          <w:rFonts w:hint="eastAsia"/>
          <w:sz w:val="21"/>
        </w:rPr>
        <w:t>图</w:t>
      </w:r>
      <w:r w:rsidRPr="006B5C74">
        <w:rPr>
          <w:rFonts w:hint="eastAsia"/>
          <w:sz w:val="21"/>
        </w:rPr>
        <w:t xml:space="preserve"> </w:t>
      </w:r>
      <w:r>
        <w:rPr>
          <w:noProof/>
          <w:sz w:val="21"/>
        </w:rPr>
        <w:t>3</w:t>
      </w:r>
      <w:r>
        <w:rPr>
          <w:sz w:val="21"/>
        </w:rPr>
        <w:noBreakHyphen/>
      </w:r>
      <w:r>
        <w:rPr>
          <w:noProof/>
          <w:sz w:val="21"/>
        </w:rPr>
        <w:t>9</w:t>
      </w:r>
      <w:r>
        <w:fldChar w:fldCharType="end"/>
      </w:r>
      <w:r>
        <w:rPr>
          <w:rFonts w:hint="eastAsia"/>
        </w:rPr>
        <w:t>：</w:t>
      </w:r>
    </w:p>
    <w:p w:rsidR="00AB4CE6" w:rsidRDefault="00557A04" w:rsidP="00AB4CE6">
      <w:pPr>
        <w:keepNext/>
        <w:jc w:val="center"/>
        <w:rPr>
          <w:sz w:val="21"/>
        </w:rPr>
      </w:pPr>
      <w:r>
        <w:object w:dxaOrig="7320" w:dyaOrig="8142">
          <v:shape id="_x0000_i1029" type="#_x0000_t75" style="width:412.75pt;height:439.55pt" o:ole="">
            <v:imagedata r:id="rId33" o:title=""/>
          </v:shape>
          <o:OLEObject Type="Embed" ProgID="Visio.Drawing.11" ShapeID="_x0000_i1029" DrawAspect="Content" ObjectID="_1399032907" r:id="rId34"/>
        </w:object>
      </w:r>
      <w:bookmarkStart w:id="119" w:name="_Ref324619619"/>
      <w:r w:rsidR="00AB4CE6" w:rsidRPr="006B5C74">
        <w:rPr>
          <w:rFonts w:hint="eastAsia"/>
          <w:sz w:val="21"/>
        </w:rPr>
        <w:t>图</w:t>
      </w:r>
      <w:r w:rsidR="00AB4CE6" w:rsidRPr="006B5C74">
        <w:rPr>
          <w:rFonts w:hint="eastAsia"/>
          <w:sz w:val="21"/>
        </w:rPr>
        <w:t xml:space="preserve"> </w:t>
      </w:r>
      <w:r w:rsidR="00AB4CE6">
        <w:rPr>
          <w:sz w:val="21"/>
        </w:rPr>
        <w:fldChar w:fldCharType="begin"/>
      </w:r>
      <w:r w:rsidR="00AB4CE6">
        <w:rPr>
          <w:sz w:val="21"/>
        </w:rPr>
        <w:instrText xml:space="preserve"> </w:instrText>
      </w:r>
      <w:r w:rsidR="00AB4CE6">
        <w:rPr>
          <w:rFonts w:hint="eastAsia"/>
          <w:sz w:val="21"/>
        </w:rPr>
        <w:instrText>STYLEREF 1 \s</w:instrText>
      </w:r>
      <w:r w:rsidR="00AB4CE6">
        <w:rPr>
          <w:sz w:val="21"/>
        </w:rPr>
        <w:instrText xml:space="preserve"> </w:instrText>
      </w:r>
      <w:r w:rsidR="00AB4CE6">
        <w:rPr>
          <w:sz w:val="21"/>
        </w:rPr>
        <w:fldChar w:fldCharType="separate"/>
      </w:r>
      <w:r w:rsidR="00AB4CE6">
        <w:rPr>
          <w:noProof/>
          <w:sz w:val="21"/>
        </w:rPr>
        <w:t>3</w:t>
      </w:r>
      <w:r w:rsidR="00AB4CE6">
        <w:rPr>
          <w:sz w:val="21"/>
        </w:rPr>
        <w:fldChar w:fldCharType="end"/>
      </w:r>
      <w:r w:rsidR="00AB4CE6">
        <w:rPr>
          <w:sz w:val="21"/>
        </w:rPr>
        <w:noBreakHyphen/>
      </w:r>
      <w:r w:rsidR="00AB4CE6">
        <w:rPr>
          <w:sz w:val="21"/>
        </w:rPr>
        <w:fldChar w:fldCharType="begin"/>
      </w:r>
      <w:r w:rsidR="00AB4CE6">
        <w:rPr>
          <w:sz w:val="21"/>
        </w:rPr>
        <w:instrText xml:space="preserve"> </w:instrText>
      </w:r>
      <w:r w:rsidR="00AB4CE6">
        <w:rPr>
          <w:rFonts w:hint="eastAsia"/>
          <w:sz w:val="21"/>
        </w:rPr>
        <w:instrText xml:space="preserve">SEQ </w:instrText>
      </w:r>
      <w:r w:rsidR="00AB4CE6">
        <w:rPr>
          <w:rFonts w:hint="eastAsia"/>
          <w:sz w:val="21"/>
        </w:rPr>
        <w:instrText>图</w:instrText>
      </w:r>
      <w:r w:rsidR="00AB4CE6">
        <w:rPr>
          <w:rFonts w:hint="eastAsia"/>
          <w:sz w:val="21"/>
        </w:rPr>
        <w:instrText xml:space="preserve"> \* ARABIC \s 1</w:instrText>
      </w:r>
      <w:r w:rsidR="00AB4CE6">
        <w:rPr>
          <w:sz w:val="21"/>
        </w:rPr>
        <w:instrText xml:space="preserve"> </w:instrText>
      </w:r>
      <w:r w:rsidR="00AB4CE6">
        <w:rPr>
          <w:sz w:val="21"/>
        </w:rPr>
        <w:fldChar w:fldCharType="separate"/>
      </w:r>
      <w:r w:rsidR="00AB4CE6">
        <w:rPr>
          <w:noProof/>
          <w:sz w:val="21"/>
        </w:rPr>
        <w:t>9</w:t>
      </w:r>
      <w:r w:rsidR="00AB4CE6">
        <w:rPr>
          <w:sz w:val="21"/>
        </w:rPr>
        <w:fldChar w:fldCharType="end"/>
      </w:r>
      <w:bookmarkEnd w:id="119"/>
      <w:r w:rsidR="00AB4CE6" w:rsidRPr="006B5C74">
        <w:rPr>
          <w:rFonts w:hint="eastAsia"/>
          <w:sz w:val="21"/>
        </w:rPr>
        <w:t xml:space="preserve"> </w:t>
      </w:r>
      <w:r w:rsidR="00AB4CE6" w:rsidRPr="006B5C74">
        <w:rPr>
          <w:rFonts w:hint="eastAsia"/>
          <w:sz w:val="21"/>
        </w:rPr>
        <w:t>高级目标下的系统</w:t>
      </w:r>
      <w:r w:rsidR="00AB4CE6">
        <w:rPr>
          <w:rFonts w:hint="eastAsia"/>
          <w:sz w:val="21"/>
        </w:rPr>
        <w:t>架</w:t>
      </w:r>
      <w:r w:rsidR="00AB4CE6" w:rsidRPr="006B5C74">
        <w:rPr>
          <w:rFonts w:hint="eastAsia"/>
          <w:sz w:val="21"/>
        </w:rPr>
        <w:t>构图</w:t>
      </w:r>
    </w:p>
    <w:p w:rsidR="00AB4CE6" w:rsidRPr="00C2765D" w:rsidRDefault="00AB4CE6" w:rsidP="00AB4CE6"/>
    <w:p w:rsidR="00392067" w:rsidRDefault="00F36D56" w:rsidP="00392067">
      <w:pPr>
        <w:pStyle w:val="2"/>
      </w:pPr>
      <w:bookmarkStart w:id="120" w:name="_Toc325290494"/>
      <w:r>
        <w:rPr>
          <w:rFonts w:hint="eastAsia"/>
        </w:rPr>
        <w:t>本章小结</w:t>
      </w:r>
      <w:bookmarkEnd w:id="114"/>
      <w:bookmarkEnd w:id="120"/>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r w:rsidR="001E665E">
        <w:rPr>
          <w:rFonts w:hint="eastAsia"/>
        </w:rPr>
        <w:t>其中预览图的生成中使用了磁盘缓存，加快了响应速度，比不加缓存拥有更好的使用体验。</w:t>
      </w:r>
    </w:p>
    <w:p w:rsidR="00CD360F" w:rsidRPr="001811EE" w:rsidRDefault="00CD360F" w:rsidP="00855D36">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21" w:name="_Toc325201644"/>
      <w:bookmarkStart w:id="122" w:name="_Toc325290495"/>
      <w:r>
        <w:rPr>
          <w:rFonts w:hint="eastAsia"/>
        </w:rPr>
        <w:lastRenderedPageBreak/>
        <w:t>项目成果</w:t>
      </w:r>
      <w:bookmarkEnd w:id="121"/>
      <w:bookmarkEnd w:id="122"/>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23" w:name="_Toc325201645"/>
      <w:bookmarkStart w:id="124" w:name="_Toc325290496"/>
      <w:r>
        <w:rPr>
          <w:rFonts w:hint="eastAsia"/>
        </w:rPr>
        <w:t>iPad</w:t>
      </w:r>
      <w:r>
        <w:rPr>
          <w:rFonts w:hint="eastAsia"/>
        </w:rPr>
        <w:t>应用</w:t>
      </w:r>
      <w:bookmarkEnd w:id="123"/>
      <w:bookmarkEnd w:id="124"/>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25" w:name="_Toc325201646"/>
      <w:bookmarkStart w:id="126" w:name="_Toc325290497"/>
      <w:r>
        <w:rPr>
          <w:rFonts w:hint="eastAsia"/>
        </w:rPr>
        <w:t>Home</w:t>
      </w:r>
      <w:bookmarkEnd w:id="125"/>
      <w:bookmarkEnd w:id="126"/>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713261">
        <w:rPr>
          <w:rFonts w:hint="eastAsia"/>
        </w:rPr>
        <w:t>图</w:t>
      </w:r>
      <w:r w:rsidR="00713261">
        <w:rPr>
          <w:rFonts w:hint="eastAsia"/>
        </w:rPr>
        <w:t xml:space="preserve"> </w:t>
      </w:r>
      <w:r w:rsidR="00713261">
        <w:rPr>
          <w:noProof/>
        </w:rPr>
        <w:t>4</w:t>
      </w:r>
      <w:r w:rsidR="00713261">
        <w:noBreakHyphen/>
      </w:r>
      <w:r w:rsidR="00713261">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60A8CD91" wp14:editId="46E30FFD">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27" w:name="_Ref32496509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1</w:t>
      </w:r>
      <w:r w:rsidR="008A6156">
        <w:fldChar w:fldCharType="end"/>
      </w:r>
      <w:bookmarkEnd w:id="127"/>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0FE92E5C" wp14:editId="7FA443E7">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2</w:t>
      </w:r>
      <w:r w:rsidR="008A6156">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28" w:name="_Toc325201647"/>
      <w:bookmarkStart w:id="129" w:name="_Toc325290498"/>
      <w:r>
        <w:rPr>
          <w:rFonts w:hint="eastAsia"/>
        </w:rPr>
        <w:t>Favorite</w:t>
      </w:r>
      <w:bookmarkEnd w:id="128"/>
      <w:bookmarkEnd w:id="129"/>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713261">
        <w:rPr>
          <w:rFonts w:hint="eastAsia"/>
        </w:rPr>
        <w:t>图</w:t>
      </w:r>
      <w:r w:rsidR="00713261">
        <w:rPr>
          <w:rFonts w:hint="eastAsia"/>
        </w:rPr>
        <w:t xml:space="preserve"> </w:t>
      </w:r>
      <w:r w:rsidR="00713261">
        <w:rPr>
          <w:noProof/>
        </w:rPr>
        <w:t>4</w:t>
      </w:r>
      <w:r w:rsidR="00713261">
        <w:noBreakHyphen/>
      </w:r>
      <w:r w:rsidR="00713261">
        <w:rPr>
          <w:noProof/>
        </w:rPr>
        <w:t>3</w:t>
      </w:r>
      <w:r w:rsidR="0010502C">
        <w:fldChar w:fldCharType="end"/>
      </w:r>
      <w:r w:rsidR="003D0152">
        <w:rPr>
          <w:rFonts w:hint="eastAsia"/>
        </w:rPr>
        <w:t>。</w:t>
      </w:r>
    </w:p>
    <w:p w:rsidR="00E51324" w:rsidRDefault="00E51324" w:rsidP="00E51324">
      <w:pPr>
        <w:keepNext/>
      </w:pPr>
      <w:r>
        <w:rPr>
          <w:rFonts w:hint="eastAsia"/>
          <w:noProof/>
        </w:rPr>
        <w:lastRenderedPageBreak/>
        <w:drawing>
          <wp:inline distT="0" distB="0" distL="0" distR="0" wp14:anchorId="5BCDF5DE" wp14:editId="075E36B8">
            <wp:extent cx="5257800" cy="3943350"/>
            <wp:effectExtent l="0" t="0" r="0" b="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E51324" w:rsidRPr="00E51324" w:rsidRDefault="00E51324" w:rsidP="00E51324">
      <w:pPr>
        <w:pStyle w:val="ae"/>
      </w:pPr>
      <w:bookmarkStart w:id="130" w:name="_Ref32496582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3</w:t>
      </w:r>
      <w:r w:rsidR="008A6156">
        <w:fldChar w:fldCharType="end"/>
      </w:r>
      <w:bookmarkEnd w:id="130"/>
      <w:r>
        <w:rPr>
          <w:rFonts w:hint="eastAsia"/>
        </w:rPr>
        <w:t xml:space="preserve"> Favorite</w:t>
      </w:r>
      <w:r>
        <w:rPr>
          <w:rFonts w:hint="eastAsia"/>
        </w:rPr>
        <w:t>界面</w:t>
      </w:r>
    </w:p>
    <w:p w:rsidR="00EA22BE" w:rsidRDefault="00EA22BE" w:rsidP="00EA22BE">
      <w:pPr>
        <w:pStyle w:val="3"/>
      </w:pPr>
      <w:bookmarkStart w:id="131" w:name="_Toc325201648"/>
      <w:bookmarkStart w:id="132" w:name="_Toc325290499"/>
      <w:r>
        <w:rPr>
          <w:rFonts w:hint="eastAsia"/>
        </w:rPr>
        <w:t>News</w:t>
      </w:r>
      <w:bookmarkEnd w:id="131"/>
      <w:bookmarkEnd w:id="132"/>
    </w:p>
    <w:p w:rsidR="0001539E" w:rsidRDefault="00B5334F" w:rsidP="0001539E">
      <w:pPr>
        <w:pStyle w:val="afc"/>
        <w:ind w:firstLine="480"/>
      </w:pPr>
      <w:r>
        <w:rPr>
          <w:rFonts w:hint="eastAsia"/>
        </w:rPr>
        <w:t>News</w:t>
      </w:r>
      <w:r>
        <w:rPr>
          <w:rFonts w:hint="eastAsia"/>
        </w:rPr>
        <w:t>内容全部来自制定化的</w:t>
      </w:r>
      <w:r>
        <w:rPr>
          <w:rFonts w:hint="eastAsia"/>
        </w:rPr>
        <w:t>RSS Feeds</w:t>
      </w:r>
      <w:r>
        <w:rPr>
          <w:rFonts w:hint="eastAsia"/>
        </w:rPr>
        <w:t>，</w:t>
      </w:r>
      <w:r w:rsidR="00971970">
        <w:rPr>
          <w:rFonts w:hint="eastAsia"/>
        </w:rPr>
        <w:t>用户可以选择不同的</w:t>
      </w:r>
      <w:r w:rsidR="00971970">
        <w:rPr>
          <w:rFonts w:hint="eastAsia"/>
        </w:rPr>
        <w:t>RSS</w:t>
      </w:r>
      <w:r w:rsidR="00971970">
        <w:rPr>
          <w:rFonts w:hint="eastAsia"/>
        </w:rPr>
        <w:t>源以查看感兴趣的信息。</w:t>
      </w:r>
    </w:p>
    <w:p w:rsidR="0010502C" w:rsidRDefault="00A4566C" w:rsidP="0010502C">
      <w:pPr>
        <w:keepNext/>
      </w:pPr>
      <w:r>
        <w:rPr>
          <w:rFonts w:hint="eastAsia"/>
          <w:noProof/>
        </w:rPr>
        <w:lastRenderedPageBreak/>
        <w:drawing>
          <wp:inline distT="0" distB="0" distL="0" distR="0" wp14:anchorId="4465E7FE" wp14:editId="1481C920">
            <wp:extent cx="5257799" cy="3943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57799" cy="3943350"/>
                    </a:xfrm>
                    <a:prstGeom prst="rect">
                      <a:avLst/>
                    </a:prstGeom>
                    <a:noFill/>
                    <a:ln>
                      <a:noFill/>
                    </a:ln>
                  </pic:spPr>
                </pic:pic>
              </a:graphicData>
            </a:graphic>
          </wp:inline>
        </w:drawing>
      </w:r>
    </w:p>
    <w:p w:rsidR="00A4566C" w:rsidRPr="00A4566C" w:rsidRDefault="0010502C" w:rsidP="0010502C">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4</w:t>
      </w:r>
      <w:r w:rsidR="008A6156">
        <w:fldChar w:fldCharType="end"/>
      </w:r>
      <w:r w:rsidR="00FC719B">
        <w:rPr>
          <w:rFonts w:hint="eastAsia"/>
        </w:rPr>
        <w:t xml:space="preserve"> New</w:t>
      </w:r>
      <w:r w:rsidR="00FC719B">
        <w:rPr>
          <w:rFonts w:hint="eastAsia"/>
        </w:rPr>
        <w:t>界面</w:t>
      </w:r>
    </w:p>
    <w:p w:rsidR="00A4566C" w:rsidRPr="0001539E" w:rsidRDefault="009275B0" w:rsidP="0001539E">
      <w:pPr>
        <w:pStyle w:val="afc"/>
        <w:ind w:firstLine="480"/>
      </w:pPr>
      <w:r>
        <w:rPr>
          <w:rFonts w:hint="eastAsia"/>
        </w:rPr>
        <w:t>此界面分为两列，右边为</w:t>
      </w:r>
      <w:r>
        <w:rPr>
          <w:rFonts w:hint="eastAsia"/>
        </w:rPr>
        <w:t>RSS</w:t>
      </w:r>
      <w:r>
        <w:rPr>
          <w:rFonts w:hint="eastAsia"/>
        </w:rPr>
        <w:t>内容摘要，点击一个后，左边显示内容的来源网页。点击</w:t>
      </w:r>
      <w:r w:rsidR="005D77FD">
        <w:rPr>
          <w:rFonts w:hint="eastAsia"/>
          <w:noProof/>
        </w:rPr>
        <w:drawing>
          <wp:inline distT="0" distB="0" distL="0" distR="0" wp14:anchorId="520D9FE6" wp14:editId="6FBC1B22">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sidR="005D77FD">
        <w:rPr>
          <w:rFonts w:hint="eastAsia"/>
        </w:rPr>
        <w:t>按钮可以在新的界面中全屏查看该网页。</w:t>
      </w:r>
    </w:p>
    <w:p w:rsidR="00EA22BE" w:rsidRDefault="00EA22BE" w:rsidP="00EA22BE">
      <w:pPr>
        <w:pStyle w:val="3"/>
      </w:pPr>
      <w:bookmarkStart w:id="133" w:name="_Toc325201649"/>
      <w:bookmarkStart w:id="134" w:name="_Toc325290500"/>
      <w:r>
        <w:rPr>
          <w:rFonts w:hint="eastAsia"/>
        </w:rPr>
        <w:t>Library</w:t>
      </w:r>
      <w:bookmarkEnd w:id="133"/>
      <w:bookmarkEnd w:id="134"/>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lastRenderedPageBreak/>
        <w:drawing>
          <wp:inline distT="0" distB="0" distL="0" distR="0" wp14:anchorId="1E69ECBA" wp14:editId="60AB5B55">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5</w:t>
      </w:r>
      <w:r w:rsidR="008A6156">
        <w:fldChar w:fldCharType="end"/>
      </w:r>
      <w:r>
        <w:rPr>
          <w:rFonts w:hint="eastAsia"/>
        </w:rPr>
        <w:t xml:space="preserve"> Box</w:t>
      </w:r>
      <w:r>
        <w:rPr>
          <w:rFonts w:hint="eastAsia"/>
        </w:rPr>
        <w:t>的登录界面</w:t>
      </w:r>
    </w:p>
    <w:p w:rsidR="00FC420A" w:rsidRDefault="00FC420A" w:rsidP="00FC420A">
      <w:pPr>
        <w:keepNext/>
      </w:pPr>
      <w:r>
        <w:rPr>
          <w:rFonts w:hint="eastAsia"/>
          <w:noProof/>
        </w:rPr>
        <w:drawing>
          <wp:inline distT="0" distB="0" distL="0" distR="0" wp14:anchorId="28DBBBD3" wp14:editId="10C14F5E">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6</w:t>
      </w:r>
      <w:r w:rsidR="008A6156">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35" w:name="_Toc325201650"/>
      <w:bookmarkStart w:id="136" w:name="_Toc325290501"/>
      <w:r>
        <w:rPr>
          <w:rFonts w:hint="eastAsia"/>
        </w:rPr>
        <w:lastRenderedPageBreak/>
        <w:t>Management</w:t>
      </w:r>
      <w:bookmarkEnd w:id="135"/>
      <w:bookmarkEnd w:id="136"/>
    </w:p>
    <w:p w:rsidR="00A249B4" w:rsidRDefault="00CE3BE3" w:rsidP="00A249B4">
      <w:pPr>
        <w:pStyle w:val="afc"/>
        <w:ind w:firstLine="480"/>
      </w:pPr>
      <w:r>
        <w:rPr>
          <w:rFonts w:hint="eastAsia"/>
        </w:rPr>
        <w:t>在这个界面中，用户可以以简单的拖拽方式下载云存储的文件到本地，前提是在</w:t>
      </w:r>
      <w:r>
        <w:rPr>
          <w:rFonts w:hint="eastAsia"/>
        </w:rPr>
        <w:t>Library</w:t>
      </w:r>
      <w:r>
        <w:rPr>
          <w:rFonts w:hint="eastAsia"/>
        </w:rPr>
        <w:t>中登录。</w:t>
      </w:r>
    </w:p>
    <w:p w:rsidR="00C7449B" w:rsidRDefault="00C7449B" w:rsidP="00C7449B">
      <w:pPr>
        <w:keepNext/>
      </w:pPr>
      <w:r>
        <w:rPr>
          <w:rFonts w:hint="eastAsia"/>
          <w:noProof/>
        </w:rPr>
        <w:drawing>
          <wp:inline distT="0" distB="0" distL="0" distR="0" wp14:anchorId="630E8816" wp14:editId="3F87A403">
            <wp:extent cx="5257800" cy="3943350"/>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3A58C3" w:rsidRDefault="00C7449B" w:rsidP="00C7449B">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7</w:t>
      </w:r>
      <w:r w:rsidR="008A6156">
        <w:fldChar w:fldCharType="end"/>
      </w:r>
      <w:r>
        <w:rPr>
          <w:rFonts w:hint="eastAsia"/>
        </w:rPr>
        <w:t xml:space="preserve"> </w:t>
      </w:r>
      <w:r>
        <w:rPr>
          <w:rFonts w:hint="eastAsia"/>
        </w:rPr>
        <w:t>文件下载</w:t>
      </w:r>
    </w:p>
    <w:p w:rsidR="002D09E3" w:rsidRDefault="002D09E3" w:rsidP="002D09E3">
      <w:pPr>
        <w:pStyle w:val="afc"/>
        <w:ind w:firstLine="480"/>
      </w:pPr>
      <w:r>
        <w:rPr>
          <w:rFonts w:hint="eastAsia"/>
        </w:rPr>
        <w:t>拖拽完成后返回到</w:t>
      </w:r>
      <w:r>
        <w:rPr>
          <w:rFonts w:hint="eastAsia"/>
        </w:rPr>
        <w:t>Home</w:t>
      </w:r>
      <w:r>
        <w:rPr>
          <w:rFonts w:hint="eastAsia"/>
        </w:rPr>
        <w:t>下可以看到正在下载的文件及进度。</w:t>
      </w:r>
    </w:p>
    <w:p w:rsidR="00133919" w:rsidRDefault="00133919" w:rsidP="00133919">
      <w:pPr>
        <w:keepNext/>
      </w:pPr>
      <w:r>
        <w:rPr>
          <w:noProof/>
        </w:rPr>
        <w:lastRenderedPageBreak/>
        <w:drawing>
          <wp:inline distT="0" distB="0" distL="0" distR="0" wp14:anchorId="51ABCFC5" wp14:editId="474E99C0">
            <wp:extent cx="5248910" cy="3938905"/>
            <wp:effectExtent l="0" t="0" r="0" b="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910" cy="3938905"/>
                    </a:xfrm>
                    <a:prstGeom prst="rect">
                      <a:avLst/>
                    </a:prstGeom>
                    <a:noFill/>
                    <a:ln>
                      <a:noFill/>
                    </a:ln>
                  </pic:spPr>
                </pic:pic>
              </a:graphicData>
            </a:graphic>
          </wp:inline>
        </w:drawing>
      </w:r>
    </w:p>
    <w:p w:rsidR="00133919" w:rsidRPr="00133919" w:rsidRDefault="00133919" w:rsidP="00133919">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8</w:t>
      </w:r>
      <w:r w:rsidR="008A6156">
        <w:fldChar w:fldCharType="end"/>
      </w:r>
      <w:r>
        <w:rPr>
          <w:rFonts w:hint="eastAsia"/>
        </w:rPr>
        <w:t xml:space="preserve"> </w:t>
      </w:r>
      <w:r>
        <w:rPr>
          <w:rFonts w:hint="eastAsia"/>
        </w:rPr>
        <w:t>文件下载进度</w:t>
      </w:r>
    </w:p>
    <w:p w:rsidR="00BF0AC5" w:rsidRDefault="00BF0AC5" w:rsidP="002E466C">
      <w:pPr>
        <w:pStyle w:val="2"/>
      </w:pPr>
      <w:bookmarkStart w:id="137" w:name="_Toc325201651"/>
      <w:bookmarkStart w:id="138" w:name="_Toc325290502"/>
      <w:r>
        <w:rPr>
          <w:rFonts w:hint="eastAsia"/>
        </w:rPr>
        <w:t>服务端</w:t>
      </w:r>
      <w:r w:rsidR="00F41B4E">
        <w:rPr>
          <w:rFonts w:hint="eastAsia"/>
        </w:rPr>
        <w:t>代码</w:t>
      </w:r>
      <w:bookmarkEnd w:id="137"/>
      <w:bookmarkEnd w:id="138"/>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39" w:name="_Toc325201652"/>
      <w:bookmarkStart w:id="140" w:name="_Toc325290503"/>
      <w:r>
        <w:rPr>
          <w:rFonts w:hint="eastAsia"/>
        </w:rPr>
        <w:t>本章小结</w:t>
      </w:r>
      <w:bookmarkEnd w:id="139"/>
      <w:bookmarkEnd w:id="140"/>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951B90" w:rsidP="001872EC">
      <w:pPr>
        <w:pStyle w:val="1"/>
      </w:pPr>
      <w:bookmarkStart w:id="141" w:name="_Toc325201653"/>
      <w:bookmarkStart w:id="142" w:name="_Toc325290504"/>
      <w:r>
        <w:rPr>
          <w:rFonts w:hint="eastAsia"/>
        </w:rPr>
        <w:lastRenderedPageBreak/>
        <w:t>项目</w:t>
      </w:r>
      <w:r w:rsidR="00790495">
        <w:rPr>
          <w:rFonts w:hint="eastAsia"/>
        </w:rPr>
        <w:t>展望</w:t>
      </w:r>
      <w:bookmarkEnd w:id="141"/>
      <w:bookmarkEnd w:id="142"/>
    </w:p>
    <w:p w:rsidR="00951B90" w:rsidRDefault="004201AD" w:rsidP="00951B90">
      <w:pPr>
        <w:pStyle w:val="2"/>
      </w:pPr>
      <w:bookmarkStart w:id="143" w:name="_Toc325201654"/>
      <w:bookmarkStart w:id="144" w:name="_Toc325290505"/>
      <w:r>
        <w:rPr>
          <w:rFonts w:hint="eastAsia"/>
        </w:rPr>
        <w:t>项目总结</w:t>
      </w:r>
      <w:bookmarkEnd w:id="143"/>
      <w:bookmarkEnd w:id="144"/>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951B90" w:rsidRDefault="00BF2CC6" w:rsidP="00AA1382">
      <w:pPr>
        <w:pStyle w:val="2"/>
      </w:pPr>
      <w:bookmarkStart w:id="145" w:name="_Toc325201655"/>
      <w:bookmarkStart w:id="146" w:name="_Toc325290506"/>
      <w:r>
        <w:rPr>
          <w:rFonts w:hint="eastAsia"/>
        </w:rPr>
        <w:t>前景展望</w:t>
      </w:r>
      <w:bookmarkEnd w:id="145"/>
      <w:bookmarkEnd w:id="146"/>
    </w:p>
    <w:p w:rsidR="006C59C1" w:rsidRPr="0075744F" w:rsidRDefault="006C59C1" w:rsidP="0075744F">
      <w:pPr>
        <w:pStyle w:val="afc"/>
        <w:ind w:firstLine="480"/>
      </w:pP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4"/>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47" w:name="_Toc325201656"/>
      <w:bookmarkStart w:id="148" w:name="_Toc325290507"/>
      <w:r>
        <w:rPr>
          <w:rFonts w:hint="eastAsia"/>
        </w:rPr>
        <w:lastRenderedPageBreak/>
        <w:t>参考文献</w:t>
      </w:r>
      <w:bookmarkEnd w:id="147"/>
      <w:bookmarkEnd w:id="148"/>
    </w:p>
    <w:p w:rsidR="00DA11BB" w:rsidRDefault="00DA11BB" w:rsidP="00DA11BB">
      <w:pPr>
        <w:pStyle w:val="afc"/>
        <w:numPr>
          <w:ilvl w:val="0"/>
          <w:numId w:val="14"/>
        </w:numPr>
        <w:ind w:firstLineChars="0"/>
        <w:jc w:val="left"/>
      </w:pPr>
      <w:bookmarkStart w:id="149" w:name="_Ref324699802"/>
      <w:bookmarkStart w:id="150" w:name="_Ref319352543"/>
      <w:bookmarkStart w:id="151"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49"/>
    </w:p>
    <w:p w:rsidR="009D1036" w:rsidRDefault="0002347D" w:rsidP="00DA11BB">
      <w:pPr>
        <w:pStyle w:val="afc"/>
        <w:numPr>
          <w:ilvl w:val="0"/>
          <w:numId w:val="14"/>
        </w:numPr>
        <w:ind w:firstLineChars="0"/>
        <w:jc w:val="left"/>
      </w:pPr>
      <w:bookmarkStart w:id="152"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r w:rsidR="00393490">
        <w:fldChar w:fldCharType="begin"/>
      </w:r>
      <w:r w:rsidR="00393490">
        <w:instrText xml:space="preserve"> HYPERLINK "http://zh.wikipedia.org/wiki/%E9%9B%B2%E7%AB%AF%E9%81%8B%E7%AE%97" </w:instrText>
      </w:r>
      <w:r w:rsidR="00393490">
        <w:fldChar w:fldCharType="separate"/>
      </w:r>
      <w:r w:rsidR="007120EB" w:rsidRPr="00842911">
        <w:rPr>
          <w:rStyle w:val="a6"/>
        </w:rPr>
        <w:t>http://zh.wikipedia.org/wiki/%E9%9B%B2%E7%AB%AF%E9%81%8B%E7%AE%97</w:t>
      </w:r>
      <w:r w:rsidR="00393490">
        <w:rPr>
          <w:rStyle w:val="a6"/>
        </w:rPr>
        <w:fldChar w:fldCharType="end"/>
      </w:r>
      <w:bookmarkEnd w:id="150"/>
      <w:r w:rsidR="004969EB">
        <w:rPr>
          <w:rFonts w:hint="eastAsia"/>
        </w:rPr>
        <w:t>.</w:t>
      </w:r>
      <w:bookmarkEnd w:id="151"/>
      <w:bookmarkEnd w:id="152"/>
    </w:p>
    <w:p w:rsidR="007806D0" w:rsidRDefault="007806D0" w:rsidP="00D7341D">
      <w:pPr>
        <w:pStyle w:val="afc"/>
        <w:numPr>
          <w:ilvl w:val="0"/>
          <w:numId w:val="14"/>
        </w:numPr>
        <w:ind w:firstLineChars="0"/>
        <w:jc w:val="left"/>
      </w:pPr>
      <w:bookmarkStart w:id="153" w:name="_Ref324886339"/>
      <w:r>
        <w:rPr>
          <w:rFonts w:hint="eastAsia"/>
        </w:rPr>
        <w:t>云存储</w:t>
      </w:r>
      <w:r>
        <w:rPr>
          <w:rFonts w:hint="eastAsia"/>
        </w:rPr>
        <w:t xml:space="preserve">. </w:t>
      </w:r>
      <w:r>
        <w:rPr>
          <w:rFonts w:hint="eastAsia"/>
        </w:rPr>
        <w:t>百度百科</w:t>
      </w:r>
      <w:r>
        <w:rPr>
          <w:rFonts w:hint="eastAsia"/>
        </w:rPr>
        <w:t xml:space="preserve">. </w:t>
      </w:r>
      <w:r w:rsidR="00393490">
        <w:fldChar w:fldCharType="begin"/>
      </w:r>
      <w:r w:rsidR="00393490">
        <w:instrText xml:space="preserve"> HYPERLINK "http://baike.baidu.com/view/2044736.htm" </w:instrText>
      </w:r>
      <w:r w:rsidR="00393490">
        <w:fldChar w:fldCharType="separate"/>
      </w:r>
      <w:r w:rsidR="00D7341D" w:rsidRPr="004D1213">
        <w:rPr>
          <w:rStyle w:val="a6"/>
        </w:rPr>
        <w:t>http://baike.baidu.com/view/2044736.htm</w:t>
      </w:r>
      <w:r w:rsidR="00393490">
        <w:rPr>
          <w:rStyle w:val="a6"/>
        </w:rPr>
        <w:fldChar w:fldCharType="end"/>
      </w:r>
      <w:r w:rsidR="00D7341D">
        <w:rPr>
          <w:rFonts w:hint="eastAsia"/>
        </w:rPr>
        <w:t>.</w:t>
      </w:r>
      <w:bookmarkEnd w:id="153"/>
    </w:p>
    <w:p w:rsidR="00A60606" w:rsidRDefault="00307004" w:rsidP="00A60606">
      <w:pPr>
        <w:pStyle w:val="aff9"/>
        <w:numPr>
          <w:ilvl w:val="0"/>
          <w:numId w:val="14"/>
        </w:numPr>
        <w:ind w:firstLineChars="0"/>
        <w:rPr>
          <w:rFonts w:cs="宋体"/>
          <w:szCs w:val="21"/>
        </w:rPr>
      </w:pPr>
      <w:bookmarkStart w:id="154" w:name="_Ref324884940"/>
      <w:proofErr w:type="gramStart"/>
      <w:r>
        <w:rPr>
          <w:rFonts w:cs="宋体" w:hint="eastAsia"/>
          <w:szCs w:val="21"/>
        </w:rPr>
        <w:t>iOS</w:t>
      </w:r>
      <w:proofErr w:type="gramEnd"/>
      <w:r>
        <w:rPr>
          <w:rFonts w:cs="宋体" w:hint="eastAsia"/>
          <w:szCs w:val="21"/>
        </w:rPr>
        <w:t xml:space="preserve">. </w:t>
      </w:r>
      <w:r w:rsidR="00A60606" w:rsidRPr="00A60606">
        <w:rPr>
          <w:rFonts w:cs="宋体" w:hint="eastAsia"/>
          <w:szCs w:val="21"/>
        </w:rPr>
        <w:t>维基百科</w:t>
      </w:r>
      <w:r>
        <w:rPr>
          <w:rFonts w:cs="宋体" w:hint="eastAsia"/>
          <w:szCs w:val="21"/>
        </w:rPr>
        <w:t xml:space="preserve">. </w:t>
      </w:r>
      <w:r w:rsidR="00393490">
        <w:fldChar w:fldCharType="begin"/>
      </w:r>
      <w:r w:rsidR="00393490">
        <w:instrText xml:space="preserve"> HYPERLINK "http://zh.wikipedia.org/wiki/IOS" </w:instrText>
      </w:r>
      <w:r w:rsidR="00393490">
        <w:fldChar w:fldCharType="separate"/>
      </w:r>
      <w:r w:rsidR="00A60606" w:rsidRPr="004D1213">
        <w:rPr>
          <w:rStyle w:val="a6"/>
          <w:rFonts w:cs="宋体" w:hint="eastAsia"/>
          <w:szCs w:val="21"/>
        </w:rPr>
        <w:t>http://zh.wikipedia.org/wiki/IOS</w:t>
      </w:r>
      <w:r w:rsidR="00393490">
        <w:rPr>
          <w:rStyle w:val="a6"/>
          <w:rFonts w:cs="宋体"/>
          <w:szCs w:val="21"/>
        </w:rPr>
        <w:fldChar w:fldCharType="end"/>
      </w:r>
      <w:r w:rsidR="00977F6D">
        <w:rPr>
          <w:rFonts w:cs="宋体" w:hint="eastAsia"/>
          <w:szCs w:val="21"/>
        </w:rPr>
        <w:t>.</w:t>
      </w:r>
      <w:bookmarkEnd w:id="154"/>
    </w:p>
    <w:p w:rsidR="00EB200E" w:rsidRPr="00A60606" w:rsidRDefault="00EB200E" w:rsidP="00A60606">
      <w:pPr>
        <w:pStyle w:val="aff9"/>
        <w:numPr>
          <w:ilvl w:val="0"/>
          <w:numId w:val="14"/>
        </w:numPr>
        <w:ind w:firstLineChars="0"/>
        <w:rPr>
          <w:rFonts w:cs="宋体"/>
          <w:szCs w:val="21"/>
        </w:rPr>
      </w:pPr>
      <w:bookmarkStart w:id="155" w:name="_Ref324885896"/>
      <w:r>
        <w:rPr>
          <w:rFonts w:cs="宋体" w:hint="eastAsia"/>
          <w:szCs w:val="21"/>
        </w:rPr>
        <w:t xml:space="preserve">OAuth. </w:t>
      </w:r>
      <w:r>
        <w:rPr>
          <w:rFonts w:cs="宋体" w:hint="eastAsia"/>
          <w:szCs w:val="21"/>
        </w:rPr>
        <w:t>维基百科</w:t>
      </w:r>
      <w:r>
        <w:rPr>
          <w:rFonts w:cs="宋体" w:hint="eastAsia"/>
          <w:szCs w:val="21"/>
        </w:rPr>
        <w:t xml:space="preserve">. </w:t>
      </w:r>
      <w:r w:rsidR="00393490">
        <w:fldChar w:fldCharType="begin"/>
      </w:r>
      <w:r w:rsidR="00393490">
        <w:instrText xml:space="preserve"> HYPERLINK "http://zh.wikipedia.org/wiki/OAuth" </w:instrText>
      </w:r>
      <w:r w:rsidR="00393490">
        <w:fldChar w:fldCharType="separate"/>
      </w:r>
      <w:r w:rsidRPr="00EB200E">
        <w:rPr>
          <w:rStyle w:val="a6"/>
          <w:rFonts w:cs="宋体"/>
          <w:szCs w:val="21"/>
        </w:rPr>
        <w:t>http://zh.wikipedia.org/wiki/OAuth</w:t>
      </w:r>
      <w:r w:rsidR="00393490">
        <w:rPr>
          <w:rStyle w:val="a6"/>
          <w:rFonts w:cs="宋体"/>
          <w:szCs w:val="21"/>
        </w:rPr>
        <w:fldChar w:fldCharType="end"/>
      </w:r>
      <w:r w:rsidR="0010196A">
        <w:rPr>
          <w:rFonts w:cs="宋体" w:hint="eastAsia"/>
          <w:szCs w:val="21"/>
        </w:rPr>
        <w:t>.</w:t>
      </w:r>
      <w:bookmarkEnd w:id="155"/>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156"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r w:rsidR="00393490">
        <w:fldChar w:fldCharType="begin"/>
      </w:r>
      <w:r w:rsidR="00393490">
        <w:instrText xml:space="preserve"> HYPERLINK "http://www.ruanlie.com/" </w:instrText>
      </w:r>
      <w:r w:rsidR="00393490">
        <w:fldChar w:fldCharType="separate"/>
      </w:r>
      <w:r w:rsidR="00EF5444" w:rsidRPr="00EF5444">
        <w:rPr>
          <w:rStyle w:val="a6"/>
        </w:rPr>
        <w:t>http://www.ruanlie.com</w:t>
      </w:r>
      <w:r w:rsidR="00393490">
        <w:rPr>
          <w:rStyle w:val="a6"/>
        </w:rPr>
        <w:fldChar w:fldCharType="end"/>
      </w:r>
      <w:r w:rsidR="00EF5444">
        <w:rPr>
          <w:rFonts w:hint="eastAsia"/>
        </w:rPr>
        <w:t>.</w:t>
      </w:r>
      <w:bookmarkEnd w:id="156"/>
    </w:p>
    <w:p w:rsidR="00334824" w:rsidRDefault="00F724B4" w:rsidP="00211D2F">
      <w:pPr>
        <w:pStyle w:val="afc"/>
        <w:numPr>
          <w:ilvl w:val="0"/>
          <w:numId w:val="14"/>
        </w:numPr>
        <w:tabs>
          <w:tab w:val="left" w:pos="567"/>
        </w:tabs>
        <w:ind w:left="426" w:firstLineChars="0" w:hanging="426"/>
        <w:jc w:val="left"/>
      </w:pPr>
      <w:bookmarkStart w:id="157" w:name="_Ref324635966"/>
      <w:r>
        <w:rPr>
          <w:rFonts w:hint="eastAsia"/>
        </w:rPr>
        <w:t>开源</w:t>
      </w:r>
      <w:r>
        <w:rPr>
          <w:rFonts w:hint="eastAsia"/>
        </w:rPr>
        <w:t>RSS</w:t>
      </w:r>
      <w:r>
        <w:rPr>
          <w:rFonts w:hint="eastAsia"/>
        </w:rPr>
        <w:t>解析库</w:t>
      </w:r>
      <w:r>
        <w:rPr>
          <w:rFonts w:hint="eastAsia"/>
        </w:rPr>
        <w:t xml:space="preserve">MWFeedParser. </w:t>
      </w:r>
      <w:r w:rsidR="00393490">
        <w:fldChar w:fldCharType="begin"/>
      </w:r>
      <w:r w:rsidR="00393490">
        <w:instrText xml:space="preserve"> HYPERLINK "https://github.com/mwaterfall/MWFeedParser" </w:instrText>
      </w:r>
      <w:r w:rsidR="00393490">
        <w:fldChar w:fldCharType="separate"/>
      </w:r>
      <w:r w:rsidRPr="00F724B4">
        <w:rPr>
          <w:rStyle w:val="a6"/>
        </w:rPr>
        <w:t>https://github.com/mwaterfall/MWFeedParser</w:t>
      </w:r>
      <w:r w:rsidR="00393490">
        <w:rPr>
          <w:rStyle w:val="a6"/>
        </w:rPr>
        <w:fldChar w:fldCharType="end"/>
      </w:r>
      <w:bookmarkEnd w:id="157"/>
    </w:p>
    <w:p w:rsidR="009D1036" w:rsidRDefault="00334824" w:rsidP="004D5069">
      <w:pPr>
        <w:pStyle w:val="afc"/>
        <w:numPr>
          <w:ilvl w:val="0"/>
          <w:numId w:val="14"/>
        </w:numPr>
        <w:tabs>
          <w:tab w:val="left" w:pos="426"/>
          <w:tab w:val="left" w:pos="709"/>
        </w:tabs>
        <w:ind w:firstLineChars="0"/>
        <w:jc w:val="left"/>
      </w:pPr>
      <w:bookmarkStart w:id="158" w:name="_Ref324678213"/>
      <w:r>
        <w:rPr>
          <w:rFonts w:hint="eastAsia"/>
        </w:rPr>
        <w:t>开源</w:t>
      </w:r>
      <w:r>
        <w:rPr>
          <w:rFonts w:hint="eastAsia"/>
        </w:rPr>
        <w:t>iOS</w:t>
      </w:r>
      <w:r>
        <w:rPr>
          <w:rFonts w:hint="eastAsia"/>
        </w:rPr>
        <w:t>网格视图</w:t>
      </w:r>
      <w:r>
        <w:rPr>
          <w:rFonts w:hint="eastAsia"/>
        </w:rPr>
        <w:t xml:space="preserve">GMGridView. </w:t>
      </w:r>
      <w:r w:rsidR="00393490">
        <w:fldChar w:fldCharType="begin"/>
      </w:r>
      <w:r w:rsidR="00393490">
        <w:instrText xml:space="preserve"> HYPERLINK "https://github.com/gmoledina/GMGridView" </w:instrText>
      </w:r>
      <w:r w:rsidR="00393490">
        <w:fldChar w:fldCharType="separate"/>
      </w:r>
      <w:r w:rsidRPr="00334824">
        <w:rPr>
          <w:rStyle w:val="a6"/>
        </w:rPr>
        <w:t>https://github.com/gmoledina/GMGridView</w:t>
      </w:r>
      <w:r w:rsidR="00393490">
        <w:rPr>
          <w:rStyle w:val="a6"/>
        </w:rPr>
        <w:fldChar w:fldCharType="end"/>
      </w:r>
      <w:bookmarkEnd w:id="158"/>
    </w:p>
    <w:p w:rsidR="00524EF6" w:rsidRDefault="00524EF6" w:rsidP="004D5069">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Pr="00324025" w:rsidRDefault="00324025" w:rsidP="00324025"/>
    <w:p w:rsidR="00324025" w:rsidRDefault="00324025" w:rsidP="00324025">
      <w:pPr>
        <w:pStyle w:val="afc"/>
        <w:ind w:firstLineChars="0" w:firstLine="0"/>
        <w:sectPr w:rsidR="00324025" w:rsidSect="007E2FD1">
          <w:headerReference w:type="even" r:id="rId45"/>
          <w:headerReference w:type="default" r:id="rId46"/>
          <w:footerReference w:type="even" r:id="rId47"/>
          <w:footerReference w:type="default" r:id="rId48"/>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59" w:name="_Toc325201657"/>
      <w:bookmarkStart w:id="160" w:name="_Toc165262396"/>
      <w:bookmarkStart w:id="161" w:name="_Toc325290508"/>
      <w:r>
        <w:rPr>
          <w:rFonts w:hint="eastAsia"/>
        </w:rPr>
        <w:lastRenderedPageBreak/>
        <w:t>致谢</w:t>
      </w:r>
      <w:bookmarkEnd w:id="159"/>
      <w:bookmarkEnd w:id="161"/>
    </w:p>
    <w:p w:rsidR="00924A52" w:rsidRDefault="00924A52" w:rsidP="00924A52">
      <w:pPr>
        <w:pStyle w:val="afc"/>
        <w:ind w:firstLine="480"/>
      </w:pPr>
    </w:p>
    <w:p w:rsidR="00924A52" w:rsidRDefault="00924A52" w:rsidP="00924A52">
      <w:pPr>
        <w:spacing w:line="400" w:lineRule="atLeast"/>
        <w:ind w:firstLineChars="447" w:firstLine="1073"/>
        <w:sectPr w:rsidR="00924A52" w:rsidSect="007E2FD1">
          <w:headerReference w:type="even" r:id="rId49"/>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62" w:name="_Toc325201658"/>
      <w:bookmarkStart w:id="163" w:name="_Toc325290509"/>
      <w:r>
        <w:rPr>
          <w:rFonts w:hint="eastAsia"/>
        </w:rPr>
        <w:lastRenderedPageBreak/>
        <w:t>附录</w:t>
      </w:r>
      <w:bookmarkEnd w:id="162"/>
      <w:bookmarkEnd w:id="163"/>
    </w:p>
    <w:p w:rsidR="00A03F0D" w:rsidRDefault="00A03F0D" w:rsidP="00A03F0D">
      <w:pPr>
        <w:pStyle w:val="ae"/>
        <w:keepNext/>
      </w:pPr>
      <w:bookmarkStart w:id="164"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1</w:t>
      </w:r>
      <w:r>
        <w:fldChar w:fldCharType="end"/>
      </w:r>
      <w:bookmarkEnd w:id="164"/>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65"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2</w:t>
      </w:r>
      <w:r>
        <w:fldChar w:fldCharType="end"/>
      </w:r>
      <w:bookmarkEnd w:id="165"/>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66"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3</w:t>
      </w:r>
      <w:r>
        <w:fldChar w:fldCharType="end"/>
      </w:r>
      <w:bookmarkEnd w:id="166"/>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proofErr w:type="gramStart"/>
            <w:r>
              <w:rPr>
                <w:rFonts w:hint="eastAsia"/>
              </w:rPr>
              <w:t>id</w:t>
            </w:r>
            <w:proofErr w:type="gramEnd"/>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67"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4</w:t>
      </w:r>
      <w:r>
        <w:fldChar w:fldCharType="end"/>
      </w:r>
      <w:bookmarkEnd w:id="167"/>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68"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5</w:t>
      </w:r>
      <w:r>
        <w:fldChar w:fldCharType="end"/>
      </w:r>
      <w:bookmarkEnd w:id="168"/>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69"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6</w:t>
      </w:r>
      <w:r>
        <w:fldChar w:fldCharType="end"/>
      </w:r>
      <w:bookmarkEnd w:id="169"/>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NSString *fileID = [self getFileIDinPath:path];</w:t>
            </w:r>
          </w:p>
          <w:p w:rsidR="00A03F0D" w:rsidRDefault="00A03F0D" w:rsidP="004D638F">
            <w:pPr>
              <w:pStyle w:val="affb"/>
            </w:pPr>
            <w:r>
              <w:t xml:space="preserve">    NSString *fileName = [[path pathComponents] lastObject];</w:t>
            </w:r>
          </w:p>
          <w:p w:rsidR="00A03F0D" w:rsidRDefault="00A03F0D" w:rsidP="004D638F">
            <w:pPr>
              <w:pStyle w:val="affb"/>
            </w:pPr>
            <w:r>
              <w:t xml:space="preserve">    HTDownloaderBoxnet *db = [[HTDownloaderBoxnet alloc] init];</w:t>
            </w:r>
          </w:p>
          <w:p w:rsidR="00A03F0D" w:rsidRDefault="00A03F0D" w:rsidP="004D638F">
            <w:pPr>
              <w:pStyle w:val="affb"/>
            </w:pPr>
            <w:r>
              <w:t xml:space="preserve">    db.delegate = handler;</w:t>
            </w:r>
          </w:p>
          <w:p w:rsidR="00A03F0D" w:rsidRDefault="00A03F0D" w:rsidP="004D638F">
            <w:pPr>
              <w:pStyle w:val="affb"/>
            </w:pPr>
            <w:r>
              <w:t xml:space="preserve">    </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Default="00A03F0D" w:rsidP="004D638F">
            <w:pPr>
              <w:pStyle w:val="affb"/>
            </w:pPr>
            <w:r>
              <w:tab/>
              <w:t xml:space="preserve">BoxDownloadOperation *download = </w:t>
            </w:r>
          </w:p>
          <w:p w:rsidR="00A03F0D" w:rsidRDefault="00A03F0D" w:rsidP="004D638F">
            <w:pPr>
              <w:pStyle w:val="affb"/>
            </w:pPr>
            <w:r>
              <w:tab/>
            </w:r>
            <w:r>
              <w:rPr>
                <w:rFonts w:hint="eastAsia"/>
              </w:rPr>
              <w:tab/>
            </w:r>
            <w:r>
              <w:t>[BoxDownloadOperation operationForFileID:fileID</w:t>
            </w:r>
          </w:p>
          <w:p w:rsidR="00A03F0D" w:rsidRDefault="00A03F0D" w:rsidP="004D638F">
            <w:pPr>
              <w:pStyle w:val="affb"/>
            </w:pPr>
            <w:r>
              <w:t xml:space="preserve">                                                 toPath:to];</w:t>
            </w:r>
          </w:p>
          <w:p w:rsidR="00A03F0D" w:rsidRDefault="00A03F0D" w:rsidP="004D638F">
            <w:pPr>
              <w:pStyle w:val="affb"/>
            </w:pPr>
            <w:r>
              <w:t xml:space="preserve">    download.delegate = db;</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Default="00A03F0D" w:rsidP="004D638F">
            <w:pPr>
              <w:pStyle w:val="affb"/>
            </w:pPr>
            <w:r>
              <w:t xml:space="preserve">    [db release];</w:t>
            </w:r>
          </w:p>
          <w:p w:rsidR="00A03F0D" w:rsidRPr="005C5424" w:rsidRDefault="00A03F0D" w:rsidP="004D638F">
            <w:pPr>
              <w:pStyle w:val="affb"/>
              <w:rPr>
                <w:rFonts w:eastAsiaTheme="minorEastAsia"/>
              </w:rPr>
            </w:pPr>
            <w:r>
              <w:lastRenderedPageBreak/>
              <w:t>}</w:t>
            </w:r>
          </w:p>
        </w:tc>
      </w:tr>
    </w:tbl>
    <w:p w:rsidR="00A03F0D" w:rsidRPr="00BC29ED" w:rsidRDefault="00A03F0D" w:rsidP="00A03F0D"/>
    <w:p w:rsidR="00A03F0D" w:rsidRDefault="00A03F0D" w:rsidP="00A03F0D">
      <w:pPr>
        <w:pStyle w:val="ae"/>
        <w:keepNext/>
      </w:pPr>
      <w:bookmarkStart w:id="170"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7</w:t>
      </w:r>
      <w:r>
        <w:fldChar w:fldCharType="end"/>
      </w:r>
      <w:bookmarkEnd w:id="170"/>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E72C5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1"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8</w:t>
      </w:r>
      <w:r>
        <w:fldChar w:fldCharType="end"/>
      </w:r>
      <w:bookmarkEnd w:id="171"/>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lastRenderedPageBreak/>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72" w:name="_Ref32519997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9</w:t>
      </w:r>
      <w:r>
        <w:fldChar w:fldCharType="end"/>
      </w:r>
      <w:bookmarkEnd w:id="172"/>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DE3D02" w:rsidRDefault="00A03F0D" w:rsidP="004D638F">
            <w:pPr>
              <w:pStyle w:val="affb"/>
            </w:pPr>
            <w:r w:rsidRPr="00DE3D02">
              <w:t>[[HTFileDownloader sharedDownloader] addDownloadOperation:download];</w:t>
            </w:r>
          </w:p>
          <w:p w:rsidR="00A03F0D" w:rsidRPr="00003FB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3"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10</w:t>
      </w:r>
      <w:r>
        <w:fldChar w:fldCharType="end"/>
      </w:r>
      <w:bookmarkEnd w:id="173"/>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w:t>
            </w:r>
            <w:proofErr w:type="gramStart"/>
            <w:r w:rsidRPr="00020F42">
              <w:t>selector:@selector(</w:t>
            </w:r>
            <w:proofErr w:type="gramEnd"/>
            <w:r w:rsidRPr="00020F42">
              <w:t>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Pr="00020F42" w:rsidRDefault="00A03F0D" w:rsidP="004D638F">
            <w:pPr>
              <w:pStyle w:val="affb"/>
            </w:pPr>
            <w:r>
              <w:rPr>
                <w:rFonts w:hint="eastAsia"/>
              </w:rPr>
              <w:tab/>
              <w:t>......</w:t>
            </w:r>
          </w:p>
          <w:p w:rsidR="00A03F0D" w:rsidRDefault="00A03F0D" w:rsidP="004D638F">
            <w:pPr>
              <w:pStyle w:val="affb"/>
            </w:pPr>
            <w:r w:rsidRPr="00020F42">
              <w:t>}</w:t>
            </w:r>
          </w:p>
          <w:p w:rsidR="00A03F0D" w:rsidRDefault="00A03F0D" w:rsidP="004D638F">
            <w:pPr>
              <w:pStyle w:val="affb"/>
            </w:pPr>
          </w:p>
          <w:p w:rsidR="00A03F0D" w:rsidRDefault="00A03F0D" w:rsidP="004D638F">
            <w:pPr>
              <w:pStyle w:val="affb"/>
            </w:pPr>
            <w:r>
              <w:rPr>
                <w:rFonts w:hint="eastAsia"/>
              </w:rPr>
              <w:t>......</w:t>
            </w: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lastRenderedPageBreak/>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4"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11</w:t>
      </w:r>
      <w:r>
        <w:fldChar w:fldCharType="end"/>
      </w:r>
      <w:bookmarkEnd w:id="174"/>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t>- (void)downloadFileStart:(NSString*)path</w:t>
            </w:r>
          </w:p>
          <w:p w:rsidR="00A03F0D" w:rsidRDefault="00A03F0D" w:rsidP="004D638F">
            <w:pPr>
              <w:pStyle w:val="affb"/>
            </w:pPr>
            <w:r>
              <w:t>{</w:t>
            </w:r>
          </w:p>
          <w:p w:rsidR="00A03F0D" w:rsidRDefault="00A03F0D" w:rsidP="004D638F">
            <w:pPr>
              <w:pStyle w:val="affb"/>
            </w:pPr>
            <w:r>
              <w:rPr>
                <w:rFonts w:hint="eastAsia"/>
              </w:rPr>
              <w:t>..</w:t>
            </w:r>
            <w:r>
              <w:t>...</w:t>
            </w:r>
            <w:r>
              <w:rPr>
                <w:rFonts w:hint="eastAsia"/>
              </w:rPr>
              <w:t>.</w:t>
            </w:r>
          </w:p>
          <w:p w:rsidR="00A03F0D" w:rsidRPr="006B427E" w:rsidRDefault="00A03F0D" w:rsidP="004D638F">
            <w:pPr>
              <w:pStyle w:val="affb"/>
            </w:pP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9106AF" w:rsidRDefault="00A03F0D" w:rsidP="004D638F">
            <w:pPr>
              <w:pStyle w:val="affb"/>
              <w:rPr>
                <w:rFonts w:eastAsiaTheme="minorEastAsia"/>
              </w:rPr>
            </w:pPr>
            <w:r>
              <w:rPr>
                <w:rFonts w:hint="eastAsia"/>
              </w:rPr>
              <w:tab/>
              <w:t>..</w:t>
            </w:r>
            <w:r>
              <w:t>...</w:t>
            </w:r>
            <w:r>
              <w:rPr>
                <w:rFonts w:hint="eastAsia"/>
              </w:rP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Default="00A03F0D" w:rsidP="004D638F">
            <w:pPr>
              <w:pStyle w:val="affb"/>
            </w:pPr>
            <w:r>
              <w:rPr>
                <w:rFonts w:hint="eastAsia"/>
              </w:rP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Default="00A03F0D" w:rsidP="004D638F">
            <w:pPr>
              <w:pStyle w:val="affb"/>
            </w:pPr>
            <w:r>
              <w:t xml:space="preserve">    [self finish];</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5"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713261">
        <w:rPr>
          <w:noProof/>
        </w:rPr>
        <w:t>12</w:t>
      </w:r>
      <w:r>
        <w:fldChar w:fldCharType="end"/>
      </w:r>
      <w:bookmarkEnd w:id="175"/>
      <w:r>
        <w:rPr>
          <w:rFonts w:hint="eastAsia"/>
        </w:rPr>
        <w:t xml:space="preserve"> </w:t>
      </w:r>
      <w:r>
        <w:rPr>
          <w:rFonts w:hint="eastAsia"/>
        </w:rPr>
        <w:t>服务端</w:t>
      </w:r>
      <w:r>
        <w:rPr>
          <w:rFonts w:hint="eastAsia"/>
        </w:rPr>
        <w:t>Email</w:t>
      </w:r>
      <w:r>
        <w:rPr>
          <w:rFonts w:hint="eastAsia"/>
        </w:rPr>
        <w:t>处理过程</w:t>
      </w:r>
    </w:p>
    <w:tbl>
      <w:tblPr>
        <w:tblStyle w:val="affa"/>
        <w:tblW w:w="0" w:type="auto"/>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Pr>
                <w:rFonts w:hint="eastAsia"/>
              </w:rPr>
              <w:t>......</w:t>
            </w:r>
          </w:p>
          <w:p w:rsidR="00A03F0D" w:rsidRDefault="00A03F0D" w:rsidP="004D638F">
            <w:pPr>
              <w:pStyle w:val="affb"/>
            </w:pPr>
          </w:p>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lastRenderedPageBreak/>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50"/>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60"/>
    </w:p>
    <w:sectPr w:rsidR="00924A52" w:rsidSect="007E2FD1">
      <w:headerReference w:type="default" r:id="rId51"/>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0814" w:rsidRDefault="00FE0814">
      <w:r>
        <w:separator/>
      </w:r>
    </w:p>
    <w:p w:rsidR="00FE0814" w:rsidRDefault="00FE0814"/>
    <w:p w:rsidR="00FE0814" w:rsidRDefault="00FE0814"/>
  </w:endnote>
  <w:endnote w:type="continuationSeparator" w:id="0">
    <w:p w:rsidR="00FE0814" w:rsidRDefault="00FE0814">
      <w:r>
        <w:continuationSeparator/>
      </w:r>
    </w:p>
    <w:p w:rsidR="00FE0814" w:rsidRDefault="00FE0814"/>
    <w:p w:rsidR="00FE0814" w:rsidRDefault="00FE08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6B8ECF00-55E3-4D0D-9AF7-08D7C3813B93}"/>
    <w:embedBold r:id="rId2" w:subsetted="1" w:fontKey="{7826DE1B-7465-4B1F-948D-0BF7D1C4BEA3}"/>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6F0B75E1-898C-41FE-A502-D8DAEF890204}"/>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98CA393E-7EAA-4592-BCCD-4F7459EAEB4D}"/>
  </w:font>
  <w:font w:name="华文行楷">
    <w:altName w:val=".a..DD.."/>
    <w:panose1 w:val="02010800040101010101"/>
    <w:charset w:val="86"/>
    <w:family w:val="auto"/>
    <w:pitch w:val="variable"/>
    <w:sig w:usb0="00000001" w:usb1="080F0000" w:usb2="00000010" w:usb3="00000000" w:csb0="00040000" w:csb1="00000000"/>
    <w:embedBold r:id="rId5" w:subsetted="1" w:fontKey="{2334147A-4E3D-42F8-9426-CFC806A42413}"/>
  </w:font>
  <w:font w:name="华文仿宋">
    <w:altName w:val=".a..·..."/>
    <w:panose1 w:val="02010600040101010101"/>
    <w:charset w:val="86"/>
    <w:family w:val="auto"/>
    <w:pitch w:val="variable"/>
    <w:sig w:usb0="00000287" w:usb1="080F0000" w:usb2="00000010" w:usb3="00000000" w:csb0="0004009F" w:csb1="00000000"/>
    <w:embedRegular r:id="rId6" w:subsetted="1" w:fontKey="{D2B288A6-FDF5-455B-865D-D86C0D1F018C}"/>
    <w:embedBold r:id="rId7" w:subsetted="1" w:fontKey="{2B849465-7A8D-4ECB-ABAD-95EADF41526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Pr>
        <w:rStyle w:val="af4"/>
        <w:noProof/>
      </w:rPr>
      <w:t>XL</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AB4CE6">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AB4CE6">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Pr="00185388" w:rsidRDefault="009E3290">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934443">
      <w:rPr>
        <w:rStyle w:val="af4"/>
        <w:noProof/>
      </w:rPr>
      <w:t>17</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Pr>
        <w:rStyle w:val="af4"/>
        <w:noProof/>
      </w:rPr>
      <w:t>40</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57A04">
      <w:rPr>
        <w:rStyle w:val="af4"/>
        <w:noProof/>
      </w:rPr>
      <w:t>51</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0814" w:rsidRDefault="00FE0814">
      <w:r>
        <w:separator/>
      </w:r>
    </w:p>
    <w:p w:rsidR="00FE0814" w:rsidRDefault="00FE0814"/>
    <w:p w:rsidR="00FE0814" w:rsidRDefault="00FE0814"/>
  </w:footnote>
  <w:footnote w:type="continuationSeparator" w:id="0">
    <w:p w:rsidR="00FE0814" w:rsidRDefault="00FE0814">
      <w:r>
        <w:continuationSeparator/>
      </w:r>
    </w:p>
    <w:p w:rsidR="00FE0814" w:rsidRDefault="00FE0814"/>
    <w:p w:rsidR="00FE0814" w:rsidRDefault="00FE081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934443">
      <w:rPr>
        <w:rFonts w:hint="eastAsia"/>
        <w:noProof/>
      </w:rPr>
      <w:t>第</w:t>
    </w:r>
    <w:r w:rsidR="00934443">
      <w:rPr>
        <w:rFonts w:hint="eastAsia"/>
        <w:noProof/>
      </w:rPr>
      <w:t>3</w:t>
    </w:r>
    <w:r w:rsidR="00934443">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34443">
      <w:rPr>
        <w:rFonts w:hint="eastAsia"/>
        <w:noProof/>
      </w:rPr>
      <w:t>项目实现</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557A04">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3">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53996E38"/>
    <w:multiLevelType w:val="hybridMultilevel"/>
    <w:tmpl w:val="320A275A"/>
    <w:lvl w:ilvl="0" w:tplc="0ACECC20">
      <w:start w:val="1"/>
      <w:numFmt w:val="decimal"/>
      <w:lvlText w:val="[%1] "/>
      <w:lvlJc w:val="left"/>
      <w:pPr>
        <w:ind w:left="900" w:hanging="420"/>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7">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8">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25"/>
  </w:num>
  <w:num w:numId="3">
    <w:abstractNumId w:val="25"/>
  </w:num>
  <w:num w:numId="4">
    <w:abstractNumId w:val="25"/>
  </w:num>
  <w:num w:numId="5">
    <w:abstractNumId w:val="27"/>
  </w:num>
  <w:num w:numId="6">
    <w:abstractNumId w:val="19"/>
  </w:num>
  <w:num w:numId="7">
    <w:abstractNumId w:val="25"/>
  </w:num>
  <w:num w:numId="8">
    <w:abstractNumId w:val="5"/>
  </w:num>
  <w:num w:numId="9">
    <w:abstractNumId w:val="20"/>
  </w:num>
  <w:num w:numId="10">
    <w:abstractNumId w:val="26"/>
  </w:num>
  <w:num w:numId="11">
    <w:abstractNumId w:val="7"/>
  </w:num>
  <w:num w:numId="12">
    <w:abstractNumId w:val="15"/>
  </w:num>
  <w:num w:numId="13">
    <w:abstractNumId w:val="4"/>
  </w:num>
  <w:num w:numId="14">
    <w:abstractNumId w:val="16"/>
  </w:num>
  <w:num w:numId="15">
    <w:abstractNumId w:val="12"/>
  </w:num>
  <w:num w:numId="16">
    <w:abstractNumId w:val="14"/>
  </w:num>
  <w:num w:numId="17">
    <w:abstractNumId w:val="6"/>
  </w:num>
  <w:num w:numId="18">
    <w:abstractNumId w:val="11"/>
  </w:num>
  <w:num w:numId="19">
    <w:abstractNumId w:val="24"/>
  </w:num>
  <w:num w:numId="20">
    <w:abstractNumId w:val="21"/>
  </w:num>
  <w:num w:numId="21">
    <w:abstractNumId w:val="8"/>
  </w:num>
  <w:num w:numId="22">
    <w:abstractNumId w:val="17"/>
  </w:num>
  <w:num w:numId="23">
    <w:abstractNumId w:val="0"/>
  </w:num>
  <w:num w:numId="24">
    <w:abstractNumId w:val="28"/>
  </w:num>
  <w:num w:numId="25">
    <w:abstractNumId w:val="10"/>
  </w:num>
  <w:num w:numId="26">
    <w:abstractNumId w:val="9"/>
  </w:num>
  <w:num w:numId="27">
    <w:abstractNumId w:val="13"/>
  </w:num>
  <w:num w:numId="28">
    <w:abstractNumId w:val="3"/>
  </w:num>
  <w:num w:numId="29">
    <w:abstractNumId w:val="18"/>
  </w:num>
  <w:num w:numId="30">
    <w:abstractNumId w:val="22"/>
  </w:num>
  <w:num w:numId="31">
    <w:abstractNumId w:val="2"/>
  </w:num>
  <w:num w:numId="32">
    <w:abstractNumId w:val="23"/>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proofState w:grammar="clean"/>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23C4"/>
    <w:rsid w:val="0000242D"/>
    <w:rsid w:val="00003FBD"/>
    <w:rsid w:val="0000566A"/>
    <w:rsid w:val="0000658F"/>
    <w:rsid w:val="00006E20"/>
    <w:rsid w:val="000078D6"/>
    <w:rsid w:val="000106E0"/>
    <w:rsid w:val="00010934"/>
    <w:rsid w:val="00012802"/>
    <w:rsid w:val="00012C06"/>
    <w:rsid w:val="000140E9"/>
    <w:rsid w:val="0001539E"/>
    <w:rsid w:val="00017279"/>
    <w:rsid w:val="00020822"/>
    <w:rsid w:val="00020A5F"/>
    <w:rsid w:val="00020F42"/>
    <w:rsid w:val="0002347D"/>
    <w:rsid w:val="00024EBE"/>
    <w:rsid w:val="0002682D"/>
    <w:rsid w:val="0003035E"/>
    <w:rsid w:val="00032CAC"/>
    <w:rsid w:val="00033D7E"/>
    <w:rsid w:val="00033F4C"/>
    <w:rsid w:val="00035340"/>
    <w:rsid w:val="00035A84"/>
    <w:rsid w:val="00035C4A"/>
    <w:rsid w:val="00035CFE"/>
    <w:rsid w:val="00036763"/>
    <w:rsid w:val="000374D9"/>
    <w:rsid w:val="0004054E"/>
    <w:rsid w:val="00040DF8"/>
    <w:rsid w:val="00043C06"/>
    <w:rsid w:val="00044214"/>
    <w:rsid w:val="0004469C"/>
    <w:rsid w:val="00046123"/>
    <w:rsid w:val="00050579"/>
    <w:rsid w:val="00050ACB"/>
    <w:rsid w:val="0005159E"/>
    <w:rsid w:val="000515A9"/>
    <w:rsid w:val="00052B8B"/>
    <w:rsid w:val="00052DA4"/>
    <w:rsid w:val="00053329"/>
    <w:rsid w:val="00053472"/>
    <w:rsid w:val="0005734C"/>
    <w:rsid w:val="00057C48"/>
    <w:rsid w:val="00060095"/>
    <w:rsid w:val="00060A0F"/>
    <w:rsid w:val="00063CBA"/>
    <w:rsid w:val="00065DFD"/>
    <w:rsid w:val="00070E72"/>
    <w:rsid w:val="00074205"/>
    <w:rsid w:val="00077E00"/>
    <w:rsid w:val="00082389"/>
    <w:rsid w:val="00082A45"/>
    <w:rsid w:val="00084702"/>
    <w:rsid w:val="00085271"/>
    <w:rsid w:val="00091341"/>
    <w:rsid w:val="00091375"/>
    <w:rsid w:val="000921EC"/>
    <w:rsid w:val="00096B48"/>
    <w:rsid w:val="000A23BD"/>
    <w:rsid w:val="000A402F"/>
    <w:rsid w:val="000A43A7"/>
    <w:rsid w:val="000A4D87"/>
    <w:rsid w:val="000A6922"/>
    <w:rsid w:val="000A7ED8"/>
    <w:rsid w:val="000B089B"/>
    <w:rsid w:val="000B16FC"/>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5A0A"/>
    <w:rsid w:val="000D6022"/>
    <w:rsid w:val="000E0C6F"/>
    <w:rsid w:val="000E133B"/>
    <w:rsid w:val="000E2BB0"/>
    <w:rsid w:val="000E5512"/>
    <w:rsid w:val="000E6B68"/>
    <w:rsid w:val="000F0082"/>
    <w:rsid w:val="000F07EC"/>
    <w:rsid w:val="000F2E58"/>
    <w:rsid w:val="000F2F8E"/>
    <w:rsid w:val="000F3256"/>
    <w:rsid w:val="000F3FA3"/>
    <w:rsid w:val="000F61BF"/>
    <w:rsid w:val="000F6DC3"/>
    <w:rsid w:val="0010196A"/>
    <w:rsid w:val="00101BBD"/>
    <w:rsid w:val="001034C0"/>
    <w:rsid w:val="0010502C"/>
    <w:rsid w:val="0010595C"/>
    <w:rsid w:val="00106703"/>
    <w:rsid w:val="00106A78"/>
    <w:rsid w:val="00106EBA"/>
    <w:rsid w:val="00110737"/>
    <w:rsid w:val="001108A4"/>
    <w:rsid w:val="001128B7"/>
    <w:rsid w:val="00112E42"/>
    <w:rsid w:val="0011380B"/>
    <w:rsid w:val="001178C6"/>
    <w:rsid w:val="00122FD8"/>
    <w:rsid w:val="00123313"/>
    <w:rsid w:val="00123867"/>
    <w:rsid w:val="001270DF"/>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7120"/>
    <w:rsid w:val="00150B27"/>
    <w:rsid w:val="0015198E"/>
    <w:rsid w:val="0015257C"/>
    <w:rsid w:val="001536DD"/>
    <w:rsid w:val="001537A2"/>
    <w:rsid w:val="001543F6"/>
    <w:rsid w:val="00154909"/>
    <w:rsid w:val="00154C12"/>
    <w:rsid w:val="0016166F"/>
    <w:rsid w:val="001635A7"/>
    <w:rsid w:val="00164D1D"/>
    <w:rsid w:val="00166058"/>
    <w:rsid w:val="001706ED"/>
    <w:rsid w:val="001736B4"/>
    <w:rsid w:val="00173FC1"/>
    <w:rsid w:val="00174816"/>
    <w:rsid w:val="00174DFD"/>
    <w:rsid w:val="00176686"/>
    <w:rsid w:val="00176905"/>
    <w:rsid w:val="0017710B"/>
    <w:rsid w:val="00177440"/>
    <w:rsid w:val="00177623"/>
    <w:rsid w:val="0017777E"/>
    <w:rsid w:val="001811EE"/>
    <w:rsid w:val="00181556"/>
    <w:rsid w:val="00181FA1"/>
    <w:rsid w:val="00183D56"/>
    <w:rsid w:val="00185182"/>
    <w:rsid w:val="00185388"/>
    <w:rsid w:val="001872EC"/>
    <w:rsid w:val="001877B6"/>
    <w:rsid w:val="001900FC"/>
    <w:rsid w:val="00191104"/>
    <w:rsid w:val="001A0745"/>
    <w:rsid w:val="001A2EF8"/>
    <w:rsid w:val="001A3EF6"/>
    <w:rsid w:val="001A56DD"/>
    <w:rsid w:val="001A5DCF"/>
    <w:rsid w:val="001A6060"/>
    <w:rsid w:val="001A6A2F"/>
    <w:rsid w:val="001A75C2"/>
    <w:rsid w:val="001B0C5D"/>
    <w:rsid w:val="001B12ED"/>
    <w:rsid w:val="001B2297"/>
    <w:rsid w:val="001B23BE"/>
    <w:rsid w:val="001B32BB"/>
    <w:rsid w:val="001B3802"/>
    <w:rsid w:val="001B3870"/>
    <w:rsid w:val="001B3CCB"/>
    <w:rsid w:val="001B4809"/>
    <w:rsid w:val="001B6706"/>
    <w:rsid w:val="001B6D9C"/>
    <w:rsid w:val="001C1778"/>
    <w:rsid w:val="001C33EB"/>
    <w:rsid w:val="001C34B9"/>
    <w:rsid w:val="001C4084"/>
    <w:rsid w:val="001C5727"/>
    <w:rsid w:val="001D15CB"/>
    <w:rsid w:val="001D39D1"/>
    <w:rsid w:val="001E02EA"/>
    <w:rsid w:val="001E2D09"/>
    <w:rsid w:val="001E5645"/>
    <w:rsid w:val="001E573B"/>
    <w:rsid w:val="001E5793"/>
    <w:rsid w:val="001E665E"/>
    <w:rsid w:val="001E70DD"/>
    <w:rsid w:val="001E7A77"/>
    <w:rsid w:val="001F0EF7"/>
    <w:rsid w:val="001F11DF"/>
    <w:rsid w:val="001F1741"/>
    <w:rsid w:val="001F234F"/>
    <w:rsid w:val="001F573D"/>
    <w:rsid w:val="001F6438"/>
    <w:rsid w:val="001F7932"/>
    <w:rsid w:val="00200FDE"/>
    <w:rsid w:val="002018B6"/>
    <w:rsid w:val="0020468D"/>
    <w:rsid w:val="00204D0F"/>
    <w:rsid w:val="00206461"/>
    <w:rsid w:val="002072DB"/>
    <w:rsid w:val="00211D2F"/>
    <w:rsid w:val="002127B8"/>
    <w:rsid w:val="00213661"/>
    <w:rsid w:val="00216338"/>
    <w:rsid w:val="00217D1E"/>
    <w:rsid w:val="00217FA1"/>
    <w:rsid w:val="00222A00"/>
    <w:rsid w:val="00223E96"/>
    <w:rsid w:val="00224221"/>
    <w:rsid w:val="002243DF"/>
    <w:rsid w:val="00226461"/>
    <w:rsid w:val="002264B2"/>
    <w:rsid w:val="0023171A"/>
    <w:rsid w:val="00232527"/>
    <w:rsid w:val="0023271F"/>
    <w:rsid w:val="002332D4"/>
    <w:rsid w:val="00234376"/>
    <w:rsid w:val="00236AD7"/>
    <w:rsid w:val="00242A74"/>
    <w:rsid w:val="00243ABF"/>
    <w:rsid w:val="002447EC"/>
    <w:rsid w:val="0024695F"/>
    <w:rsid w:val="00247362"/>
    <w:rsid w:val="002475A3"/>
    <w:rsid w:val="00247B37"/>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0B53"/>
    <w:rsid w:val="002828D1"/>
    <w:rsid w:val="002833CE"/>
    <w:rsid w:val="002870C9"/>
    <w:rsid w:val="00287D43"/>
    <w:rsid w:val="002902A9"/>
    <w:rsid w:val="002913C5"/>
    <w:rsid w:val="00292229"/>
    <w:rsid w:val="0029266E"/>
    <w:rsid w:val="00293206"/>
    <w:rsid w:val="00295D3F"/>
    <w:rsid w:val="00296111"/>
    <w:rsid w:val="00297251"/>
    <w:rsid w:val="002A248D"/>
    <w:rsid w:val="002A5406"/>
    <w:rsid w:val="002B0DC2"/>
    <w:rsid w:val="002B138E"/>
    <w:rsid w:val="002B2E86"/>
    <w:rsid w:val="002B38E1"/>
    <w:rsid w:val="002B3DCB"/>
    <w:rsid w:val="002B47B3"/>
    <w:rsid w:val="002B543F"/>
    <w:rsid w:val="002B59A7"/>
    <w:rsid w:val="002B6D6A"/>
    <w:rsid w:val="002C21CC"/>
    <w:rsid w:val="002C3632"/>
    <w:rsid w:val="002C39FE"/>
    <w:rsid w:val="002C4133"/>
    <w:rsid w:val="002C4494"/>
    <w:rsid w:val="002C4C11"/>
    <w:rsid w:val="002C534A"/>
    <w:rsid w:val="002C767B"/>
    <w:rsid w:val="002D09E3"/>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2134"/>
    <w:rsid w:val="002F2228"/>
    <w:rsid w:val="002F2CB5"/>
    <w:rsid w:val="002F58F9"/>
    <w:rsid w:val="002F65B5"/>
    <w:rsid w:val="002F6B4A"/>
    <w:rsid w:val="002F7C1D"/>
    <w:rsid w:val="003010AA"/>
    <w:rsid w:val="0030177B"/>
    <w:rsid w:val="00301F7E"/>
    <w:rsid w:val="00304481"/>
    <w:rsid w:val="00304F8D"/>
    <w:rsid w:val="00305503"/>
    <w:rsid w:val="0030573E"/>
    <w:rsid w:val="00307004"/>
    <w:rsid w:val="00311FBC"/>
    <w:rsid w:val="0031346F"/>
    <w:rsid w:val="00314E0C"/>
    <w:rsid w:val="00314EA3"/>
    <w:rsid w:val="00315250"/>
    <w:rsid w:val="00315441"/>
    <w:rsid w:val="00315F72"/>
    <w:rsid w:val="0032047D"/>
    <w:rsid w:val="00320D27"/>
    <w:rsid w:val="00322316"/>
    <w:rsid w:val="00324025"/>
    <w:rsid w:val="00324770"/>
    <w:rsid w:val="00324C45"/>
    <w:rsid w:val="0032752C"/>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67844"/>
    <w:rsid w:val="0037049F"/>
    <w:rsid w:val="00370B8F"/>
    <w:rsid w:val="00372B3A"/>
    <w:rsid w:val="00373BB0"/>
    <w:rsid w:val="00373BE0"/>
    <w:rsid w:val="0037574A"/>
    <w:rsid w:val="00376CE1"/>
    <w:rsid w:val="0038070F"/>
    <w:rsid w:val="0038232A"/>
    <w:rsid w:val="0038294B"/>
    <w:rsid w:val="003847A0"/>
    <w:rsid w:val="00385C60"/>
    <w:rsid w:val="00386F29"/>
    <w:rsid w:val="00386F7A"/>
    <w:rsid w:val="00387015"/>
    <w:rsid w:val="00390817"/>
    <w:rsid w:val="003914D3"/>
    <w:rsid w:val="00392067"/>
    <w:rsid w:val="003930BB"/>
    <w:rsid w:val="00393490"/>
    <w:rsid w:val="00393CE7"/>
    <w:rsid w:val="00394D10"/>
    <w:rsid w:val="003960EF"/>
    <w:rsid w:val="00397C70"/>
    <w:rsid w:val="003A0AF2"/>
    <w:rsid w:val="003A14B8"/>
    <w:rsid w:val="003A204C"/>
    <w:rsid w:val="003A2FE6"/>
    <w:rsid w:val="003A3306"/>
    <w:rsid w:val="003A3471"/>
    <w:rsid w:val="003A44C4"/>
    <w:rsid w:val="003A4A1E"/>
    <w:rsid w:val="003A58C3"/>
    <w:rsid w:val="003A786F"/>
    <w:rsid w:val="003A7BC2"/>
    <w:rsid w:val="003B205B"/>
    <w:rsid w:val="003B3292"/>
    <w:rsid w:val="003B383C"/>
    <w:rsid w:val="003B41A8"/>
    <w:rsid w:val="003B5B01"/>
    <w:rsid w:val="003C03C7"/>
    <w:rsid w:val="003C2F11"/>
    <w:rsid w:val="003C6DC8"/>
    <w:rsid w:val="003C776C"/>
    <w:rsid w:val="003D0152"/>
    <w:rsid w:val="003D0418"/>
    <w:rsid w:val="003D14C1"/>
    <w:rsid w:val="003D1CC9"/>
    <w:rsid w:val="003D2A9D"/>
    <w:rsid w:val="003D3621"/>
    <w:rsid w:val="003D4C58"/>
    <w:rsid w:val="003D7C57"/>
    <w:rsid w:val="003E045B"/>
    <w:rsid w:val="003E32AA"/>
    <w:rsid w:val="003E5183"/>
    <w:rsid w:val="003E58FB"/>
    <w:rsid w:val="003E6D09"/>
    <w:rsid w:val="003E6D0D"/>
    <w:rsid w:val="003E6EB7"/>
    <w:rsid w:val="003F0851"/>
    <w:rsid w:val="003F19CA"/>
    <w:rsid w:val="003F2706"/>
    <w:rsid w:val="003F62DA"/>
    <w:rsid w:val="003F799A"/>
    <w:rsid w:val="003F7A54"/>
    <w:rsid w:val="003F7A73"/>
    <w:rsid w:val="0040169E"/>
    <w:rsid w:val="0040372D"/>
    <w:rsid w:val="004045B1"/>
    <w:rsid w:val="0040461D"/>
    <w:rsid w:val="004071B9"/>
    <w:rsid w:val="004107C4"/>
    <w:rsid w:val="00411E4F"/>
    <w:rsid w:val="00413D6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2533"/>
    <w:rsid w:val="00433843"/>
    <w:rsid w:val="004350E4"/>
    <w:rsid w:val="00437575"/>
    <w:rsid w:val="00437C18"/>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551A"/>
    <w:rsid w:val="00456273"/>
    <w:rsid w:val="004571D3"/>
    <w:rsid w:val="00460152"/>
    <w:rsid w:val="0046064C"/>
    <w:rsid w:val="00460B40"/>
    <w:rsid w:val="00465DCC"/>
    <w:rsid w:val="00466BBA"/>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2012"/>
    <w:rsid w:val="00493164"/>
    <w:rsid w:val="0049451D"/>
    <w:rsid w:val="004969EB"/>
    <w:rsid w:val="004A4887"/>
    <w:rsid w:val="004A530A"/>
    <w:rsid w:val="004A5F9F"/>
    <w:rsid w:val="004A791C"/>
    <w:rsid w:val="004B7C5B"/>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3494"/>
    <w:rsid w:val="004E51A9"/>
    <w:rsid w:val="004E57FE"/>
    <w:rsid w:val="004E6EFE"/>
    <w:rsid w:val="004E72F1"/>
    <w:rsid w:val="004E7C64"/>
    <w:rsid w:val="004F5F40"/>
    <w:rsid w:val="004F6179"/>
    <w:rsid w:val="004F61D6"/>
    <w:rsid w:val="004F66EB"/>
    <w:rsid w:val="005001F0"/>
    <w:rsid w:val="0050067B"/>
    <w:rsid w:val="00503561"/>
    <w:rsid w:val="0050424C"/>
    <w:rsid w:val="00504366"/>
    <w:rsid w:val="00504E39"/>
    <w:rsid w:val="00505392"/>
    <w:rsid w:val="005054EB"/>
    <w:rsid w:val="00511ED0"/>
    <w:rsid w:val="00512464"/>
    <w:rsid w:val="00512A13"/>
    <w:rsid w:val="005146B7"/>
    <w:rsid w:val="0051787C"/>
    <w:rsid w:val="0052438D"/>
    <w:rsid w:val="00524656"/>
    <w:rsid w:val="00524EF6"/>
    <w:rsid w:val="00526713"/>
    <w:rsid w:val="0052686F"/>
    <w:rsid w:val="00531798"/>
    <w:rsid w:val="00531EDB"/>
    <w:rsid w:val="005345BC"/>
    <w:rsid w:val="0053471B"/>
    <w:rsid w:val="005349EB"/>
    <w:rsid w:val="00534D4A"/>
    <w:rsid w:val="005362A3"/>
    <w:rsid w:val="00537FF7"/>
    <w:rsid w:val="00540789"/>
    <w:rsid w:val="00541A12"/>
    <w:rsid w:val="00545A17"/>
    <w:rsid w:val="00545F15"/>
    <w:rsid w:val="00546763"/>
    <w:rsid w:val="00546EC0"/>
    <w:rsid w:val="0055375C"/>
    <w:rsid w:val="00554CA8"/>
    <w:rsid w:val="00555089"/>
    <w:rsid w:val="0055575E"/>
    <w:rsid w:val="005570C5"/>
    <w:rsid w:val="00557A04"/>
    <w:rsid w:val="00560BD7"/>
    <w:rsid w:val="00561BAA"/>
    <w:rsid w:val="00561C62"/>
    <w:rsid w:val="005649F0"/>
    <w:rsid w:val="00564EB0"/>
    <w:rsid w:val="0056566E"/>
    <w:rsid w:val="00565E62"/>
    <w:rsid w:val="0056624C"/>
    <w:rsid w:val="005719EC"/>
    <w:rsid w:val="00572023"/>
    <w:rsid w:val="0057299D"/>
    <w:rsid w:val="00574063"/>
    <w:rsid w:val="00575DAD"/>
    <w:rsid w:val="005811DB"/>
    <w:rsid w:val="00583973"/>
    <w:rsid w:val="005846D7"/>
    <w:rsid w:val="00585420"/>
    <w:rsid w:val="0058547A"/>
    <w:rsid w:val="00585FA7"/>
    <w:rsid w:val="005872CE"/>
    <w:rsid w:val="00587DB3"/>
    <w:rsid w:val="00587FAD"/>
    <w:rsid w:val="005912C2"/>
    <w:rsid w:val="00591528"/>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20FE"/>
    <w:rsid w:val="005B41F1"/>
    <w:rsid w:val="005B6AEA"/>
    <w:rsid w:val="005C0836"/>
    <w:rsid w:val="005C1826"/>
    <w:rsid w:val="005C182A"/>
    <w:rsid w:val="005C1831"/>
    <w:rsid w:val="005C5424"/>
    <w:rsid w:val="005C61F5"/>
    <w:rsid w:val="005D1728"/>
    <w:rsid w:val="005D447B"/>
    <w:rsid w:val="005D4D3A"/>
    <w:rsid w:val="005D4E59"/>
    <w:rsid w:val="005D57C1"/>
    <w:rsid w:val="005D719A"/>
    <w:rsid w:val="005D750F"/>
    <w:rsid w:val="005D75E6"/>
    <w:rsid w:val="005D77FD"/>
    <w:rsid w:val="005D7F7A"/>
    <w:rsid w:val="005E0552"/>
    <w:rsid w:val="005E5DEC"/>
    <w:rsid w:val="005E7B2F"/>
    <w:rsid w:val="005F20A5"/>
    <w:rsid w:val="005F34E4"/>
    <w:rsid w:val="005F3807"/>
    <w:rsid w:val="005F3F24"/>
    <w:rsid w:val="005F51A7"/>
    <w:rsid w:val="005F5DCC"/>
    <w:rsid w:val="00600F14"/>
    <w:rsid w:val="00602FC8"/>
    <w:rsid w:val="00603969"/>
    <w:rsid w:val="0060442E"/>
    <w:rsid w:val="00605005"/>
    <w:rsid w:val="006064B6"/>
    <w:rsid w:val="00607821"/>
    <w:rsid w:val="00607F68"/>
    <w:rsid w:val="0061264D"/>
    <w:rsid w:val="00612A6E"/>
    <w:rsid w:val="00617815"/>
    <w:rsid w:val="00621913"/>
    <w:rsid w:val="006225A6"/>
    <w:rsid w:val="00623054"/>
    <w:rsid w:val="006244E9"/>
    <w:rsid w:val="00626CDF"/>
    <w:rsid w:val="00630DB2"/>
    <w:rsid w:val="00633ACB"/>
    <w:rsid w:val="00637119"/>
    <w:rsid w:val="0063724C"/>
    <w:rsid w:val="00640DF5"/>
    <w:rsid w:val="006419D4"/>
    <w:rsid w:val="00641EFC"/>
    <w:rsid w:val="00643250"/>
    <w:rsid w:val="006449CC"/>
    <w:rsid w:val="006461A3"/>
    <w:rsid w:val="0065330A"/>
    <w:rsid w:val="00653C67"/>
    <w:rsid w:val="006540AB"/>
    <w:rsid w:val="006579FF"/>
    <w:rsid w:val="006608FA"/>
    <w:rsid w:val="00661196"/>
    <w:rsid w:val="00661332"/>
    <w:rsid w:val="00661B68"/>
    <w:rsid w:val="00662CBF"/>
    <w:rsid w:val="00662EF7"/>
    <w:rsid w:val="00665355"/>
    <w:rsid w:val="00665B72"/>
    <w:rsid w:val="006660EF"/>
    <w:rsid w:val="00666C99"/>
    <w:rsid w:val="006671B7"/>
    <w:rsid w:val="006674BB"/>
    <w:rsid w:val="0067278F"/>
    <w:rsid w:val="006728FE"/>
    <w:rsid w:val="0067408B"/>
    <w:rsid w:val="00676BB7"/>
    <w:rsid w:val="00677D23"/>
    <w:rsid w:val="006803A8"/>
    <w:rsid w:val="00681917"/>
    <w:rsid w:val="0068552D"/>
    <w:rsid w:val="0069195C"/>
    <w:rsid w:val="00692A8D"/>
    <w:rsid w:val="00693095"/>
    <w:rsid w:val="00693DAB"/>
    <w:rsid w:val="00695764"/>
    <w:rsid w:val="00696AB7"/>
    <w:rsid w:val="006A02E2"/>
    <w:rsid w:val="006A1C34"/>
    <w:rsid w:val="006A28C4"/>
    <w:rsid w:val="006A2D8B"/>
    <w:rsid w:val="006A4E8E"/>
    <w:rsid w:val="006A4ECD"/>
    <w:rsid w:val="006A554A"/>
    <w:rsid w:val="006A79FE"/>
    <w:rsid w:val="006B0B69"/>
    <w:rsid w:val="006B0D25"/>
    <w:rsid w:val="006B1446"/>
    <w:rsid w:val="006B1617"/>
    <w:rsid w:val="006B2C43"/>
    <w:rsid w:val="006B3272"/>
    <w:rsid w:val="006B427E"/>
    <w:rsid w:val="006B4348"/>
    <w:rsid w:val="006B5C74"/>
    <w:rsid w:val="006B6EE6"/>
    <w:rsid w:val="006B70E2"/>
    <w:rsid w:val="006C03D6"/>
    <w:rsid w:val="006C0C69"/>
    <w:rsid w:val="006C17CA"/>
    <w:rsid w:val="006C1EAF"/>
    <w:rsid w:val="006C28B3"/>
    <w:rsid w:val="006C59C1"/>
    <w:rsid w:val="006C622F"/>
    <w:rsid w:val="006C6E0B"/>
    <w:rsid w:val="006D0B90"/>
    <w:rsid w:val="006D130E"/>
    <w:rsid w:val="006D1637"/>
    <w:rsid w:val="006D6B44"/>
    <w:rsid w:val="006D6B60"/>
    <w:rsid w:val="006E525B"/>
    <w:rsid w:val="006E5B07"/>
    <w:rsid w:val="006E600F"/>
    <w:rsid w:val="006E60DF"/>
    <w:rsid w:val="006E7111"/>
    <w:rsid w:val="006E7593"/>
    <w:rsid w:val="006F01AC"/>
    <w:rsid w:val="006F1104"/>
    <w:rsid w:val="006F283A"/>
    <w:rsid w:val="006F3E09"/>
    <w:rsid w:val="006F4CCA"/>
    <w:rsid w:val="006F54ED"/>
    <w:rsid w:val="006F5D5A"/>
    <w:rsid w:val="006F602B"/>
    <w:rsid w:val="006F66CA"/>
    <w:rsid w:val="00700DBC"/>
    <w:rsid w:val="00701D18"/>
    <w:rsid w:val="007035EE"/>
    <w:rsid w:val="00706623"/>
    <w:rsid w:val="007109F4"/>
    <w:rsid w:val="00710E85"/>
    <w:rsid w:val="00711134"/>
    <w:rsid w:val="007120EB"/>
    <w:rsid w:val="007123A6"/>
    <w:rsid w:val="00713261"/>
    <w:rsid w:val="00713E52"/>
    <w:rsid w:val="007140B4"/>
    <w:rsid w:val="00714834"/>
    <w:rsid w:val="00714DB7"/>
    <w:rsid w:val="00715D45"/>
    <w:rsid w:val="00720108"/>
    <w:rsid w:val="007204DE"/>
    <w:rsid w:val="007210E9"/>
    <w:rsid w:val="00722E48"/>
    <w:rsid w:val="00723B97"/>
    <w:rsid w:val="007242C0"/>
    <w:rsid w:val="00724EEA"/>
    <w:rsid w:val="007260F2"/>
    <w:rsid w:val="00726525"/>
    <w:rsid w:val="00726B86"/>
    <w:rsid w:val="00727B37"/>
    <w:rsid w:val="00727C6E"/>
    <w:rsid w:val="00730791"/>
    <w:rsid w:val="007316C0"/>
    <w:rsid w:val="00731940"/>
    <w:rsid w:val="007319B9"/>
    <w:rsid w:val="0073362B"/>
    <w:rsid w:val="007353E6"/>
    <w:rsid w:val="00735535"/>
    <w:rsid w:val="0073586A"/>
    <w:rsid w:val="00737603"/>
    <w:rsid w:val="00737881"/>
    <w:rsid w:val="0074112F"/>
    <w:rsid w:val="00742099"/>
    <w:rsid w:val="00744561"/>
    <w:rsid w:val="00745632"/>
    <w:rsid w:val="00747F7E"/>
    <w:rsid w:val="00750219"/>
    <w:rsid w:val="0075162E"/>
    <w:rsid w:val="007540CE"/>
    <w:rsid w:val="00754795"/>
    <w:rsid w:val="00756673"/>
    <w:rsid w:val="00756B6A"/>
    <w:rsid w:val="0075744F"/>
    <w:rsid w:val="00757B88"/>
    <w:rsid w:val="00757D08"/>
    <w:rsid w:val="0076190A"/>
    <w:rsid w:val="00762CE1"/>
    <w:rsid w:val="00765615"/>
    <w:rsid w:val="007674F6"/>
    <w:rsid w:val="0076792B"/>
    <w:rsid w:val="00770743"/>
    <w:rsid w:val="00772E7B"/>
    <w:rsid w:val="00777BD6"/>
    <w:rsid w:val="00777C76"/>
    <w:rsid w:val="007806D0"/>
    <w:rsid w:val="00780946"/>
    <w:rsid w:val="00790495"/>
    <w:rsid w:val="007923A8"/>
    <w:rsid w:val="00794EA8"/>
    <w:rsid w:val="0079540F"/>
    <w:rsid w:val="007958AB"/>
    <w:rsid w:val="00797558"/>
    <w:rsid w:val="007977F4"/>
    <w:rsid w:val="007A0D74"/>
    <w:rsid w:val="007A22E4"/>
    <w:rsid w:val="007A3E0B"/>
    <w:rsid w:val="007A4890"/>
    <w:rsid w:val="007B089C"/>
    <w:rsid w:val="007B2107"/>
    <w:rsid w:val="007B2718"/>
    <w:rsid w:val="007B42B4"/>
    <w:rsid w:val="007B6841"/>
    <w:rsid w:val="007B6A43"/>
    <w:rsid w:val="007C0B58"/>
    <w:rsid w:val="007C1DE2"/>
    <w:rsid w:val="007C1FCF"/>
    <w:rsid w:val="007C4207"/>
    <w:rsid w:val="007C44EC"/>
    <w:rsid w:val="007C6A7C"/>
    <w:rsid w:val="007C720D"/>
    <w:rsid w:val="007D0031"/>
    <w:rsid w:val="007D082E"/>
    <w:rsid w:val="007D1CD0"/>
    <w:rsid w:val="007D312C"/>
    <w:rsid w:val="007D389C"/>
    <w:rsid w:val="007D53CF"/>
    <w:rsid w:val="007D5D09"/>
    <w:rsid w:val="007D736E"/>
    <w:rsid w:val="007D7509"/>
    <w:rsid w:val="007D7ACB"/>
    <w:rsid w:val="007E180A"/>
    <w:rsid w:val="007E2FD1"/>
    <w:rsid w:val="007E56D0"/>
    <w:rsid w:val="007F0DAF"/>
    <w:rsid w:val="007F4174"/>
    <w:rsid w:val="007F4944"/>
    <w:rsid w:val="008014F5"/>
    <w:rsid w:val="00803CBE"/>
    <w:rsid w:val="00804930"/>
    <w:rsid w:val="00804BB4"/>
    <w:rsid w:val="00805DD5"/>
    <w:rsid w:val="00806BA3"/>
    <w:rsid w:val="00810107"/>
    <w:rsid w:val="008107C4"/>
    <w:rsid w:val="00814642"/>
    <w:rsid w:val="00816201"/>
    <w:rsid w:val="008165D4"/>
    <w:rsid w:val="008203A9"/>
    <w:rsid w:val="00820A5A"/>
    <w:rsid w:val="00821284"/>
    <w:rsid w:val="0082148F"/>
    <w:rsid w:val="00821D92"/>
    <w:rsid w:val="00821F82"/>
    <w:rsid w:val="00823420"/>
    <w:rsid w:val="008236AF"/>
    <w:rsid w:val="00825867"/>
    <w:rsid w:val="008260B5"/>
    <w:rsid w:val="00830333"/>
    <w:rsid w:val="008314EF"/>
    <w:rsid w:val="00831EF2"/>
    <w:rsid w:val="00833BC9"/>
    <w:rsid w:val="008345BC"/>
    <w:rsid w:val="0083476C"/>
    <w:rsid w:val="0083500E"/>
    <w:rsid w:val="00836909"/>
    <w:rsid w:val="008374B1"/>
    <w:rsid w:val="00840FE0"/>
    <w:rsid w:val="0084713B"/>
    <w:rsid w:val="008479EC"/>
    <w:rsid w:val="00851650"/>
    <w:rsid w:val="00853619"/>
    <w:rsid w:val="00855574"/>
    <w:rsid w:val="00855D36"/>
    <w:rsid w:val="0085788D"/>
    <w:rsid w:val="00857CF3"/>
    <w:rsid w:val="008605C6"/>
    <w:rsid w:val="00860D88"/>
    <w:rsid w:val="00861945"/>
    <w:rsid w:val="00861A2A"/>
    <w:rsid w:val="008623D9"/>
    <w:rsid w:val="00864297"/>
    <w:rsid w:val="00864E36"/>
    <w:rsid w:val="00866486"/>
    <w:rsid w:val="00867646"/>
    <w:rsid w:val="00870262"/>
    <w:rsid w:val="00870BC6"/>
    <w:rsid w:val="00870FFA"/>
    <w:rsid w:val="0087125C"/>
    <w:rsid w:val="00871915"/>
    <w:rsid w:val="00872B50"/>
    <w:rsid w:val="0087427E"/>
    <w:rsid w:val="00876482"/>
    <w:rsid w:val="008823B4"/>
    <w:rsid w:val="00882A51"/>
    <w:rsid w:val="00883562"/>
    <w:rsid w:val="0088362B"/>
    <w:rsid w:val="00884A7A"/>
    <w:rsid w:val="00885EF3"/>
    <w:rsid w:val="00887B0C"/>
    <w:rsid w:val="00890F31"/>
    <w:rsid w:val="00892B8D"/>
    <w:rsid w:val="0089393E"/>
    <w:rsid w:val="008946B8"/>
    <w:rsid w:val="008946DC"/>
    <w:rsid w:val="00894991"/>
    <w:rsid w:val="00895FAA"/>
    <w:rsid w:val="00895FF9"/>
    <w:rsid w:val="00896A32"/>
    <w:rsid w:val="008A5092"/>
    <w:rsid w:val="008A5A8B"/>
    <w:rsid w:val="008A6156"/>
    <w:rsid w:val="008A7DB9"/>
    <w:rsid w:val="008B1CE8"/>
    <w:rsid w:val="008B45BB"/>
    <w:rsid w:val="008B4F05"/>
    <w:rsid w:val="008B68B4"/>
    <w:rsid w:val="008B7DC8"/>
    <w:rsid w:val="008B7E47"/>
    <w:rsid w:val="008C15C9"/>
    <w:rsid w:val="008C27C5"/>
    <w:rsid w:val="008C2D0D"/>
    <w:rsid w:val="008C5906"/>
    <w:rsid w:val="008C596A"/>
    <w:rsid w:val="008C5D6E"/>
    <w:rsid w:val="008C6EB1"/>
    <w:rsid w:val="008D066E"/>
    <w:rsid w:val="008D1558"/>
    <w:rsid w:val="008D1820"/>
    <w:rsid w:val="008D2D66"/>
    <w:rsid w:val="008D3C9B"/>
    <w:rsid w:val="008D50D6"/>
    <w:rsid w:val="008D69AE"/>
    <w:rsid w:val="008D793F"/>
    <w:rsid w:val="008E1ADE"/>
    <w:rsid w:val="008E2A61"/>
    <w:rsid w:val="008E3736"/>
    <w:rsid w:val="008E423A"/>
    <w:rsid w:val="008E4352"/>
    <w:rsid w:val="008E66A0"/>
    <w:rsid w:val="008E7624"/>
    <w:rsid w:val="008F1E79"/>
    <w:rsid w:val="008F24DE"/>
    <w:rsid w:val="008F24E7"/>
    <w:rsid w:val="008F383F"/>
    <w:rsid w:val="008F4F9B"/>
    <w:rsid w:val="008F540F"/>
    <w:rsid w:val="008F55DB"/>
    <w:rsid w:val="009005AA"/>
    <w:rsid w:val="0090161E"/>
    <w:rsid w:val="00906E85"/>
    <w:rsid w:val="0090713F"/>
    <w:rsid w:val="00907CE5"/>
    <w:rsid w:val="009104B0"/>
    <w:rsid w:val="009106AF"/>
    <w:rsid w:val="00910CAF"/>
    <w:rsid w:val="00911692"/>
    <w:rsid w:val="00913B51"/>
    <w:rsid w:val="00914976"/>
    <w:rsid w:val="00916C66"/>
    <w:rsid w:val="00917235"/>
    <w:rsid w:val="00921F45"/>
    <w:rsid w:val="009220C4"/>
    <w:rsid w:val="0092352F"/>
    <w:rsid w:val="0092388A"/>
    <w:rsid w:val="00923F1A"/>
    <w:rsid w:val="00924121"/>
    <w:rsid w:val="00924A52"/>
    <w:rsid w:val="00924B09"/>
    <w:rsid w:val="00924EDF"/>
    <w:rsid w:val="00925988"/>
    <w:rsid w:val="0092625C"/>
    <w:rsid w:val="009275B0"/>
    <w:rsid w:val="00934443"/>
    <w:rsid w:val="00935646"/>
    <w:rsid w:val="00943292"/>
    <w:rsid w:val="009447A3"/>
    <w:rsid w:val="0094625A"/>
    <w:rsid w:val="00946453"/>
    <w:rsid w:val="0094788E"/>
    <w:rsid w:val="009504EC"/>
    <w:rsid w:val="00950996"/>
    <w:rsid w:val="00951B90"/>
    <w:rsid w:val="00951DED"/>
    <w:rsid w:val="0095267C"/>
    <w:rsid w:val="0095334E"/>
    <w:rsid w:val="00955D48"/>
    <w:rsid w:val="00961D2E"/>
    <w:rsid w:val="009660BF"/>
    <w:rsid w:val="00967C3A"/>
    <w:rsid w:val="00971970"/>
    <w:rsid w:val="00972872"/>
    <w:rsid w:val="00972A0B"/>
    <w:rsid w:val="00973426"/>
    <w:rsid w:val="00974BD1"/>
    <w:rsid w:val="0097595D"/>
    <w:rsid w:val="00977F6D"/>
    <w:rsid w:val="00980F00"/>
    <w:rsid w:val="009821B0"/>
    <w:rsid w:val="00984E65"/>
    <w:rsid w:val="00985686"/>
    <w:rsid w:val="00987F0B"/>
    <w:rsid w:val="009912DA"/>
    <w:rsid w:val="00991658"/>
    <w:rsid w:val="0099239C"/>
    <w:rsid w:val="00992667"/>
    <w:rsid w:val="009926CC"/>
    <w:rsid w:val="00993AFC"/>
    <w:rsid w:val="0099446E"/>
    <w:rsid w:val="0099486B"/>
    <w:rsid w:val="00996EAB"/>
    <w:rsid w:val="009974B8"/>
    <w:rsid w:val="009A1A41"/>
    <w:rsid w:val="009A22A5"/>
    <w:rsid w:val="009A2E55"/>
    <w:rsid w:val="009A347A"/>
    <w:rsid w:val="009A37E9"/>
    <w:rsid w:val="009A40AF"/>
    <w:rsid w:val="009B0CE9"/>
    <w:rsid w:val="009B1E93"/>
    <w:rsid w:val="009B422D"/>
    <w:rsid w:val="009B45F7"/>
    <w:rsid w:val="009B47E1"/>
    <w:rsid w:val="009B52BA"/>
    <w:rsid w:val="009B6EE3"/>
    <w:rsid w:val="009C0F6A"/>
    <w:rsid w:val="009C163F"/>
    <w:rsid w:val="009C168B"/>
    <w:rsid w:val="009C1B0E"/>
    <w:rsid w:val="009C2F57"/>
    <w:rsid w:val="009C4D87"/>
    <w:rsid w:val="009C5323"/>
    <w:rsid w:val="009D1036"/>
    <w:rsid w:val="009D304C"/>
    <w:rsid w:val="009D562C"/>
    <w:rsid w:val="009D5E7A"/>
    <w:rsid w:val="009E1BF3"/>
    <w:rsid w:val="009E1D2D"/>
    <w:rsid w:val="009E2CA0"/>
    <w:rsid w:val="009E3290"/>
    <w:rsid w:val="009E3ADE"/>
    <w:rsid w:val="009E4A16"/>
    <w:rsid w:val="009E6614"/>
    <w:rsid w:val="009F1470"/>
    <w:rsid w:val="009F2526"/>
    <w:rsid w:val="009F3E83"/>
    <w:rsid w:val="009F4C4E"/>
    <w:rsid w:val="009F4E9D"/>
    <w:rsid w:val="00A004D8"/>
    <w:rsid w:val="00A00B4A"/>
    <w:rsid w:val="00A00F8B"/>
    <w:rsid w:val="00A018C0"/>
    <w:rsid w:val="00A02784"/>
    <w:rsid w:val="00A029AB"/>
    <w:rsid w:val="00A02B83"/>
    <w:rsid w:val="00A034BB"/>
    <w:rsid w:val="00A03F0D"/>
    <w:rsid w:val="00A04FC5"/>
    <w:rsid w:val="00A0592E"/>
    <w:rsid w:val="00A068C0"/>
    <w:rsid w:val="00A077BC"/>
    <w:rsid w:val="00A10E4A"/>
    <w:rsid w:val="00A11639"/>
    <w:rsid w:val="00A1185D"/>
    <w:rsid w:val="00A136C5"/>
    <w:rsid w:val="00A15283"/>
    <w:rsid w:val="00A154FE"/>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30717"/>
    <w:rsid w:val="00A32A0C"/>
    <w:rsid w:val="00A32C2E"/>
    <w:rsid w:val="00A35CAB"/>
    <w:rsid w:val="00A4001B"/>
    <w:rsid w:val="00A404A8"/>
    <w:rsid w:val="00A406C0"/>
    <w:rsid w:val="00A4171D"/>
    <w:rsid w:val="00A41CA9"/>
    <w:rsid w:val="00A44064"/>
    <w:rsid w:val="00A4566C"/>
    <w:rsid w:val="00A4573C"/>
    <w:rsid w:val="00A46C0C"/>
    <w:rsid w:val="00A47565"/>
    <w:rsid w:val="00A5511A"/>
    <w:rsid w:val="00A56147"/>
    <w:rsid w:val="00A60345"/>
    <w:rsid w:val="00A60606"/>
    <w:rsid w:val="00A6095D"/>
    <w:rsid w:val="00A627FC"/>
    <w:rsid w:val="00A632BC"/>
    <w:rsid w:val="00A637C9"/>
    <w:rsid w:val="00A653E3"/>
    <w:rsid w:val="00A671C9"/>
    <w:rsid w:val="00A6751D"/>
    <w:rsid w:val="00A71C70"/>
    <w:rsid w:val="00A71E36"/>
    <w:rsid w:val="00A7440E"/>
    <w:rsid w:val="00A749F3"/>
    <w:rsid w:val="00A83C2B"/>
    <w:rsid w:val="00A84189"/>
    <w:rsid w:val="00A905BD"/>
    <w:rsid w:val="00A91CAC"/>
    <w:rsid w:val="00A94E4E"/>
    <w:rsid w:val="00A96265"/>
    <w:rsid w:val="00A96E6C"/>
    <w:rsid w:val="00A97271"/>
    <w:rsid w:val="00A97488"/>
    <w:rsid w:val="00AA01DF"/>
    <w:rsid w:val="00AA0601"/>
    <w:rsid w:val="00AA1382"/>
    <w:rsid w:val="00AA3C0A"/>
    <w:rsid w:val="00AA4FBD"/>
    <w:rsid w:val="00AA5D4E"/>
    <w:rsid w:val="00AA5DEB"/>
    <w:rsid w:val="00AA7205"/>
    <w:rsid w:val="00AA7223"/>
    <w:rsid w:val="00AB1541"/>
    <w:rsid w:val="00AB2819"/>
    <w:rsid w:val="00AB4B75"/>
    <w:rsid w:val="00AB4CE6"/>
    <w:rsid w:val="00AB4E72"/>
    <w:rsid w:val="00AB54E5"/>
    <w:rsid w:val="00AC062F"/>
    <w:rsid w:val="00AC07A4"/>
    <w:rsid w:val="00AC2606"/>
    <w:rsid w:val="00AC33A5"/>
    <w:rsid w:val="00AC3466"/>
    <w:rsid w:val="00AC36C5"/>
    <w:rsid w:val="00AC520F"/>
    <w:rsid w:val="00AC6031"/>
    <w:rsid w:val="00AD7052"/>
    <w:rsid w:val="00AD74B3"/>
    <w:rsid w:val="00AE2231"/>
    <w:rsid w:val="00AE247D"/>
    <w:rsid w:val="00AE3C83"/>
    <w:rsid w:val="00AE405E"/>
    <w:rsid w:val="00AE4B46"/>
    <w:rsid w:val="00AE5000"/>
    <w:rsid w:val="00AE6AAF"/>
    <w:rsid w:val="00AE7295"/>
    <w:rsid w:val="00AE7609"/>
    <w:rsid w:val="00AE7FF8"/>
    <w:rsid w:val="00AF017C"/>
    <w:rsid w:val="00AF2B9B"/>
    <w:rsid w:val="00AF35A4"/>
    <w:rsid w:val="00AF4755"/>
    <w:rsid w:val="00AF4EEB"/>
    <w:rsid w:val="00AF7D62"/>
    <w:rsid w:val="00B02AE5"/>
    <w:rsid w:val="00B03121"/>
    <w:rsid w:val="00B03B48"/>
    <w:rsid w:val="00B043EF"/>
    <w:rsid w:val="00B0457A"/>
    <w:rsid w:val="00B0579B"/>
    <w:rsid w:val="00B05CB9"/>
    <w:rsid w:val="00B06E6E"/>
    <w:rsid w:val="00B1005B"/>
    <w:rsid w:val="00B10D4F"/>
    <w:rsid w:val="00B143FE"/>
    <w:rsid w:val="00B14DA8"/>
    <w:rsid w:val="00B207FD"/>
    <w:rsid w:val="00B20DF7"/>
    <w:rsid w:val="00B20E07"/>
    <w:rsid w:val="00B21668"/>
    <w:rsid w:val="00B21780"/>
    <w:rsid w:val="00B21D6E"/>
    <w:rsid w:val="00B21F6E"/>
    <w:rsid w:val="00B231B3"/>
    <w:rsid w:val="00B251D3"/>
    <w:rsid w:val="00B253B0"/>
    <w:rsid w:val="00B3139F"/>
    <w:rsid w:val="00B337EF"/>
    <w:rsid w:val="00B34624"/>
    <w:rsid w:val="00B348D5"/>
    <w:rsid w:val="00B415D3"/>
    <w:rsid w:val="00B41B2A"/>
    <w:rsid w:val="00B43364"/>
    <w:rsid w:val="00B46687"/>
    <w:rsid w:val="00B4748F"/>
    <w:rsid w:val="00B47AD5"/>
    <w:rsid w:val="00B507D5"/>
    <w:rsid w:val="00B5334F"/>
    <w:rsid w:val="00B53759"/>
    <w:rsid w:val="00B54C7C"/>
    <w:rsid w:val="00B55F1C"/>
    <w:rsid w:val="00B57270"/>
    <w:rsid w:val="00B620FE"/>
    <w:rsid w:val="00B621FB"/>
    <w:rsid w:val="00B62DAE"/>
    <w:rsid w:val="00B64639"/>
    <w:rsid w:val="00B6539B"/>
    <w:rsid w:val="00B67C37"/>
    <w:rsid w:val="00B72AE5"/>
    <w:rsid w:val="00B74DC3"/>
    <w:rsid w:val="00B75C76"/>
    <w:rsid w:val="00B75F70"/>
    <w:rsid w:val="00B806CC"/>
    <w:rsid w:val="00B80BAB"/>
    <w:rsid w:val="00B81192"/>
    <w:rsid w:val="00B82544"/>
    <w:rsid w:val="00B828C9"/>
    <w:rsid w:val="00B837EF"/>
    <w:rsid w:val="00B86340"/>
    <w:rsid w:val="00B868BA"/>
    <w:rsid w:val="00B90F17"/>
    <w:rsid w:val="00B955F9"/>
    <w:rsid w:val="00B95B27"/>
    <w:rsid w:val="00B96149"/>
    <w:rsid w:val="00B9775B"/>
    <w:rsid w:val="00BA086F"/>
    <w:rsid w:val="00BA2F52"/>
    <w:rsid w:val="00BA5016"/>
    <w:rsid w:val="00BA61B1"/>
    <w:rsid w:val="00BA6690"/>
    <w:rsid w:val="00BA71BD"/>
    <w:rsid w:val="00BA76E0"/>
    <w:rsid w:val="00BA7FA2"/>
    <w:rsid w:val="00BB1DB8"/>
    <w:rsid w:val="00BB22BA"/>
    <w:rsid w:val="00BB393C"/>
    <w:rsid w:val="00BB3F24"/>
    <w:rsid w:val="00BB69F9"/>
    <w:rsid w:val="00BB6CE5"/>
    <w:rsid w:val="00BC08DA"/>
    <w:rsid w:val="00BC19ED"/>
    <w:rsid w:val="00BC1EA9"/>
    <w:rsid w:val="00BC29E8"/>
    <w:rsid w:val="00BC29ED"/>
    <w:rsid w:val="00BC2EF3"/>
    <w:rsid w:val="00BC3249"/>
    <w:rsid w:val="00BC3D97"/>
    <w:rsid w:val="00BC4225"/>
    <w:rsid w:val="00BC519E"/>
    <w:rsid w:val="00BC5351"/>
    <w:rsid w:val="00BC58F6"/>
    <w:rsid w:val="00BC5FD1"/>
    <w:rsid w:val="00BC7A00"/>
    <w:rsid w:val="00BD2C51"/>
    <w:rsid w:val="00BD38DC"/>
    <w:rsid w:val="00BD7685"/>
    <w:rsid w:val="00BE1ACF"/>
    <w:rsid w:val="00BE2E97"/>
    <w:rsid w:val="00BE3CA9"/>
    <w:rsid w:val="00BE4558"/>
    <w:rsid w:val="00BE4DFE"/>
    <w:rsid w:val="00BE5718"/>
    <w:rsid w:val="00BE58EC"/>
    <w:rsid w:val="00BE63EA"/>
    <w:rsid w:val="00BE706B"/>
    <w:rsid w:val="00BF0276"/>
    <w:rsid w:val="00BF0AC5"/>
    <w:rsid w:val="00BF0BB3"/>
    <w:rsid w:val="00BF1090"/>
    <w:rsid w:val="00BF2BF6"/>
    <w:rsid w:val="00BF2CC6"/>
    <w:rsid w:val="00BF3D80"/>
    <w:rsid w:val="00BF481D"/>
    <w:rsid w:val="00BF4B7D"/>
    <w:rsid w:val="00BF6A3E"/>
    <w:rsid w:val="00BF7D85"/>
    <w:rsid w:val="00C039A9"/>
    <w:rsid w:val="00C0572B"/>
    <w:rsid w:val="00C05FA7"/>
    <w:rsid w:val="00C0729A"/>
    <w:rsid w:val="00C10460"/>
    <w:rsid w:val="00C10D3B"/>
    <w:rsid w:val="00C14998"/>
    <w:rsid w:val="00C16C25"/>
    <w:rsid w:val="00C206A8"/>
    <w:rsid w:val="00C21E17"/>
    <w:rsid w:val="00C22234"/>
    <w:rsid w:val="00C2272A"/>
    <w:rsid w:val="00C24088"/>
    <w:rsid w:val="00C25120"/>
    <w:rsid w:val="00C26A41"/>
    <w:rsid w:val="00C2765D"/>
    <w:rsid w:val="00C3359E"/>
    <w:rsid w:val="00C3395A"/>
    <w:rsid w:val="00C33B58"/>
    <w:rsid w:val="00C34204"/>
    <w:rsid w:val="00C37A53"/>
    <w:rsid w:val="00C404A5"/>
    <w:rsid w:val="00C40719"/>
    <w:rsid w:val="00C40A06"/>
    <w:rsid w:val="00C4283A"/>
    <w:rsid w:val="00C43F5D"/>
    <w:rsid w:val="00C46978"/>
    <w:rsid w:val="00C469B3"/>
    <w:rsid w:val="00C46C54"/>
    <w:rsid w:val="00C478AF"/>
    <w:rsid w:val="00C50AA7"/>
    <w:rsid w:val="00C50D02"/>
    <w:rsid w:val="00C513CD"/>
    <w:rsid w:val="00C51833"/>
    <w:rsid w:val="00C519C1"/>
    <w:rsid w:val="00C51F84"/>
    <w:rsid w:val="00C52800"/>
    <w:rsid w:val="00C53A81"/>
    <w:rsid w:val="00C543E9"/>
    <w:rsid w:val="00C54DE4"/>
    <w:rsid w:val="00C55676"/>
    <w:rsid w:val="00C57575"/>
    <w:rsid w:val="00C605B9"/>
    <w:rsid w:val="00C63284"/>
    <w:rsid w:val="00C63593"/>
    <w:rsid w:val="00C63A00"/>
    <w:rsid w:val="00C63BB5"/>
    <w:rsid w:val="00C63BE6"/>
    <w:rsid w:val="00C64BFB"/>
    <w:rsid w:val="00C65F0E"/>
    <w:rsid w:val="00C71CE8"/>
    <w:rsid w:val="00C73219"/>
    <w:rsid w:val="00C7449B"/>
    <w:rsid w:val="00C74D24"/>
    <w:rsid w:val="00C74E1C"/>
    <w:rsid w:val="00C75977"/>
    <w:rsid w:val="00C76442"/>
    <w:rsid w:val="00C768A7"/>
    <w:rsid w:val="00C776E7"/>
    <w:rsid w:val="00C80C7A"/>
    <w:rsid w:val="00C82DCB"/>
    <w:rsid w:val="00C843BD"/>
    <w:rsid w:val="00C85640"/>
    <w:rsid w:val="00C86782"/>
    <w:rsid w:val="00C86D18"/>
    <w:rsid w:val="00C8738A"/>
    <w:rsid w:val="00C87BEF"/>
    <w:rsid w:val="00C923B3"/>
    <w:rsid w:val="00C92EA1"/>
    <w:rsid w:val="00C93061"/>
    <w:rsid w:val="00C931B6"/>
    <w:rsid w:val="00C9759D"/>
    <w:rsid w:val="00CA34FA"/>
    <w:rsid w:val="00CA5DFD"/>
    <w:rsid w:val="00CB1899"/>
    <w:rsid w:val="00CB2AC6"/>
    <w:rsid w:val="00CB31E1"/>
    <w:rsid w:val="00CB3F0A"/>
    <w:rsid w:val="00CB4700"/>
    <w:rsid w:val="00CB5C30"/>
    <w:rsid w:val="00CC0478"/>
    <w:rsid w:val="00CC04A5"/>
    <w:rsid w:val="00CC23E3"/>
    <w:rsid w:val="00CC2589"/>
    <w:rsid w:val="00CC2AF7"/>
    <w:rsid w:val="00CC31CA"/>
    <w:rsid w:val="00CC3610"/>
    <w:rsid w:val="00CC41DC"/>
    <w:rsid w:val="00CC46BF"/>
    <w:rsid w:val="00CD0270"/>
    <w:rsid w:val="00CD1B2D"/>
    <w:rsid w:val="00CD3278"/>
    <w:rsid w:val="00CD360F"/>
    <w:rsid w:val="00CD498A"/>
    <w:rsid w:val="00CD597A"/>
    <w:rsid w:val="00CD7B5D"/>
    <w:rsid w:val="00CD7E1B"/>
    <w:rsid w:val="00CE1E34"/>
    <w:rsid w:val="00CE282A"/>
    <w:rsid w:val="00CE2A59"/>
    <w:rsid w:val="00CE3BE3"/>
    <w:rsid w:val="00CE3E52"/>
    <w:rsid w:val="00CE40D1"/>
    <w:rsid w:val="00CE46D4"/>
    <w:rsid w:val="00CE4FE6"/>
    <w:rsid w:val="00CE5A46"/>
    <w:rsid w:val="00CE7C02"/>
    <w:rsid w:val="00CF25AD"/>
    <w:rsid w:val="00CF29E2"/>
    <w:rsid w:val="00CF4102"/>
    <w:rsid w:val="00CF42E5"/>
    <w:rsid w:val="00CF45C6"/>
    <w:rsid w:val="00D00877"/>
    <w:rsid w:val="00D00A72"/>
    <w:rsid w:val="00D01927"/>
    <w:rsid w:val="00D038D1"/>
    <w:rsid w:val="00D047CA"/>
    <w:rsid w:val="00D05620"/>
    <w:rsid w:val="00D06031"/>
    <w:rsid w:val="00D10D2C"/>
    <w:rsid w:val="00D153FA"/>
    <w:rsid w:val="00D1606B"/>
    <w:rsid w:val="00D173C4"/>
    <w:rsid w:val="00D175AE"/>
    <w:rsid w:val="00D208A6"/>
    <w:rsid w:val="00D219B1"/>
    <w:rsid w:val="00D21DD9"/>
    <w:rsid w:val="00D22F43"/>
    <w:rsid w:val="00D23C96"/>
    <w:rsid w:val="00D2492F"/>
    <w:rsid w:val="00D25282"/>
    <w:rsid w:val="00D25FC0"/>
    <w:rsid w:val="00D2720E"/>
    <w:rsid w:val="00D27242"/>
    <w:rsid w:val="00D30AD4"/>
    <w:rsid w:val="00D32B1A"/>
    <w:rsid w:val="00D33061"/>
    <w:rsid w:val="00D33B70"/>
    <w:rsid w:val="00D358C5"/>
    <w:rsid w:val="00D36E09"/>
    <w:rsid w:val="00D40B5C"/>
    <w:rsid w:val="00D40D59"/>
    <w:rsid w:val="00D435B4"/>
    <w:rsid w:val="00D44BC3"/>
    <w:rsid w:val="00D44DC8"/>
    <w:rsid w:val="00D45379"/>
    <w:rsid w:val="00D4571C"/>
    <w:rsid w:val="00D45C32"/>
    <w:rsid w:val="00D52B2D"/>
    <w:rsid w:val="00D53ED9"/>
    <w:rsid w:val="00D54394"/>
    <w:rsid w:val="00D5465D"/>
    <w:rsid w:val="00D54B22"/>
    <w:rsid w:val="00D551EE"/>
    <w:rsid w:val="00D5536F"/>
    <w:rsid w:val="00D57808"/>
    <w:rsid w:val="00D57987"/>
    <w:rsid w:val="00D60376"/>
    <w:rsid w:val="00D64F13"/>
    <w:rsid w:val="00D65FF0"/>
    <w:rsid w:val="00D663A3"/>
    <w:rsid w:val="00D66A7B"/>
    <w:rsid w:val="00D66EE0"/>
    <w:rsid w:val="00D675AA"/>
    <w:rsid w:val="00D67E84"/>
    <w:rsid w:val="00D71830"/>
    <w:rsid w:val="00D72091"/>
    <w:rsid w:val="00D72F46"/>
    <w:rsid w:val="00D72FD2"/>
    <w:rsid w:val="00D7341D"/>
    <w:rsid w:val="00D73E97"/>
    <w:rsid w:val="00D74011"/>
    <w:rsid w:val="00D740A7"/>
    <w:rsid w:val="00D75BBE"/>
    <w:rsid w:val="00D760EC"/>
    <w:rsid w:val="00D7722F"/>
    <w:rsid w:val="00D77237"/>
    <w:rsid w:val="00D775F8"/>
    <w:rsid w:val="00D778DE"/>
    <w:rsid w:val="00D77E64"/>
    <w:rsid w:val="00D8059E"/>
    <w:rsid w:val="00D80FED"/>
    <w:rsid w:val="00D8616D"/>
    <w:rsid w:val="00D86678"/>
    <w:rsid w:val="00D86A7E"/>
    <w:rsid w:val="00D92DBB"/>
    <w:rsid w:val="00D93F1D"/>
    <w:rsid w:val="00D9508C"/>
    <w:rsid w:val="00D9598C"/>
    <w:rsid w:val="00D97AFB"/>
    <w:rsid w:val="00DA11BB"/>
    <w:rsid w:val="00DA165E"/>
    <w:rsid w:val="00DA75C5"/>
    <w:rsid w:val="00DA76BB"/>
    <w:rsid w:val="00DB199A"/>
    <w:rsid w:val="00DB1EEB"/>
    <w:rsid w:val="00DB2D63"/>
    <w:rsid w:val="00DB3A53"/>
    <w:rsid w:val="00DB3CCD"/>
    <w:rsid w:val="00DB7D31"/>
    <w:rsid w:val="00DB7F40"/>
    <w:rsid w:val="00DC2A2F"/>
    <w:rsid w:val="00DC4A14"/>
    <w:rsid w:val="00DC6BD4"/>
    <w:rsid w:val="00DC75C8"/>
    <w:rsid w:val="00DD0CEE"/>
    <w:rsid w:val="00DD2A80"/>
    <w:rsid w:val="00DD4045"/>
    <w:rsid w:val="00DD4763"/>
    <w:rsid w:val="00DD5813"/>
    <w:rsid w:val="00DD5A7D"/>
    <w:rsid w:val="00DD6A9A"/>
    <w:rsid w:val="00DE145A"/>
    <w:rsid w:val="00DE3D02"/>
    <w:rsid w:val="00DE4828"/>
    <w:rsid w:val="00DE4C9B"/>
    <w:rsid w:val="00DE7E0D"/>
    <w:rsid w:val="00DF04A6"/>
    <w:rsid w:val="00DF40F9"/>
    <w:rsid w:val="00DF6876"/>
    <w:rsid w:val="00E00A3A"/>
    <w:rsid w:val="00E00EF2"/>
    <w:rsid w:val="00E0375B"/>
    <w:rsid w:val="00E04B5E"/>
    <w:rsid w:val="00E0525F"/>
    <w:rsid w:val="00E054FC"/>
    <w:rsid w:val="00E10254"/>
    <w:rsid w:val="00E14091"/>
    <w:rsid w:val="00E14645"/>
    <w:rsid w:val="00E14E87"/>
    <w:rsid w:val="00E17679"/>
    <w:rsid w:val="00E17BB6"/>
    <w:rsid w:val="00E214AD"/>
    <w:rsid w:val="00E216E7"/>
    <w:rsid w:val="00E22922"/>
    <w:rsid w:val="00E23D26"/>
    <w:rsid w:val="00E24173"/>
    <w:rsid w:val="00E251CC"/>
    <w:rsid w:val="00E25FB9"/>
    <w:rsid w:val="00E26665"/>
    <w:rsid w:val="00E32272"/>
    <w:rsid w:val="00E3236A"/>
    <w:rsid w:val="00E33304"/>
    <w:rsid w:val="00E346E6"/>
    <w:rsid w:val="00E34BC9"/>
    <w:rsid w:val="00E37664"/>
    <w:rsid w:val="00E43C2D"/>
    <w:rsid w:val="00E44A7D"/>
    <w:rsid w:val="00E45B6A"/>
    <w:rsid w:val="00E463F7"/>
    <w:rsid w:val="00E46620"/>
    <w:rsid w:val="00E46D11"/>
    <w:rsid w:val="00E4701A"/>
    <w:rsid w:val="00E4791A"/>
    <w:rsid w:val="00E47E8D"/>
    <w:rsid w:val="00E50119"/>
    <w:rsid w:val="00E51324"/>
    <w:rsid w:val="00E53ECF"/>
    <w:rsid w:val="00E549ED"/>
    <w:rsid w:val="00E54CCE"/>
    <w:rsid w:val="00E56020"/>
    <w:rsid w:val="00E5629C"/>
    <w:rsid w:val="00E570F7"/>
    <w:rsid w:val="00E63E80"/>
    <w:rsid w:val="00E644E2"/>
    <w:rsid w:val="00E706D0"/>
    <w:rsid w:val="00E70CC0"/>
    <w:rsid w:val="00E72155"/>
    <w:rsid w:val="00E72C55"/>
    <w:rsid w:val="00E73D5A"/>
    <w:rsid w:val="00E73FEB"/>
    <w:rsid w:val="00E75677"/>
    <w:rsid w:val="00E7612B"/>
    <w:rsid w:val="00E76A8E"/>
    <w:rsid w:val="00E770DB"/>
    <w:rsid w:val="00E80707"/>
    <w:rsid w:val="00E80D29"/>
    <w:rsid w:val="00E8103B"/>
    <w:rsid w:val="00E866B4"/>
    <w:rsid w:val="00E86A13"/>
    <w:rsid w:val="00E8760B"/>
    <w:rsid w:val="00E878FD"/>
    <w:rsid w:val="00E90782"/>
    <w:rsid w:val="00E94A40"/>
    <w:rsid w:val="00EA09DF"/>
    <w:rsid w:val="00EA22BE"/>
    <w:rsid w:val="00EA2811"/>
    <w:rsid w:val="00EA37D8"/>
    <w:rsid w:val="00EA3C9E"/>
    <w:rsid w:val="00EA45C2"/>
    <w:rsid w:val="00EA6597"/>
    <w:rsid w:val="00EB0AAA"/>
    <w:rsid w:val="00EB1155"/>
    <w:rsid w:val="00EB1F73"/>
    <w:rsid w:val="00EB200E"/>
    <w:rsid w:val="00EB2AB9"/>
    <w:rsid w:val="00EB3230"/>
    <w:rsid w:val="00EB3CC0"/>
    <w:rsid w:val="00EB676E"/>
    <w:rsid w:val="00EB743C"/>
    <w:rsid w:val="00EC1608"/>
    <w:rsid w:val="00EC30E0"/>
    <w:rsid w:val="00EC55BB"/>
    <w:rsid w:val="00EC572B"/>
    <w:rsid w:val="00EC5AFC"/>
    <w:rsid w:val="00ED0657"/>
    <w:rsid w:val="00ED1B00"/>
    <w:rsid w:val="00ED1F66"/>
    <w:rsid w:val="00ED3C80"/>
    <w:rsid w:val="00ED7673"/>
    <w:rsid w:val="00EE1D49"/>
    <w:rsid w:val="00EE49F0"/>
    <w:rsid w:val="00EE72AE"/>
    <w:rsid w:val="00EF08FE"/>
    <w:rsid w:val="00EF27F6"/>
    <w:rsid w:val="00EF28E0"/>
    <w:rsid w:val="00EF34EF"/>
    <w:rsid w:val="00EF3CAF"/>
    <w:rsid w:val="00EF5444"/>
    <w:rsid w:val="00EF611B"/>
    <w:rsid w:val="00EF6D96"/>
    <w:rsid w:val="00EF7088"/>
    <w:rsid w:val="00F0001F"/>
    <w:rsid w:val="00F0061F"/>
    <w:rsid w:val="00F0366E"/>
    <w:rsid w:val="00F03B37"/>
    <w:rsid w:val="00F058E1"/>
    <w:rsid w:val="00F05B3B"/>
    <w:rsid w:val="00F11B6C"/>
    <w:rsid w:val="00F12B41"/>
    <w:rsid w:val="00F13F6C"/>
    <w:rsid w:val="00F15FF9"/>
    <w:rsid w:val="00F1604A"/>
    <w:rsid w:val="00F20C05"/>
    <w:rsid w:val="00F20E3C"/>
    <w:rsid w:val="00F212D1"/>
    <w:rsid w:val="00F21361"/>
    <w:rsid w:val="00F2368D"/>
    <w:rsid w:val="00F25813"/>
    <w:rsid w:val="00F25CD8"/>
    <w:rsid w:val="00F26096"/>
    <w:rsid w:val="00F3060C"/>
    <w:rsid w:val="00F308B6"/>
    <w:rsid w:val="00F31726"/>
    <w:rsid w:val="00F323EF"/>
    <w:rsid w:val="00F32C48"/>
    <w:rsid w:val="00F340F4"/>
    <w:rsid w:val="00F3413C"/>
    <w:rsid w:val="00F364A9"/>
    <w:rsid w:val="00F36BF0"/>
    <w:rsid w:val="00F36D56"/>
    <w:rsid w:val="00F370EB"/>
    <w:rsid w:val="00F37744"/>
    <w:rsid w:val="00F37F63"/>
    <w:rsid w:val="00F403C8"/>
    <w:rsid w:val="00F4099A"/>
    <w:rsid w:val="00F41B4E"/>
    <w:rsid w:val="00F435B6"/>
    <w:rsid w:val="00F43DCF"/>
    <w:rsid w:val="00F44764"/>
    <w:rsid w:val="00F45577"/>
    <w:rsid w:val="00F50C23"/>
    <w:rsid w:val="00F5102D"/>
    <w:rsid w:val="00F555BC"/>
    <w:rsid w:val="00F56973"/>
    <w:rsid w:val="00F579AC"/>
    <w:rsid w:val="00F61D7D"/>
    <w:rsid w:val="00F633EE"/>
    <w:rsid w:val="00F633F0"/>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871F3"/>
    <w:rsid w:val="00F9081D"/>
    <w:rsid w:val="00F92D8D"/>
    <w:rsid w:val="00F93A80"/>
    <w:rsid w:val="00F94D37"/>
    <w:rsid w:val="00F95901"/>
    <w:rsid w:val="00F9677A"/>
    <w:rsid w:val="00F972A4"/>
    <w:rsid w:val="00FA465D"/>
    <w:rsid w:val="00FA62C5"/>
    <w:rsid w:val="00FA748F"/>
    <w:rsid w:val="00FB0842"/>
    <w:rsid w:val="00FB27A5"/>
    <w:rsid w:val="00FB3087"/>
    <w:rsid w:val="00FB36A0"/>
    <w:rsid w:val="00FB6D33"/>
    <w:rsid w:val="00FB7F0F"/>
    <w:rsid w:val="00FC1416"/>
    <w:rsid w:val="00FC1B96"/>
    <w:rsid w:val="00FC30B2"/>
    <w:rsid w:val="00FC36F9"/>
    <w:rsid w:val="00FC3E24"/>
    <w:rsid w:val="00FC420A"/>
    <w:rsid w:val="00FC4982"/>
    <w:rsid w:val="00FC55D7"/>
    <w:rsid w:val="00FC6008"/>
    <w:rsid w:val="00FC6554"/>
    <w:rsid w:val="00FC719B"/>
    <w:rsid w:val="00FC7D25"/>
    <w:rsid w:val="00FD12FB"/>
    <w:rsid w:val="00FD13BC"/>
    <w:rsid w:val="00FD2C41"/>
    <w:rsid w:val="00FD3DEC"/>
    <w:rsid w:val="00FD6C0D"/>
    <w:rsid w:val="00FD7BDB"/>
    <w:rsid w:val="00FE0814"/>
    <w:rsid w:val="00FE16F2"/>
    <w:rsid w:val="00FE1D8F"/>
    <w:rsid w:val="00FE202B"/>
    <w:rsid w:val="00FE2AF5"/>
    <w:rsid w:val="00FE541B"/>
    <w:rsid w:val="00FE5524"/>
    <w:rsid w:val="00FE57CB"/>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oleObject" Target="embeddings/oleObject5.bin"/><Relationship Id="rId42" Type="http://schemas.openxmlformats.org/officeDocument/2006/relationships/image" Target="media/image20.png"/><Relationship Id="rId47" Type="http://schemas.openxmlformats.org/officeDocument/2006/relationships/footer" Target="footer6.xml"/><Relationship Id="rId50" Type="http://schemas.openxmlformats.org/officeDocument/2006/relationships/header" Target="header9.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6.png"/><Relationship Id="rId46"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0.emf"/><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oleObject" Target="embeddings/oleObject4.bin"/><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eader" Target="header6.xml"/><Relationship Id="rId53"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4.png"/><Relationship Id="rId49" Type="http://schemas.openxmlformats.org/officeDocument/2006/relationships/header" Target="header8.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1.emf"/><Relationship Id="rId44" Type="http://schemas.openxmlformats.org/officeDocument/2006/relationships/header" Target="header5.xm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oleObject" Target="embeddings/oleObject3.bin"/><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header" Target="header10.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华文行楷">
    <w:altName w:val=".a..DD.."/>
    <w:panose1 w:val="02010800040101010101"/>
    <w:charset w:val="86"/>
    <w:family w:val="auto"/>
    <w:pitch w:val="variable"/>
    <w:sig w:usb0="00000001" w:usb1="080F0000" w:usb2="00000010" w:usb3="00000000" w:csb0="00040000" w:csb1="00000000"/>
  </w:font>
  <w:font w:name="华文仿宋">
    <w:altName w:val=".a..·..."/>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357B"/>
    <w:rsid w:val="00361794"/>
    <w:rsid w:val="004535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5357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5357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656CBB-75FF-49CC-97A6-17967EC5E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4042</TotalTime>
  <Pages>63</Pages>
  <Words>5760</Words>
  <Characters>32833</Characters>
  <Application>Microsoft Office Word</Application>
  <DocSecurity>0</DocSecurity>
  <Lines>273</Lines>
  <Paragraphs>77</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38516</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1372</cp:revision>
  <cp:lastPrinted>2012-05-19T08:35:00Z</cp:lastPrinted>
  <dcterms:created xsi:type="dcterms:W3CDTF">2012-05-12T14:10:00Z</dcterms:created>
  <dcterms:modified xsi:type="dcterms:W3CDTF">2012-05-20T07:23:00Z</dcterms:modified>
</cp:coreProperties>
</file>