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 xml:space="preserve">Liang </w:t>
      </w:r>
      <w:proofErr w:type="gramStart"/>
      <w:r w:rsidR="00E50119">
        <w:rPr>
          <w:rFonts w:hint="eastAsia"/>
          <w:u w:val="single"/>
        </w:rPr>
        <w:t>Cai</w:t>
      </w:r>
      <w:proofErr w:type="gramEnd"/>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FE202B">
        <w:rPr>
          <w:u w:val="single"/>
        </w:rPr>
        <w:fldChar w:fldCharType="begin"/>
      </w:r>
      <w:r w:rsidR="00B348D5">
        <w:rPr>
          <w:u w:val="single"/>
        </w:rPr>
        <w:instrText xml:space="preserve"> DATE \@ "yyyy-MM-dd" </w:instrText>
      </w:r>
      <w:r w:rsidR="00FE202B">
        <w:rPr>
          <w:u w:val="single"/>
        </w:rPr>
        <w:fldChar w:fldCharType="separate"/>
      </w:r>
      <w:r w:rsidR="00B34DF8">
        <w:rPr>
          <w:noProof/>
          <w:u w:val="single"/>
        </w:rPr>
        <w:t>2012-05-20</w:t>
      </w:r>
      <w:r w:rsidR="00FE202B">
        <w:rPr>
          <w:u w:val="single"/>
        </w:rPr>
        <w:fldChar w:fldCharType="end"/>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5295578"/>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726525">
        <w:rPr>
          <w:rFonts w:hint="eastAsia"/>
        </w:rPr>
        <w:t>，并重点阐述了客户端实现上的技术难点及解决方法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5295579"/>
      <w:r>
        <w:lastRenderedPageBreak/>
        <w:t>Abstract</w:t>
      </w:r>
      <w:bookmarkEnd w:id="3"/>
      <w:bookmarkEnd w:id="4"/>
      <w:bookmarkEnd w:id="5"/>
    </w:p>
    <w:p w:rsidR="00420980"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tablet device</w:t>
      </w:r>
      <w:r w:rsidR="0040461D">
        <w:rPr>
          <w:rFonts w:hint="eastAsia"/>
        </w:rPr>
        <w:t>s is</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Pr="00B55F1C">
        <w:t>, in just two years, from</w:t>
      </w:r>
      <w:r w:rsidR="0040461D">
        <w:rPr>
          <w:rFonts w:hint="eastAsia"/>
        </w:rPr>
        <w:t xml:space="preserve"> not even exists</w:t>
      </w:r>
      <w:r w:rsidRPr="00B55F1C">
        <w:t>, to the full occupation of the consumer</w:t>
      </w:r>
      <w:r w:rsidR="007C4207">
        <w:rPr>
          <w:rFonts w:hint="eastAsia"/>
        </w:rPr>
        <w:t xml:space="preserve"> </w:t>
      </w:r>
      <w:r w:rsidRPr="00B55F1C">
        <w:t>market, Tablet PC show people a myth</w:t>
      </w:r>
      <w:r w:rsidR="00CB5C30">
        <w:t xml:space="preserve"> with its unique strengths</w:t>
      </w:r>
      <w:r w:rsidRPr="00B55F1C">
        <w:t>. Tablet PC</w:t>
      </w:r>
      <w:r w:rsidR="00D54B22">
        <w:rPr>
          <w:rFonts w:hint="eastAsia"/>
        </w:rPr>
        <w:t>, s</w:t>
      </w:r>
      <w:r w:rsidR="00D54B22" w:rsidRPr="00B55F1C">
        <w:t>uch as the iPad</w:t>
      </w:r>
      <w:r w:rsidR="00D54B22">
        <w:rPr>
          <w:rFonts w:hint="eastAsia"/>
        </w:rPr>
        <w:t>, allows</w:t>
      </w:r>
      <w:r w:rsidRPr="00B55F1C">
        <w:t xml:space="preserve"> people</w:t>
      </w:r>
      <w:r w:rsidR="004741D8">
        <w:rPr>
          <w:rFonts w:hint="eastAsia"/>
        </w:rPr>
        <w:t xml:space="preserve"> to work and do</w:t>
      </w:r>
      <w:r w:rsidRPr="00B55F1C">
        <w:t xml:space="preserve"> entertainment</w:t>
      </w:r>
      <w:r w:rsidR="004741D8">
        <w:rPr>
          <w:rFonts w:hint="eastAsia"/>
        </w:rPr>
        <w:t xml:space="preserve"> anywhere anytime</w:t>
      </w:r>
      <w:r w:rsidRPr="00B55F1C">
        <w:t>,</w:t>
      </w:r>
      <w:r w:rsidR="00A02B83">
        <w:rPr>
          <w:rFonts w:hint="eastAsia"/>
        </w:rPr>
        <w:t xml:space="preserve"> the</w:t>
      </w:r>
      <w:r w:rsidRPr="00B55F1C">
        <w:t xml:space="preserve"> convenience and persistence</w:t>
      </w:r>
      <w:r w:rsidR="008D69AE">
        <w:rPr>
          <w:rFonts w:hint="eastAsia"/>
        </w:rPr>
        <w:t xml:space="preserve"> can</w:t>
      </w:r>
      <w:r w:rsidR="008D69AE">
        <w:t>’</w:t>
      </w:r>
      <w:r w:rsidR="008D69AE">
        <w:rPr>
          <w:rFonts w:hint="eastAsia"/>
        </w:rPr>
        <w:t xml:space="preserve">t be replaced by </w:t>
      </w:r>
      <w:r w:rsidRPr="00B55F1C">
        <w:t>a regular laptop,</w:t>
      </w:r>
      <w:r w:rsidR="00F63C8B">
        <w:rPr>
          <w:rFonts w:hint="eastAsia"/>
        </w:rPr>
        <w:t xml:space="preserve"> in addition, the</w:t>
      </w:r>
      <w:r w:rsidRPr="00B55F1C">
        <w:t xml:space="preserve"> multi-touch, accelerometer, GPS p</w:t>
      </w:r>
      <w:r w:rsidR="00F63C8B">
        <w:t>ositioning and 3-axis gyroscope</w:t>
      </w:r>
      <w:r w:rsidR="004848B7">
        <w:rPr>
          <w:rFonts w:hint="eastAsia"/>
        </w:rPr>
        <w:t xml:space="preserve"> which give</w:t>
      </w:r>
      <w:r w:rsidR="00F63C8B">
        <w:rPr>
          <w:rFonts w:hint="eastAsia"/>
        </w:rPr>
        <w:t xml:space="preserve"> a</w:t>
      </w:r>
      <w:r w:rsidR="00617815">
        <w:rPr>
          <w:rFonts w:hint="eastAsia"/>
        </w:rPr>
        <w:t>n advanced,</w:t>
      </w:r>
      <w:r w:rsidR="00617815">
        <w:t xml:space="preserve"> innovative</w:t>
      </w:r>
      <w:r w:rsidR="00617815">
        <w:rPr>
          <w:rFonts w:hint="eastAsia"/>
        </w:rPr>
        <w:t xml:space="preserve"> and</w:t>
      </w:r>
      <w:r w:rsidRPr="00B55F1C">
        <w:t xml:space="preserve"> user-friendly interactive experience</w:t>
      </w:r>
      <w:r w:rsidR="00617815">
        <w:rPr>
          <w:rFonts w:hint="eastAsia"/>
        </w:rPr>
        <w:t xml:space="preserve">, </w:t>
      </w:r>
      <w:r w:rsidR="004848B7">
        <w:rPr>
          <w:rFonts w:hint="eastAsia"/>
        </w:rPr>
        <w:t xml:space="preserve">make </w:t>
      </w:r>
      <w:r w:rsidRPr="00B55F1C">
        <w:t>the Tablet PC</w:t>
      </w:r>
      <w:r w:rsidR="004848B7">
        <w:rPr>
          <w:rFonts w:hint="eastAsia"/>
        </w:rPr>
        <w:t xml:space="preserve"> even more</w:t>
      </w:r>
      <w:r w:rsidR="008605C6">
        <w:t xml:space="preserve"> considerab</w:t>
      </w:r>
      <w:r w:rsidR="00035A84">
        <w:rPr>
          <w:rFonts w:hint="eastAsia"/>
        </w:rPr>
        <w:t>l</w:t>
      </w:r>
      <w:r w:rsidR="008605C6">
        <w:rPr>
          <w:rFonts w:hint="eastAsia"/>
        </w:rPr>
        <w:t>e</w:t>
      </w:r>
      <w:r w:rsidRPr="00B55F1C">
        <w:t xml:space="preserve">. </w:t>
      </w:r>
      <w:r w:rsidR="00AF4EEB">
        <w:rPr>
          <w:rFonts w:hint="eastAsia"/>
        </w:rPr>
        <w:t>As the pace of life is i</w:t>
      </w:r>
      <w:r w:rsidRPr="00B55F1C">
        <w:t>ncreasingly accelerated</w:t>
      </w:r>
      <w:r w:rsidR="00AF4EEB">
        <w:rPr>
          <w:rFonts w:hint="eastAsia"/>
        </w:rPr>
        <w:t xml:space="preserve"> today,</w:t>
      </w:r>
      <w:r w:rsidRPr="00B55F1C">
        <w:t xml:space="preserve"> the</w:t>
      </w:r>
      <w:r w:rsidR="00204D0F">
        <w:rPr>
          <w:rFonts w:hint="eastAsia"/>
        </w:rPr>
        <w:t xml:space="preserve"> </w:t>
      </w:r>
      <w:r w:rsidR="00204D0F" w:rsidRPr="00204D0F">
        <w:t>appearance</w:t>
      </w:r>
      <w:r w:rsidR="00204D0F" w:rsidRPr="00204D0F">
        <w:rPr>
          <w:rFonts w:hint="eastAsia"/>
        </w:rPr>
        <w:t xml:space="preserve"> </w:t>
      </w:r>
      <w:r w:rsidR="00204D0F">
        <w:rPr>
          <w:rFonts w:hint="eastAsia"/>
        </w:rPr>
        <w:t>of</w:t>
      </w:r>
      <w:r w:rsidRPr="00B55F1C">
        <w:t xml:space="preserve"> Tablet PC </w:t>
      </w:r>
      <w:r w:rsidR="00204D0F">
        <w:rPr>
          <w:rFonts w:hint="eastAsia"/>
        </w:rPr>
        <w:t>is at a right time,</w:t>
      </w:r>
      <w:r w:rsidR="002B543F">
        <w:rPr>
          <w:rFonts w:hint="eastAsia"/>
        </w:rPr>
        <w:t xml:space="preserve"> which</w:t>
      </w:r>
      <w:r w:rsidRPr="00B55F1C">
        <w:t xml:space="preserve"> greatly enhanced the office mobility. But at the </w:t>
      </w:r>
      <w:r w:rsidR="00F76279">
        <w:t xml:space="preserve">same time, the only drawback is, be </w:t>
      </w:r>
      <w:r w:rsidRPr="00B55F1C">
        <w:t>limited</w:t>
      </w:r>
      <w:r w:rsidR="00F76279">
        <w:rPr>
          <w:rFonts w:hint="eastAsia"/>
        </w:rPr>
        <w:t xml:space="preserve"> by the</w:t>
      </w:r>
      <w:r w:rsidRPr="00B55F1C">
        <w:t xml:space="preserve"> volume of tablet PCs,</w:t>
      </w:r>
      <w:r w:rsidR="00F76279">
        <w:rPr>
          <w:rFonts w:hint="eastAsia"/>
        </w:rPr>
        <w:t xml:space="preserve"> it </w:t>
      </w:r>
      <w:r w:rsidR="00F76279">
        <w:t>can</w:t>
      </w:r>
      <w:r w:rsidR="00F76279" w:rsidRPr="00B55F1C">
        <w:t>not</w:t>
      </w:r>
      <w:r w:rsidR="00F76279">
        <w:rPr>
          <w:rFonts w:hint="eastAsia"/>
        </w:rPr>
        <w:t xml:space="preserve"> own a good</w:t>
      </w:r>
      <w:r w:rsidR="00F76279" w:rsidRPr="00F76279">
        <w:t xml:space="preserve"> </w:t>
      </w:r>
      <w:r w:rsidR="00F76279" w:rsidRPr="00B55F1C">
        <w:t>computing performance</w:t>
      </w:r>
      <w:r w:rsidR="00F76279">
        <w:t xml:space="preserve"> </w:t>
      </w:r>
      <w:r w:rsidR="00F76279">
        <w:rPr>
          <w:rFonts w:hint="eastAsia"/>
        </w:rPr>
        <w:t>as</w:t>
      </w:r>
      <w:r w:rsidR="007F4174">
        <w:t xml:space="preserve"> same as a</w:t>
      </w:r>
      <w:r w:rsidR="00816201">
        <w:t xml:space="preserve"> </w:t>
      </w:r>
      <w:r w:rsidR="00816201">
        <w:rPr>
          <w:rFonts w:hint="eastAsia"/>
        </w:rPr>
        <w:t>desktop</w:t>
      </w:r>
      <w:r w:rsidR="00CF25AD">
        <w:rPr>
          <w:rFonts w:hint="eastAsia"/>
        </w:rPr>
        <w:t>,</w:t>
      </w:r>
      <w:r w:rsidRPr="00B55F1C">
        <w:t xml:space="preserve"> and</w:t>
      </w:r>
      <w:r w:rsidR="00CF25AD">
        <w:rPr>
          <w:rFonts w:hint="eastAsia"/>
        </w:rPr>
        <w:t xml:space="preserve"> the</w:t>
      </w:r>
      <w:r w:rsidR="00CF25AD">
        <w:t xml:space="preserve"> storage capacity cannot be </w:t>
      </w:r>
      <w:r w:rsidR="00AA01DF">
        <w:t>extended;</w:t>
      </w:r>
      <w:r w:rsidR="00CF25AD">
        <w:t xml:space="preserve"> </w:t>
      </w:r>
      <w:r w:rsidR="00B10D4F">
        <w:rPr>
          <w:rFonts w:hint="eastAsia"/>
        </w:rPr>
        <w:t xml:space="preserve">everything is designed </w:t>
      </w:r>
      <w:r w:rsidR="008D2D66">
        <w:rPr>
          <w:rFonts w:hint="eastAsia"/>
        </w:rPr>
        <w:t>to a low</w:t>
      </w:r>
      <w:r w:rsidR="00B10D4F">
        <w:rPr>
          <w:rFonts w:hint="eastAsia"/>
        </w:rPr>
        <w:t xml:space="preserve"> battery usage</w:t>
      </w:r>
      <w:r w:rsidRPr="00B55F1C">
        <w:t xml:space="preserve">. However, the network is </w:t>
      </w:r>
      <w:r w:rsidR="001E7A77">
        <w:t xml:space="preserve">unlimited; </w:t>
      </w:r>
      <w:r w:rsidR="001E7A77">
        <w:rPr>
          <w:rFonts w:hint="eastAsia"/>
        </w:rPr>
        <w:t>to connect</w:t>
      </w:r>
      <w:r w:rsidRPr="00B55F1C">
        <w:t xml:space="preserve"> </w:t>
      </w:r>
      <w:r w:rsidR="001E7A77" w:rsidRPr="00B55F1C">
        <w:t xml:space="preserve">the </w:t>
      </w:r>
      <w:r w:rsidRPr="00B55F1C">
        <w:t>limited</w:t>
      </w:r>
      <w:r w:rsidR="001E7A77" w:rsidRPr="00B55F1C">
        <w:t xml:space="preserve"> Tablet PC</w:t>
      </w:r>
      <w:r w:rsidRPr="00B55F1C">
        <w:t xml:space="preserve"> to </w:t>
      </w:r>
      <w:r w:rsidR="001E7A77">
        <w:t>an unlimited</w:t>
      </w:r>
      <w:r w:rsidRPr="00B55F1C">
        <w:t xml:space="preserve"> network,</w:t>
      </w:r>
      <w:r w:rsidR="001E7A77">
        <w:rPr>
          <w:rFonts w:hint="eastAsia"/>
        </w:rPr>
        <w:t xml:space="preserve"> and</w:t>
      </w:r>
      <w:r w:rsidRPr="00B55F1C">
        <w:t xml:space="preserve"> ultimately to create endless possibilities is the </w:t>
      </w:r>
      <w:r w:rsidR="001E7A77">
        <w:rPr>
          <w:rFonts w:hint="eastAsia"/>
        </w:rPr>
        <w:t>main purpose</w:t>
      </w:r>
      <w:r w:rsidRPr="00B55F1C">
        <w:t xml:space="preserve"> of this article.</w:t>
      </w:r>
    </w:p>
    <w:p w:rsidR="00E463F7" w:rsidRDefault="00526713" w:rsidP="00CC31CA">
      <w:pPr>
        <w:pStyle w:val="afc"/>
        <w:ind w:firstLine="480"/>
      </w:pPr>
      <w:r>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F36D56" w:rsidRPr="00CD597A" w:rsidRDefault="00E463F7" w:rsidP="00CC31CA">
      <w:pPr>
        <w:pStyle w:val="afc"/>
        <w:ind w:firstLine="480"/>
      </w:pPr>
      <w:r>
        <w:t>This article aims to provide</w:t>
      </w:r>
      <w:r w:rsidR="001536DD">
        <w:rPr>
          <w:rFonts w:hint="eastAsia"/>
        </w:rPr>
        <w:t xml:space="preserve"> a</w:t>
      </w:r>
      <w:r w:rsidR="007E180A">
        <w:rPr>
          <w:rFonts w:hint="eastAsia"/>
        </w:rPr>
        <w:t>n</w:t>
      </w:r>
      <w:r w:rsidR="001536DD">
        <w:rPr>
          <w:rFonts w:hint="eastAsia"/>
        </w:rPr>
        <w:t xml:space="preserve"> </w:t>
      </w:r>
      <w:r w:rsidR="001536DD">
        <w:t>enterprise</w:t>
      </w:r>
      <w:r w:rsidR="001536DD">
        <w:rPr>
          <w:rFonts w:hint="eastAsia"/>
        </w:rPr>
        <w:t xml:space="preserve"> solution</w:t>
      </w:r>
      <w:r w:rsidR="00BE5718">
        <w:rPr>
          <w:rFonts w:hint="eastAsia"/>
        </w:rPr>
        <w:t xml:space="preserve"> for</w:t>
      </w:r>
      <w:r w:rsidR="00BE5718">
        <w:t xml:space="preserve"> investment management</w:t>
      </w:r>
      <w:r w:rsidR="00BE5718">
        <w:rPr>
          <w:rFonts w:hint="eastAsia"/>
        </w:rPr>
        <w:t>,</w:t>
      </w:r>
      <w:r w:rsidR="001536DD">
        <w:rPr>
          <w:rFonts w:hint="eastAsia"/>
        </w:rPr>
        <w:t xml:space="preserve"> which</w:t>
      </w:r>
      <w:r w:rsidR="007E180A">
        <w:rPr>
          <w:rFonts w:hint="eastAsia"/>
        </w:rPr>
        <w:t xml:space="preserve"> takes the </w:t>
      </w:r>
      <w:r w:rsidR="007E180A">
        <w:t>benefit</w:t>
      </w:r>
      <w:r w:rsidR="007E180A">
        <w:rPr>
          <w:rFonts w:hint="eastAsia"/>
        </w:rPr>
        <w:t xml:space="preserve"> of</w:t>
      </w:r>
      <w:r>
        <w:t xml:space="preserve"> iPad</w:t>
      </w:r>
      <w:r w:rsidR="00BE5718">
        <w:rPr>
          <w:rFonts w:hint="eastAsia"/>
        </w:rPr>
        <w:t xml:space="preserve"> and Cloud storage.</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B34DF8"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5295578" w:history="1">
            <w:r w:rsidR="00B34DF8" w:rsidRPr="00E07AC2">
              <w:rPr>
                <w:rStyle w:val="a6"/>
                <w:rFonts w:hint="eastAsia"/>
                <w:noProof/>
              </w:rPr>
              <w:t>摘要</w:t>
            </w:r>
            <w:r w:rsidR="00B34DF8">
              <w:rPr>
                <w:noProof/>
                <w:webHidden/>
              </w:rPr>
              <w:tab/>
            </w:r>
            <w:r w:rsidR="00B34DF8">
              <w:rPr>
                <w:noProof/>
                <w:webHidden/>
              </w:rPr>
              <w:fldChar w:fldCharType="begin"/>
            </w:r>
            <w:r w:rsidR="00B34DF8">
              <w:rPr>
                <w:noProof/>
                <w:webHidden/>
              </w:rPr>
              <w:instrText xml:space="preserve"> PAGEREF _Toc325295578 \h </w:instrText>
            </w:r>
            <w:r w:rsidR="00B34DF8">
              <w:rPr>
                <w:noProof/>
                <w:webHidden/>
              </w:rPr>
            </w:r>
            <w:r w:rsidR="00B34DF8">
              <w:rPr>
                <w:noProof/>
                <w:webHidden/>
              </w:rPr>
              <w:fldChar w:fldCharType="separate"/>
            </w:r>
            <w:r w:rsidR="00B34DF8">
              <w:rPr>
                <w:noProof/>
                <w:webHidden/>
              </w:rPr>
              <w:t>I</w:t>
            </w:r>
            <w:r w:rsidR="00B34DF8">
              <w:rPr>
                <w:noProof/>
                <w:webHidden/>
              </w:rPr>
              <w:fldChar w:fldCharType="end"/>
            </w:r>
          </w:hyperlink>
        </w:p>
        <w:p w:rsidR="00B34DF8" w:rsidRDefault="00B34DF8">
          <w:pPr>
            <w:pStyle w:val="10"/>
            <w:rPr>
              <w:rFonts w:asciiTheme="minorHAnsi" w:eastAsiaTheme="minorEastAsia" w:hAnsiTheme="minorHAnsi" w:cstheme="minorBidi"/>
              <w:noProof/>
              <w:sz w:val="21"/>
              <w:szCs w:val="22"/>
            </w:rPr>
          </w:pPr>
          <w:hyperlink w:anchor="_Toc325295579" w:history="1">
            <w:r w:rsidRPr="00E07AC2">
              <w:rPr>
                <w:rStyle w:val="a6"/>
                <w:noProof/>
              </w:rPr>
              <w:t>Abstract</w:t>
            </w:r>
            <w:r>
              <w:rPr>
                <w:noProof/>
                <w:webHidden/>
              </w:rPr>
              <w:tab/>
            </w:r>
            <w:r>
              <w:rPr>
                <w:noProof/>
                <w:webHidden/>
              </w:rPr>
              <w:fldChar w:fldCharType="begin"/>
            </w:r>
            <w:r>
              <w:rPr>
                <w:noProof/>
                <w:webHidden/>
              </w:rPr>
              <w:instrText xml:space="preserve"> PAGEREF _Toc325295579 \h </w:instrText>
            </w:r>
            <w:r>
              <w:rPr>
                <w:noProof/>
                <w:webHidden/>
              </w:rPr>
            </w:r>
            <w:r>
              <w:rPr>
                <w:noProof/>
                <w:webHidden/>
              </w:rPr>
              <w:fldChar w:fldCharType="separate"/>
            </w:r>
            <w:r>
              <w:rPr>
                <w:noProof/>
                <w:webHidden/>
              </w:rPr>
              <w:t>II</w:t>
            </w:r>
            <w:r>
              <w:rPr>
                <w:noProof/>
                <w:webHidden/>
              </w:rPr>
              <w:fldChar w:fldCharType="end"/>
            </w:r>
          </w:hyperlink>
        </w:p>
        <w:p w:rsidR="00B34DF8" w:rsidRDefault="00B34DF8">
          <w:pPr>
            <w:pStyle w:val="10"/>
            <w:rPr>
              <w:rFonts w:asciiTheme="minorHAnsi" w:eastAsiaTheme="minorEastAsia" w:hAnsiTheme="minorHAnsi" w:cstheme="minorBidi"/>
              <w:noProof/>
              <w:sz w:val="21"/>
              <w:szCs w:val="22"/>
            </w:rPr>
          </w:pPr>
          <w:hyperlink w:anchor="_Toc325295580" w:history="1">
            <w:r w:rsidRPr="00E07AC2">
              <w:rPr>
                <w:rStyle w:val="a6"/>
                <w:rFonts w:hint="eastAsia"/>
                <w:noProof/>
              </w:rPr>
              <w:t>第</w:t>
            </w:r>
            <w:r w:rsidRPr="00E07AC2">
              <w:rPr>
                <w:rStyle w:val="a6"/>
                <w:rFonts w:hint="eastAsia"/>
                <w:noProof/>
              </w:rPr>
              <w:t>1</w:t>
            </w:r>
            <w:r w:rsidRPr="00E07AC2">
              <w:rPr>
                <w:rStyle w:val="a6"/>
                <w:rFonts w:hint="eastAsia"/>
                <w:noProof/>
              </w:rPr>
              <w:t>章</w:t>
            </w:r>
            <w:r w:rsidRPr="00E07AC2">
              <w:rPr>
                <w:rStyle w:val="a6"/>
                <w:rFonts w:hint="eastAsia"/>
                <w:noProof/>
              </w:rPr>
              <w:t xml:space="preserve"> </w:t>
            </w:r>
            <w:r w:rsidRPr="00E07AC2">
              <w:rPr>
                <w:rStyle w:val="a6"/>
                <w:rFonts w:hint="eastAsia"/>
                <w:noProof/>
              </w:rPr>
              <w:t>绪论</w:t>
            </w:r>
            <w:r>
              <w:rPr>
                <w:noProof/>
                <w:webHidden/>
              </w:rPr>
              <w:tab/>
            </w:r>
            <w:r>
              <w:rPr>
                <w:noProof/>
                <w:webHidden/>
              </w:rPr>
              <w:fldChar w:fldCharType="begin"/>
            </w:r>
            <w:r>
              <w:rPr>
                <w:noProof/>
                <w:webHidden/>
              </w:rPr>
              <w:instrText xml:space="preserve"> PAGEREF _Toc325295580 \h </w:instrText>
            </w:r>
            <w:r>
              <w:rPr>
                <w:noProof/>
                <w:webHidden/>
              </w:rPr>
            </w:r>
            <w:r>
              <w:rPr>
                <w:noProof/>
                <w:webHidden/>
              </w:rPr>
              <w:fldChar w:fldCharType="separate"/>
            </w:r>
            <w:r>
              <w:rPr>
                <w:noProof/>
                <w:webHidden/>
              </w:rPr>
              <w:t>1</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581" w:history="1">
            <w:r w:rsidRPr="00E07AC2">
              <w:rPr>
                <w:rStyle w:val="a6"/>
                <w:noProof/>
              </w:rPr>
              <w:t>1.1</w:t>
            </w:r>
            <w:r w:rsidRPr="00E07AC2">
              <w:rPr>
                <w:rStyle w:val="a6"/>
                <w:rFonts w:hint="eastAsia"/>
                <w:noProof/>
              </w:rPr>
              <w:t xml:space="preserve"> </w:t>
            </w:r>
            <w:r w:rsidRPr="00E07AC2">
              <w:rPr>
                <w:rStyle w:val="a6"/>
                <w:rFonts w:hint="eastAsia"/>
                <w:noProof/>
              </w:rPr>
              <w:t>项目背景</w:t>
            </w:r>
            <w:r>
              <w:rPr>
                <w:noProof/>
                <w:webHidden/>
              </w:rPr>
              <w:tab/>
            </w:r>
            <w:r>
              <w:rPr>
                <w:noProof/>
                <w:webHidden/>
              </w:rPr>
              <w:fldChar w:fldCharType="begin"/>
            </w:r>
            <w:r>
              <w:rPr>
                <w:noProof/>
                <w:webHidden/>
              </w:rPr>
              <w:instrText xml:space="preserve"> PAGEREF _Toc325295581 \h </w:instrText>
            </w:r>
            <w:r>
              <w:rPr>
                <w:noProof/>
                <w:webHidden/>
              </w:rPr>
            </w:r>
            <w:r>
              <w:rPr>
                <w:noProof/>
                <w:webHidden/>
              </w:rPr>
              <w:fldChar w:fldCharType="separate"/>
            </w:r>
            <w:r>
              <w:rPr>
                <w:noProof/>
                <w:webHidden/>
              </w:rPr>
              <w:t>1</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582" w:history="1">
            <w:r w:rsidRPr="00E07AC2">
              <w:rPr>
                <w:rStyle w:val="a6"/>
                <w:noProof/>
              </w:rPr>
              <w:t>1.2</w:t>
            </w:r>
            <w:r w:rsidRPr="00E07AC2">
              <w:rPr>
                <w:rStyle w:val="a6"/>
                <w:rFonts w:hint="eastAsia"/>
                <w:noProof/>
              </w:rPr>
              <w:t xml:space="preserve"> </w:t>
            </w:r>
            <w:r w:rsidRPr="00E07AC2">
              <w:rPr>
                <w:rStyle w:val="a6"/>
                <w:rFonts w:hint="eastAsia"/>
                <w:noProof/>
              </w:rPr>
              <w:t>平板设备的发展</w:t>
            </w:r>
            <w:r>
              <w:rPr>
                <w:noProof/>
                <w:webHidden/>
              </w:rPr>
              <w:tab/>
            </w:r>
            <w:r>
              <w:rPr>
                <w:noProof/>
                <w:webHidden/>
              </w:rPr>
              <w:fldChar w:fldCharType="begin"/>
            </w:r>
            <w:r>
              <w:rPr>
                <w:noProof/>
                <w:webHidden/>
              </w:rPr>
              <w:instrText xml:space="preserve"> PAGEREF _Toc325295582 \h </w:instrText>
            </w:r>
            <w:r>
              <w:rPr>
                <w:noProof/>
                <w:webHidden/>
              </w:rPr>
            </w:r>
            <w:r>
              <w:rPr>
                <w:noProof/>
                <w:webHidden/>
              </w:rPr>
              <w:fldChar w:fldCharType="separate"/>
            </w:r>
            <w:r>
              <w:rPr>
                <w:noProof/>
                <w:webHidden/>
              </w:rPr>
              <w:t>1</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583" w:history="1">
            <w:r w:rsidRPr="00E07AC2">
              <w:rPr>
                <w:rStyle w:val="a6"/>
                <w:noProof/>
              </w:rPr>
              <w:t>1.2.1</w:t>
            </w:r>
            <w:r w:rsidRPr="00E07AC2">
              <w:rPr>
                <w:rStyle w:val="a6"/>
                <w:rFonts w:hint="eastAsia"/>
                <w:noProof/>
              </w:rPr>
              <w:t xml:space="preserve"> </w:t>
            </w:r>
            <w:r w:rsidRPr="00E07AC2">
              <w:rPr>
                <w:rStyle w:val="a6"/>
                <w:rFonts w:hint="eastAsia"/>
                <w:noProof/>
              </w:rPr>
              <w:t>平板电脑的优势</w:t>
            </w:r>
            <w:r>
              <w:rPr>
                <w:noProof/>
                <w:webHidden/>
              </w:rPr>
              <w:tab/>
            </w:r>
            <w:r>
              <w:rPr>
                <w:noProof/>
                <w:webHidden/>
              </w:rPr>
              <w:fldChar w:fldCharType="begin"/>
            </w:r>
            <w:r>
              <w:rPr>
                <w:noProof/>
                <w:webHidden/>
              </w:rPr>
              <w:instrText xml:space="preserve"> PAGEREF _Toc325295583 \h </w:instrText>
            </w:r>
            <w:r>
              <w:rPr>
                <w:noProof/>
                <w:webHidden/>
              </w:rPr>
            </w:r>
            <w:r>
              <w:rPr>
                <w:noProof/>
                <w:webHidden/>
              </w:rPr>
              <w:fldChar w:fldCharType="separate"/>
            </w:r>
            <w:r>
              <w:rPr>
                <w:noProof/>
                <w:webHidden/>
              </w:rPr>
              <w:t>2</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584" w:history="1">
            <w:r w:rsidRPr="00E07AC2">
              <w:rPr>
                <w:rStyle w:val="a6"/>
                <w:noProof/>
              </w:rPr>
              <w:t>1.2.2</w:t>
            </w:r>
            <w:r w:rsidRPr="00E07AC2">
              <w:rPr>
                <w:rStyle w:val="a6"/>
                <w:rFonts w:hint="eastAsia"/>
                <w:noProof/>
              </w:rPr>
              <w:t xml:space="preserve"> </w:t>
            </w:r>
            <w:r w:rsidRPr="00E07AC2">
              <w:rPr>
                <w:rStyle w:val="a6"/>
                <w:rFonts w:hint="eastAsia"/>
                <w:noProof/>
              </w:rPr>
              <w:t>平板电脑的定位</w:t>
            </w:r>
            <w:r>
              <w:rPr>
                <w:noProof/>
                <w:webHidden/>
              </w:rPr>
              <w:tab/>
            </w:r>
            <w:r>
              <w:rPr>
                <w:noProof/>
                <w:webHidden/>
              </w:rPr>
              <w:fldChar w:fldCharType="begin"/>
            </w:r>
            <w:r>
              <w:rPr>
                <w:noProof/>
                <w:webHidden/>
              </w:rPr>
              <w:instrText xml:space="preserve"> PAGEREF _Toc325295584 \h </w:instrText>
            </w:r>
            <w:r>
              <w:rPr>
                <w:noProof/>
                <w:webHidden/>
              </w:rPr>
            </w:r>
            <w:r>
              <w:rPr>
                <w:noProof/>
                <w:webHidden/>
              </w:rPr>
              <w:fldChar w:fldCharType="separate"/>
            </w:r>
            <w:r>
              <w:rPr>
                <w:noProof/>
                <w:webHidden/>
              </w:rPr>
              <w:t>2</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585" w:history="1">
            <w:r w:rsidRPr="00E07AC2">
              <w:rPr>
                <w:rStyle w:val="a6"/>
                <w:noProof/>
              </w:rPr>
              <w:t>1.3</w:t>
            </w:r>
            <w:r w:rsidRPr="00E07AC2">
              <w:rPr>
                <w:rStyle w:val="a6"/>
                <w:rFonts w:hint="eastAsia"/>
                <w:noProof/>
              </w:rPr>
              <w:t xml:space="preserve"> </w:t>
            </w:r>
            <w:r w:rsidRPr="00E07AC2">
              <w:rPr>
                <w:rStyle w:val="a6"/>
                <w:rFonts w:hint="eastAsia"/>
                <w:noProof/>
              </w:rPr>
              <w:t>云计算</w:t>
            </w:r>
            <w:r>
              <w:rPr>
                <w:noProof/>
                <w:webHidden/>
              </w:rPr>
              <w:tab/>
            </w:r>
            <w:r>
              <w:rPr>
                <w:noProof/>
                <w:webHidden/>
              </w:rPr>
              <w:fldChar w:fldCharType="begin"/>
            </w:r>
            <w:r>
              <w:rPr>
                <w:noProof/>
                <w:webHidden/>
              </w:rPr>
              <w:instrText xml:space="preserve"> PAGEREF _Toc325295585 \h </w:instrText>
            </w:r>
            <w:r>
              <w:rPr>
                <w:noProof/>
                <w:webHidden/>
              </w:rPr>
            </w:r>
            <w:r>
              <w:rPr>
                <w:noProof/>
                <w:webHidden/>
              </w:rPr>
              <w:fldChar w:fldCharType="separate"/>
            </w:r>
            <w:r>
              <w:rPr>
                <w:noProof/>
                <w:webHidden/>
              </w:rPr>
              <w:t>3</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586" w:history="1">
            <w:r w:rsidRPr="00E07AC2">
              <w:rPr>
                <w:rStyle w:val="a6"/>
                <w:noProof/>
              </w:rPr>
              <w:t>1.3.1</w:t>
            </w:r>
            <w:r w:rsidRPr="00E07AC2">
              <w:rPr>
                <w:rStyle w:val="a6"/>
                <w:rFonts w:hint="eastAsia"/>
                <w:noProof/>
              </w:rPr>
              <w:t xml:space="preserve"> </w:t>
            </w:r>
            <w:r w:rsidRPr="00E07AC2">
              <w:rPr>
                <w:rStyle w:val="a6"/>
                <w:rFonts w:hint="eastAsia"/>
                <w:noProof/>
              </w:rPr>
              <w:t>云计算的优势</w:t>
            </w:r>
            <w:r>
              <w:rPr>
                <w:noProof/>
                <w:webHidden/>
              </w:rPr>
              <w:tab/>
            </w:r>
            <w:r>
              <w:rPr>
                <w:noProof/>
                <w:webHidden/>
              </w:rPr>
              <w:fldChar w:fldCharType="begin"/>
            </w:r>
            <w:r>
              <w:rPr>
                <w:noProof/>
                <w:webHidden/>
              </w:rPr>
              <w:instrText xml:space="preserve"> PAGEREF _Toc325295586 \h </w:instrText>
            </w:r>
            <w:r>
              <w:rPr>
                <w:noProof/>
                <w:webHidden/>
              </w:rPr>
            </w:r>
            <w:r>
              <w:rPr>
                <w:noProof/>
                <w:webHidden/>
              </w:rPr>
              <w:fldChar w:fldCharType="separate"/>
            </w:r>
            <w:r>
              <w:rPr>
                <w:noProof/>
                <w:webHidden/>
              </w:rPr>
              <w:t>3</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587" w:history="1">
            <w:r w:rsidRPr="00E07AC2">
              <w:rPr>
                <w:rStyle w:val="a6"/>
                <w:noProof/>
              </w:rPr>
              <w:t>1.3.2</w:t>
            </w:r>
            <w:r w:rsidRPr="00E07AC2">
              <w:rPr>
                <w:rStyle w:val="a6"/>
                <w:rFonts w:hint="eastAsia"/>
                <w:noProof/>
              </w:rPr>
              <w:t xml:space="preserve"> </w:t>
            </w:r>
            <w:r w:rsidRPr="00E07AC2">
              <w:rPr>
                <w:rStyle w:val="a6"/>
                <w:rFonts w:hint="eastAsia"/>
                <w:noProof/>
              </w:rPr>
              <w:t>云存储</w:t>
            </w:r>
            <w:r>
              <w:rPr>
                <w:noProof/>
                <w:webHidden/>
              </w:rPr>
              <w:tab/>
            </w:r>
            <w:r>
              <w:rPr>
                <w:noProof/>
                <w:webHidden/>
              </w:rPr>
              <w:fldChar w:fldCharType="begin"/>
            </w:r>
            <w:r>
              <w:rPr>
                <w:noProof/>
                <w:webHidden/>
              </w:rPr>
              <w:instrText xml:space="preserve"> PAGEREF _Toc325295587 \h </w:instrText>
            </w:r>
            <w:r>
              <w:rPr>
                <w:noProof/>
                <w:webHidden/>
              </w:rPr>
            </w:r>
            <w:r>
              <w:rPr>
                <w:noProof/>
                <w:webHidden/>
              </w:rPr>
              <w:fldChar w:fldCharType="separate"/>
            </w:r>
            <w:r>
              <w:rPr>
                <w:noProof/>
                <w:webHidden/>
              </w:rPr>
              <w:t>4</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588" w:history="1">
            <w:r w:rsidRPr="00E07AC2">
              <w:rPr>
                <w:rStyle w:val="a6"/>
                <w:noProof/>
              </w:rPr>
              <w:t>1.4</w:t>
            </w:r>
            <w:r w:rsidRPr="00E07AC2">
              <w:rPr>
                <w:rStyle w:val="a6"/>
                <w:rFonts w:hint="eastAsia"/>
                <w:noProof/>
              </w:rPr>
              <w:t xml:space="preserve"> </w:t>
            </w:r>
            <w:r w:rsidRPr="00E07AC2">
              <w:rPr>
                <w:rStyle w:val="a6"/>
                <w:rFonts w:hint="eastAsia"/>
                <w:noProof/>
              </w:rPr>
              <w:t>本文结构</w:t>
            </w:r>
            <w:r>
              <w:rPr>
                <w:noProof/>
                <w:webHidden/>
              </w:rPr>
              <w:tab/>
            </w:r>
            <w:r>
              <w:rPr>
                <w:noProof/>
                <w:webHidden/>
              </w:rPr>
              <w:fldChar w:fldCharType="begin"/>
            </w:r>
            <w:r>
              <w:rPr>
                <w:noProof/>
                <w:webHidden/>
              </w:rPr>
              <w:instrText xml:space="preserve"> PAGEREF _Toc325295588 \h </w:instrText>
            </w:r>
            <w:r>
              <w:rPr>
                <w:noProof/>
                <w:webHidden/>
              </w:rPr>
            </w:r>
            <w:r>
              <w:rPr>
                <w:noProof/>
                <w:webHidden/>
              </w:rPr>
              <w:fldChar w:fldCharType="separate"/>
            </w:r>
            <w:r>
              <w:rPr>
                <w:noProof/>
                <w:webHidden/>
              </w:rPr>
              <w:t>4</w:t>
            </w:r>
            <w:r>
              <w:rPr>
                <w:noProof/>
                <w:webHidden/>
              </w:rPr>
              <w:fldChar w:fldCharType="end"/>
            </w:r>
          </w:hyperlink>
        </w:p>
        <w:p w:rsidR="00B34DF8" w:rsidRDefault="00B34DF8">
          <w:pPr>
            <w:pStyle w:val="10"/>
            <w:rPr>
              <w:rFonts w:asciiTheme="minorHAnsi" w:eastAsiaTheme="minorEastAsia" w:hAnsiTheme="minorHAnsi" w:cstheme="minorBidi"/>
              <w:noProof/>
              <w:sz w:val="21"/>
              <w:szCs w:val="22"/>
            </w:rPr>
          </w:pPr>
          <w:hyperlink w:anchor="_Toc325295589" w:history="1">
            <w:r w:rsidRPr="00E07AC2">
              <w:rPr>
                <w:rStyle w:val="a6"/>
                <w:rFonts w:hint="eastAsia"/>
                <w:noProof/>
              </w:rPr>
              <w:t>第</w:t>
            </w:r>
            <w:r w:rsidRPr="00E07AC2">
              <w:rPr>
                <w:rStyle w:val="a6"/>
                <w:rFonts w:hint="eastAsia"/>
                <w:noProof/>
              </w:rPr>
              <w:t>2</w:t>
            </w:r>
            <w:r w:rsidRPr="00E07AC2">
              <w:rPr>
                <w:rStyle w:val="a6"/>
                <w:rFonts w:hint="eastAsia"/>
                <w:noProof/>
              </w:rPr>
              <w:t>章</w:t>
            </w:r>
            <w:r w:rsidRPr="00E07AC2">
              <w:rPr>
                <w:rStyle w:val="a6"/>
                <w:rFonts w:hint="eastAsia"/>
                <w:noProof/>
              </w:rPr>
              <w:t xml:space="preserve"> </w:t>
            </w:r>
            <w:r w:rsidRPr="00E07AC2">
              <w:rPr>
                <w:rStyle w:val="a6"/>
                <w:rFonts w:hint="eastAsia"/>
                <w:noProof/>
              </w:rPr>
              <w:t>项目实施方案</w:t>
            </w:r>
            <w:r>
              <w:rPr>
                <w:noProof/>
                <w:webHidden/>
              </w:rPr>
              <w:tab/>
            </w:r>
            <w:r>
              <w:rPr>
                <w:noProof/>
                <w:webHidden/>
              </w:rPr>
              <w:fldChar w:fldCharType="begin"/>
            </w:r>
            <w:r>
              <w:rPr>
                <w:noProof/>
                <w:webHidden/>
              </w:rPr>
              <w:instrText xml:space="preserve"> PAGEREF _Toc325295589 \h </w:instrText>
            </w:r>
            <w:r>
              <w:rPr>
                <w:noProof/>
                <w:webHidden/>
              </w:rPr>
            </w:r>
            <w:r>
              <w:rPr>
                <w:noProof/>
                <w:webHidden/>
              </w:rPr>
              <w:fldChar w:fldCharType="separate"/>
            </w:r>
            <w:r>
              <w:rPr>
                <w:noProof/>
                <w:webHidden/>
              </w:rPr>
              <w:t>5</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590" w:history="1">
            <w:r w:rsidRPr="00E07AC2">
              <w:rPr>
                <w:rStyle w:val="a6"/>
                <w:noProof/>
              </w:rPr>
              <w:t>2.1</w:t>
            </w:r>
            <w:r w:rsidRPr="00E07AC2">
              <w:rPr>
                <w:rStyle w:val="a6"/>
                <w:rFonts w:hint="eastAsia"/>
                <w:noProof/>
              </w:rPr>
              <w:t xml:space="preserve"> </w:t>
            </w:r>
            <w:r w:rsidRPr="00E07AC2">
              <w:rPr>
                <w:rStyle w:val="a6"/>
                <w:rFonts w:hint="eastAsia"/>
                <w:noProof/>
              </w:rPr>
              <w:t>项目目标</w:t>
            </w:r>
            <w:r>
              <w:rPr>
                <w:noProof/>
                <w:webHidden/>
              </w:rPr>
              <w:tab/>
            </w:r>
            <w:r>
              <w:rPr>
                <w:noProof/>
                <w:webHidden/>
              </w:rPr>
              <w:fldChar w:fldCharType="begin"/>
            </w:r>
            <w:r>
              <w:rPr>
                <w:noProof/>
                <w:webHidden/>
              </w:rPr>
              <w:instrText xml:space="preserve"> PAGEREF _Toc325295590 \h </w:instrText>
            </w:r>
            <w:r>
              <w:rPr>
                <w:noProof/>
                <w:webHidden/>
              </w:rPr>
            </w:r>
            <w:r>
              <w:rPr>
                <w:noProof/>
                <w:webHidden/>
              </w:rPr>
              <w:fldChar w:fldCharType="separate"/>
            </w:r>
            <w:r>
              <w:rPr>
                <w:noProof/>
                <w:webHidden/>
              </w:rPr>
              <w:t>5</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591" w:history="1">
            <w:r w:rsidRPr="00E07AC2">
              <w:rPr>
                <w:rStyle w:val="a6"/>
                <w:noProof/>
              </w:rPr>
              <w:t>2.1.1</w:t>
            </w:r>
            <w:r w:rsidRPr="00E07AC2">
              <w:rPr>
                <w:rStyle w:val="a6"/>
                <w:rFonts w:hint="eastAsia"/>
                <w:noProof/>
              </w:rPr>
              <w:t xml:space="preserve"> </w:t>
            </w:r>
            <w:r w:rsidRPr="00E07AC2">
              <w:rPr>
                <w:rStyle w:val="a6"/>
                <w:rFonts w:hint="eastAsia"/>
                <w:noProof/>
              </w:rPr>
              <w:t>基本目标</w:t>
            </w:r>
            <w:r>
              <w:rPr>
                <w:noProof/>
                <w:webHidden/>
              </w:rPr>
              <w:tab/>
            </w:r>
            <w:r>
              <w:rPr>
                <w:noProof/>
                <w:webHidden/>
              </w:rPr>
              <w:fldChar w:fldCharType="begin"/>
            </w:r>
            <w:r>
              <w:rPr>
                <w:noProof/>
                <w:webHidden/>
              </w:rPr>
              <w:instrText xml:space="preserve"> PAGEREF _Toc325295591 \h </w:instrText>
            </w:r>
            <w:r>
              <w:rPr>
                <w:noProof/>
                <w:webHidden/>
              </w:rPr>
            </w:r>
            <w:r>
              <w:rPr>
                <w:noProof/>
                <w:webHidden/>
              </w:rPr>
              <w:fldChar w:fldCharType="separate"/>
            </w:r>
            <w:r>
              <w:rPr>
                <w:noProof/>
                <w:webHidden/>
              </w:rPr>
              <w:t>5</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592" w:history="1">
            <w:r w:rsidRPr="00E07AC2">
              <w:rPr>
                <w:rStyle w:val="a6"/>
                <w:noProof/>
              </w:rPr>
              <w:t>2.1.2</w:t>
            </w:r>
            <w:r w:rsidRPr="00E07AC2">
              <w:rPr>
                <w:rStyle w:val="a6"/>
                <w:rFonts w:hint="eastAsia"/>
                <w:noProof/>
              </w:rPr>
              <w:t xml:space="preserve"> </w:t>
            </w:r>
            <w:r w:rsidRPr="00E07AC2">
              <w:rPr>
                <w:rStyle w:val="a6"/>
                <w:rFonts w:hint="eastAsia"/>
                <w:noProof/>
              </w:rPr>
              <w:t>高级目标</w:t>
            </w:r>
            <w:r>
              <w:rPr>
                <w:noProof/>
                <w:webHidden/>
              </w:rPr>
              <w:tab/>
            </w:r>
            <w:r>
              <w:rPr>
                <w:noProof/>
                <w:webHidden/>
              </w:rPr>
              <w:fldChar w:fldCharType="begin"/>
            </w:r>
            <w:r>
              <w:rPr>
                <w:noProof/>
                <w:webHidden/>
              </w:rPr>
              <w:instrText xml:space="preserve"> PAGEREF _Toc325295592 \h </w:instrText>
            </w:r>
            <w:r>
              <w:rPr>
                <w:noProof/>
                <w:webHidden/>
              </w:rPr>
            </w:r>
            <w:r>
              <w:rPr>
                <w:noProof/>
                <w:webHidden/>
              </w:rPr>
              <w:fldChar w:fldCharType="separate"/>
            </w:r>
            <w:r>
              <w:rPr>
                <w:noProof/>
                <w:webHidden/>
              </w:rPr>
              <w:t>5</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593" w:history="1">
            <w:r w:rsidRPr="00E07AC2">
              <w:rPr>
                <w:rStyle w:val="a6"/>
                <w:noProof/>
              </w:rPr>
              <w:t>2.2</w:t>
            </w:r>
            <w:r w:rsidRPr="00E07AC2">
              <w:rPr>
                <w:rStyle w:val="a6"/>
                <w:rFonts w:hint="eastAsia"/>
                <w:noProof/>
              </w:rPr>
              <w:t xml:space="preserve"> </w:t>
            </w:r>
            <w:r w:rsidRPr="00E07AC2">
              <w:rPr>
                <w:rStyle w:val="a6"/>
                <w:rFonts w:hint="eastAsia"/>
                <w:noProof/>
              </w:rPr>
              <w:t>使用的技术框架</w:t>
            </w:r>
            <w:r>
              <w:rPr>
                <w:noProof/>
                <w:webHidden/>
              </w:rPr>
              <w:tab/>
            </w:r>
            <w:r>
              <w:rPr>
                <w:noProof/>
                <w:webHidden/>
              </w:rPr>
              <w:fldChar w:fldCharType="begin"/>
            </w:r>
            <w:r>
              <w:rPr>
                <w:noProof/>
                <w:webHidden/>
              </w:rPr>
              <w:instrText xml:space="preserve"> PAGEREF _Toc325295593 \h </w:instrText>
            </w:r>
            <w:r>
              <w:rPr>
                <w:noProof/>
                <w:webHidden/>
              </w:rPr>
            </w:r>
            <w:r>
              <w:rPr>
                <w:noProof/>
                <w:webHidden/>
              </w:rPr>
              <w:fldChar w:fldCharType="separate"/>
            </w:r>
            <w:r>
              <w:rPr>
                <w:noProof/>
                <w:webHidden/>
              </w:rPr>
              <w:t>6</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594" w:history="1">
            <w:r w:rsidRPr="00E07AC2">
              <w:rPr>
                <w:rStyle w:val="a6"/>
                <w:noProof/>
              </w:rPr>
              <w:t>2.2.1 iOS</w:t>
            </w:r>
            <w:r>
              <w:rPr>
                <w:noProof/>
                <w:webHidden/>
              </w:rPr>
              <w:tab/>
            </w:r>
            <w:r>
              <w:rPr>
                <w:noProof/>
                <w:webHidden/>
              </w:rPr>
              <w:fldChar w:fldCharType="begin"/>
            </w:r>
            <w:r>
              <w:rPr>
                <w:noProof/>
                <w:webHidden/>
              </w:rPr>
              <w:instrText xml:space="preserve"> PAGEREF _Toc325295594 \h </w:instrText>
            </w:r>
            <w:r>
              <w:rPr>
                <w:noProof/>
                <w:webHidden/>
              </w:rPr>
            </w:r>
            <w:r>
              <w:rPr>
                <w:noProof/>
                <w:webHidden/>
              </w:rPr>
              <w:fldChar w:fldCharType="separate"/>
            </w:r>
            <w:r>
              <w:rPr>
                <w:noProof/>
                <w:webHidden/>
              </w:rPr>
              <w:t>6</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595" w:history="1">
            <w:r w:rsidRPr="00E07AC2">
              <w:rPr>
                <w:rStyle w:val="a6"/>
                <w:noProof/>
              </w:rPr>
              <w:t>2.2.2 JSON</w:t>
            </w:r>
            <w:r>
              <w:rPr>
                <w:noProof/>
                <w:webHidden/>
              </w:rPr>
              <w:tab/>
            </w:r>
            <w:r>
              <w:rPr>
                <w:noProof/>
                <w:webHidden/>
              </w:rPr>
              <w:fldChar w:fldCharType="begin"/>
            </w:r>
            <w:r>
              <w:rPr>
                <w:noProof/>
                <w:webHidden/>
              </w:rPr>
              <w:instrText xml:space="preserve"> PAGEREF _Toc325295595 \h </w:instrText>
            </w:r>
            <w:r>
              <w:rPr>
                <w:noProof/>
                <w:webHidden/>
              </w:rPr>
            </w:r>
            <w:r>
              <w:rPr>
                <w:noProof/>
                <w:webHidden/>
              </w:rPr>
              <w:fldChar w:fldCharType="separate"/>
            </w:r>
            <w:r>
              <w:rPr>
                <w:noProof/>
                <w:webHidden/>
              </w:rPr>
              <w:t>6</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596" w:history="1">
            <w:r w:rsidRPr="00E07AC2">
              <w:rPr>
                <w:rStyle w:val="a6"/>
                <w:noProof/>
              </w:rPr>
              <w:t>2.2.3 RSS</w:t>
            </w:r>
            <w:r>
              <w:rPr>
                <w:noProof/>
                <w:webHidden/>
              </w:rPr>
              <w:tab/>
            </w:r>
            <w:r>
              <w:rPr>
                <w:noProof/>
                <w:webHidden/>
              </w:rPr>
              <w:fldChar w:fldCharType="begin"/>
            </w:r>
            <w:r>
              <w:rPr>
                <w:noProof/>
                <w:webHidden/>
              </w:rPr>
              <w:instrText xml:space="preserve"> PAGEREF _Toc325295596 \h </w:instrText>
            </w:r>
            <w:r>
              <w:rPr>
                <w:noProof/>
                <w:webHidden/>
              </w:rPr>
            </w:r>
            <w:r>
              <w:rPr>
                <w:noProof/>
                <w:webHidden/>
              </w:rPr>
              <w:fldChar w:fldCharType="separate"/>
            </w:r>
            <w:r>
              <w:rPr>
                <w:noProof/>
                <w:webHidden/>
              </w:rPr>
              <w:t>6</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597" w:history="1">
            <w:r w:rsidRPr="00E07AC2">
              <w:rPr>
                <w:rStyle w:val="a6"/>
                <w:noProof/>
              </w:rPr>
              <w:t>2.2.4 RESTFul</w:t>
            </w:r>
            <w:r>
              <w:rPr>
                <w:noProof/>
                <w:webHidden/>
              </w:rPr>
              <w:tab/>
            </w:r>
            <w:r>
              <w:rPr>
                <w:noProof/>
                <w:webHidden/>
              </w:rPr>
              <w:fldChar w:fldCharType="begin"/>
            </w:r>
            <w:r>
              <w:rPr>
                <w:noProof/>
                <w:webHidden/>
              </w:rPr>
              <w:instrText xml:space="preserve"> PAGEREF _Toc325295597 \h </w:instrText>
            </w:r>
            <w:r>
              <w:rPr>
                <w:noProof/>
                <w:webHidden/>
              </w:rPr>
            </w:r>
            <w:r>
              <w:rPr>
                <w:noProof/>
                <w:webHidden/>
              </w:rPr>
              <w:fldChar w:fldCharType="separate"/>
            </w:r>
            <w:r>
              <w:rPr>
                <w:noProof/>
                <w:webHidden/>
              </w:rPr>
              <w:t>7</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598" w:history="1">
            <w:r w:rsidRPr="00E07AC2">
              <w:rPr>
                <w:rStyle w:val="a6"/>
                <w:noProof/>
              </w:rPr>
              <w:t>2.2.5 OAuth</w:t>
            </w:r>
            <w:r>
              <w:rPr>
                <w:noProof/>
                <w:webHidden/>
              </w:rPr>
              <w:tab/>
            </w:r>
            <w:r>
              <w:rPr>
                <w:noProof/>
                <w:webHidden/>
              </w:rPr>
              <w:fldChar w:fldCharType="begin"/>
            </w:r>
            <w:r>
              <w:rPr>
                <w:noProof/>
                <w:webHidden/>
              </w:rPr>
              <w:instrText xml:space="preserve"> PAGEREF _Toc325295598 \h </w:instrText>
            </w:r>
            <w:r>
              <w:rPr>
                <w:noProof/>
                <w:webHidden/>
              </w:rPr>
            </w:r>
            <w:r>
              <w:rPr>
                <w:noProof/>
                <w:webHidden/>
              </w:rPr>
              <w:fldChar w:fldCharType="separate"/>
            </w:r>
            <w:r>
              <w:rPr>
                <w:noProof/>
                <w:webHidden/>
              </w:rPr>
              <w:t>7</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599" w:history="1">
            <w:r w:rsidRPr="00E07AC2">
              <w:rPr>
                <w:rStyle w:val="a6"/>
                <w:noProof/>
              </w:rPr>
              <w:t>2.3 iPad</w:t>
            </w:r>
            <w:r w:rsidRPr="00E07AC2">
              <w:rPr>
                <w:rStyle w:val="a6"/>
                <w:rFonts w:hint="eastAsia"/>
                <w:noProof/>
              </w:rPr>
              <w:t>客户端设计</w:t>
            </w:r>
            <w:r>
              <w:rPr>
                <w:noProof/>
                <w:webHidden/>
              </w:rPr>
              <w:tab/>
            </w:r>
            <w:r>
              <w:rPr>
                <w:noProof/>
                <w:webHidden/>
              </w:rPr>
              <w:fldChar w:fldCharType="begin"/>
            </w:r>
            <w:r>
              <w:rPr>
                <w:noProof/>
                <w:webHidden/>
              </w:rPr>
              <w:instrText xml:space="preserve"> PAGEREF _Toc325295599 \h </w:instrText>
            </w:r>
            <w:r>
              <w:rPr>
                <w:noProof/>
                <w:webHidden/>
              </w:rPr>
            </w:r>
            <w:r>
              <w:rPr>
                <w:noProof/>
                <w:webHidden/>
              </w:rPr>
              <w:fldChar w:fldCharType="separate"/>
            </w:r>
            <w:r>
              <w:rPr>
                <w:noProof/>
                <w:webHidden/>
              </w:rPr>
              <w:t>8</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00" w:history="1">
            <w:r w:rsidRPr="00E07AC2">
              <w:rPr>
                <w:rStyle w:val="a6"/>
                <w:noProof/>
              </w:rPr>
              <w:t>2.3.1</w:t>
            </w:r>
            <w:r w:rsidRPr="00E07AC2">
              <w:rPr>
                <w:rStyle w:val="a6"/>
                <w:rFonts w:hint="eastAsia"/>
                <w:noProof/>
              </w:rPr>
              <w:t xml:space="preserve"> </w:t>
            </w:r>
            <w:r w:rsidRPr="00E07AC2">
              <w:rPr>
                <w:rStyle w:val="a6"/>
                <w:rFonts w:hint="eastAsia"/>
                <w:noProof/>
              </w:rPr>
              <w:t>预览图生成模块</w:t>
            </w:r>
            <w:r>
              <w:rPr>
                <w:noProof/>
                <w:webHidden/>
              </w:rPr>
              <w:tab/>
            </w:r>
            <w:r>
              <w:rPr>
                <w:noProof/>
                <w:webHidden/>
              </w:rPr>
              <w:fldChar w:fldCharType="begin"/>
            </w:r>
            <w:r>
              <w:rPr>
                <w:noProof/>
                <w:webHidden/>
              </w:rPr>
              <w:instrText xml:space="preserve"> PAGEREF _Toc325295600 \h </w:instrText>
            </w:r>
            <w:r>
              <w:rPr>
                <w:noProof/>
                <w:webHidden/>
              </w:rPr>
            </w:r>
            <w:r>
              <w:rPr>
                <w:noProof/>
                <w:webHidden/>
              </w:rPr>
              <w:fldChar w:fldCharType="separate"/>
            </w:r>
            <w:r>
              <w:rPr>
                <w:noProof/>
                <w:webHidden/>
              </w:rPr>
              <w:t>9</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01" w:history="1">
            <w:r w:rsidRPr="00E07AC2">
              <w:rPr>
                <w:rStyle w:val="a6"/>
                <w:noProof/>
              </w:rPr>
              <w:t>2.3.2 RSS</w:t>
            </w:r>
            <w:r w:rsidRPr="00E07AC2">
              <w:rPr>
                <w:rStyle w:val="a6"/>
                <w:rFonts w:hint="eastAsia"/>
                <w:noProof/>
              </w:rPr>
              <w:t>读取模块</w:t>
            </w:r>
            <w:r>
              <w:rPr>
                <w:noProof/>
                <w:webHidden/>
              </w:rPr>
              <w:tab/>
            </w:r>
            <w:r>
              <w:rPr>
                <w:noProof/>
                <w:webHidden/>
              </w:rPr>
              <w:fldChar w:fldCharType="begin"/>
            </w:r>
            <w:r>
              <w:rPr>
                <w:noProof/>
                <w:webHidden/>
              </w:rPr>
              <w:instrText xml:space="preserve"> PAGEREF _Toc325295601 \h </w:instrText>
            </w:r>
            <w:r>
              <w:rPr>
                <w:noProof/>
                <w:webHidden/>
              </w:rPr>
            </w:r>
            <w:r>
              <w:rPr>
                <w:noProof/>
                <w:webHidden/>
              </w:rPr>
              <w:fldChar w:fldCharType="separate"/>
            </w:r>
            <w:r>
              <w:rPr>
                <w:noProof/>
                <w:webHidden/>
              </w:rPr>
              <w:t>9</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02" w:history="1">
            <w:r w:rsidRPr="00E07AC2">
              <w:rPr>
                <w:rStyle w:val="a6"/>
                <w:noProof/>
              </w:rPr>
              <w:t>2.3.3</w:t>
            </w:r>
            <w:r w:rsidRPr="00E07AC2">
              <w:rPr>
                <w:rStyle w:val="a6"/>
                <w:rFonts w:hint="eastAsia"/>
                <w:noProof/>
              </w:rPr>
              <w:t xml:space="preserve"> </w:t>
            </w:r>
            <w:r w:rsidRPr="00E07AC2">
              <w:rPr>
                <w:rStyle w:val="a6"/>
                <w:rFonts w:hint="eastAsia"/>
                <w:noProof/>
              </w:rPr>
              <w:t>云存储访问与多线程下载模块</w:t>
            </w:r>
            <w:r>
              <w:rPr>
                <w:noProof/>
                <w:webHidden/>
              </w:rPr>
              <w:tab/>
            </w:r>
            <w:r>
              <w:rPr>
                <w:noProof/>
                <w:webHidden/>
              </w:rPr>
              <w:fldChar w:fldCharType="begin"/>
            </w:r>
            <w:r>
              <w:rPr>
                <w:noProof/>
                <w:webHidden/>
              </w:rPr>
              <w:instrText xml:space="preserve"> PAGEREF _Toc325295602 \h </w:instrText>
            </w:r>
            <w:r>
              <w:rPr>
                <w:noProof/>
                <w:webHidden/>
              </w:rPr>
            </w:r>
            <w:r>
              <w:rPr>
                <w:noProof/>
                <w:webHidden/>
              </w:rPr>
              <w:fldChar w:fldCharType="separate"/>
            </w:r>
            <w:r>
              <w:rPr>
                <w:noProof/>
                <w:webHidden/>
              </w:rPr>
              <w:t>9</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03" w:history="1">
            <w:r w:rsidRPr="00E07AC2">
              <w:rPr>
                <w:rStyle w:val="a6"/>
                <w:noProof/>
              </w:rPr>
              <w:t>2.3.4</w:t>
            </w:r>
            <w:r w:rsidRPr="00E07AC2">
              <w:rPr>
                <w:rStyle w:val="a6"/>
                <w:rFonts w:hint="eastAsia"/>
                <w:noProof/>
              </w:rPr>
              <w:t xml:space="preserve"> </w:t>
            </w:r>
            <w:r w:rsidRPr="00E07AC2">
              <w:rPr>
                <w:rStyle w:val="a6"/>
                <w:rFonts w:hint="eastAsia"/>
                <w:noProof/>
              </w:rPr>
              <w:t>文档操作模块</w:t>
            </w:r>
            <w:r>
              <w:rPr>
                <w:noProof/>
                <w:webHidden/>
              </w:rPr>
              <w:tab/>
            </w:r>
            <w:r>
              <w:rPr>
                <w:noProof/>
                <w:webHidden/>
              </w:rPr>
              <w:fldChar w:fldCharType="begin"/>
            </w:r>
            <w:r>
              <w:rPr>
                <w:noProof/>
                <w:webHidden/>
              </w:rPr>
              <w:instrText xml:space="preserve"> PAGEREF _Toc325295603 \h </w:instrText>
            </w:r>
            <w:r>
              <w:rPr>
                <w:noProof/>
                <w:webHidden/>
              </w:rPr>
            </w:r>
            <w:r>
              <w:rPr>
                <w:noProof/>
                <w:webHidden/>
              </w:rPr>
              <w:fldChar w:fldCharType="separate"/>
            </w:r>
            <w:r>
              <w:rPr>
                <w:noProof/>
                <w:webHidden/>
              </w:rPr>
              <w:t>10</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04" w:history="1">
            <w:r w:rsidRPr="00E07AC2">
              <w:rPr>
                <w:rStyle w:val="a6"/>
                <w:noProof/>
              </w:rPr>
              <w:t>2.3.5</w:t>
            </w:r>
            <w:r w:rsidRPr="00E07AC2">
              <w:rPr>
                <w:rStyle w:val="a6"/>
                <w:rFonts w:hint="eastAsia"/>
                <w:noProof/>
              </w:rPr>
              <w:t xml:space="preserve"> </w:t>
            </w:r>
            <w:r w:rsidRPr="00E07AC2">
              <w:rPr>
                <w:rStyle w:val="a6"/>
                <w:rFonts w:hint="eastAsia"/>
                <w:noProof/>
              </w:rPr>
              <w:t>技术难点</w:t>
            </w:r>
            <w:r>
              <w:rPr>
                <w:noProof/>
                <w:webHidden/>
              </w:rPr>
              <w:tab/>
            </w:r>
            <w:r>
              <w:rPr>
                <w:noProof/>
                <w:webHidden/>
              </w:rPr>
              <w:fldChar w:fldCharType="begin"/>
            </w:r>
            <w:r>
              <w:rPr>
                <w:noProof/>
                <w:webHidden/>
              </w:rPr>
              <w:instrText xml:space="preserve"> PAGEREF _Toc325295604 \h </w:instrText>
            </w:r>
            <w:r>
              <w:rPr>
                <w:noProof/>
                <w:webHidden/>
              </w:rPr>
            </w:r>
            <w:r>
              <w:rPr>
                <w:noProof/>
                <w:webHidden/>
              </w:rPr>
              <w:fldChar w:fldCharType="separate"/>
            </w:r>
            <w:r>
              <w:rPr>
                <w:noProof/>
                <w:webHidden/>
              </w:rPr>
              <w:t>10</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605" w:history="1">
            <w:r w:rsidRPr="00E07AC2">
              <w:rPr>
                <w:rStyle w:val="a6"/>
                <w:noProof/>
              </w:rPr>
              <w:t>2.4</w:t>
            </w:r>
            <w:r w:rsidRPr="00E07AC2">
              <w:rPr>
                <w:rStyle w:val="a6"/>
                <w:rFonts w:hint="eastAsia"/>
                <w:noProof/>
              </w:rPr>
              <w:t xml:space="preserve"> </w:t>
            </w:r>
            <w:r w:rsidRPr="00E07AC2">
              <w:rPr>
                <w:rStyle w:val="a6"/>
                <w:rFonts w:hint="eastAsia"/>
                <w:noProof/>
              </w:rPr>
              <w:t>服务端设计</w:t>
            </w:r>
            <w:r>
              <w:rPr>
                <w:noProof/>
                <w:webHidden/>
              </w:rPr>
              <w:tab/>
            </w:r>
            <w:r>
              <w:rPr>
                <w:noProof/>
                <w:webHidden/>
              </w:rPr>
              <w:fldChar w:fldCharType="begin"/>
            </w:r>
            <w:r>
              <w:rPr>
                <w:noProof/>
                <w:webHidden/>
              </w:rPr>
              <w:instrText xml:space="preserve"> PAGEREF _Toc325295605 \h </w:instrText>
            </w:r>
            <w:r>
              <w:rPr>
                <w:noProof/>
                <w:webHidden/>
              </w:rPr>
            </w:r>
            <w:r>
              <w:rPr>
                <w:noProof/>
                <w:webHidden/>
              </w:rPr>
              <w:fldChar w:fldCharType="separate"/>
            </w:r>
            <w:r>
              <w:rPr>
                <w:noProof/>
                <w:webHidden/>
              </w:rPr>
              <w:t>11</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06" w:history="1">
            <w:r w:rsidRPr="00E07AC2">
              <w:rPr>
                <w:rStyle w:val="a6"/>
                <w:noProof/>
              </w:rPr>
              <w:t>2.4.1</w:t>
            </w:r>
            <w:r w:rsidRPr="00E07AC2">
              <w:rPr>
                <w:rStyle w:val="a6"/>
                <w:rFonts w:hint="eastAsia"/>
                <w:noProof/>
              </w:rPr>
              <w:t xml:space="preserve"> </w:t>
            </w:r>
            <w:r w:rsidRPr="00E07AC2">
              <w:rPr>
                <w:rStyle w:val="a6"/>
                <w:rFonts w:hint="eastAsia"/>
                <w:noProof/>
              </w:rPr>
              <w:t>数据库设计</w:t>
            </w:r>
            <w:r>
              <w:rPr>
                <w:noProof/>
                <w:webHidden/>
              </w:rPr>
              <w:tab/>
            </w:r>
            <w:r>
              <w:rPr>
                <w:noProof/>
                <w:webHidden/>
              </w:rPr>
              <w:fldChar w:fldCharType="begin"/>
            </w:r>
            <w:r>
              <w:rPr>
                <w:noProof/>
                <w:webHidden/>
              </w:rPr>
              <w:instrText xml:space="preserve"> PAGEREF _Toc325295606 \h </w:instrText>
            </w:r>
            <w:r>
              <w:rPr>
                <w:noProof/>
                <w:webHidden/>
              </w:rPr>
            </w:r>
            <w:r>
              <w:rPr>
                <w:noProof/>
                <w:webHidden/>
              </w:rPr>
              <w:fldChar w:fldCharType="separate"/>
            </w:r>
            <w:r>
              <w:rPr>
                <w:noProof/>
                <w:webHidden/>
              </w:rPr>
              <w:t>11</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07" w:history="1">
            <w:r w:rsidRPr="00E07AC2">
              <w:rPr>
                <w:rStyle w:val="a6"/>
                <w:noProof/>
              </w:rPr>
              <w:t>2.4.2</w:t>
            </w:r>
            <w:r w:rsidRPr="00E07AC2">
              <w:rPr>
                <w:rStyle w:val="a6"/>
                <w:rFonts w:hint="eastAsia"/>
                <w:noProof/>
              </w:rPr>
              <w:t xml:space="preserve"> </w:t>
            </w:r>
            <w:r w:rsidRPr="00E07AC2">
              <w:rPr>
                <w:rStyle w:val="a6"/>
                <w:rFonts w:hint="eastAsia"/>
                <w:noProof/>
              </w:rPr>
              <w:t>接口设计</w:t>
            </w:r>
            <w:r>
              <w:rPr>
                <w:noProof/>
                <w:webHidden/>
              </w:rPr>
              <w:tab/>
            </w:r>
            <w:r>
              <w:rPr>
                <w:noProof/>
                <w:webHidden/>
              </w:rPr>
              <w:fldChar w:fldCharType="begin"/>
            </w:r>
            <w:r>
              <w:rPr>
                <w:noProof/>
                <w:webHidden/>
              </w:rPr>
              <w:instrText xml:space="preserve"> PAGEREF _Toc325295607 \h </w:instrText>
            </w:r>
            <w:r>
              <w:rPr>
                <w:noProof/>
                <w:webHidden/>
              </w:rPr>
            </w:r>
            <w:r>
              <w:rPr>
                <w:noProof/>
                <w:webHidden/>
              </w:rPr>
              <w:fldChar w:fldCharType="separate"/>
            </w:r>
            <w:r>
              <w:rPr>
                <w:noProof/>
                <w:webHidden/>
              </w:rPr>
              <w:t>12</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08" w:history="1">
            <w:r w:rsidRPr="00E07AC2">
              <w:rPr>
                <w:rStyle w:val="a6"/>
                <w:noProof/>
              </w:rPr>
              <w:t>2.4.3 Email</w:t>
            </w:r>
            <w:r w:rsidRPr="00E07AC2">
              <w:rPr>
                <w:rStyle w:val="a6"/>
                <w:rFonts w:hint="eastAsia"/>
                <w:noProof/>
              </w:rPr>
              <w:t>处理模块</w:t>
            </w:r>
            <w:r>
              <w:rPr>
                <w:noProof/>
                <w:webHidden/>
              </w:rPr>
              <w:tab/>
            </w:r>
            <w:r>
              <w:rPr>
                <w:noProof/>
                <w:webHidden/>
              </w:rPr>
              <w:fldChar w:fldCharType="begin"/>
            </w:r>
            <w:r>
              <w:rPr>
                <w:noProof/>
                <w:webHidden/>
              </w:rPr>
              <w:instrText xml:space="preserve"> PAGEREF _Toc325295608 \h </w:instrText>
            </w:r>
            <w:r>
              <w:rPr>
                <w:noProof/>
                <w:webHidden/>
              </w:rPr>
            </w:r>
            <w:r>
              <w:rPr>
                <w:noProof/>
                <w:webHidden/>
              </w:rPr>
              <w:fldChar w:fldCharType="separate"/>
            </w:r>
            <w:r>
              <w:rPr>
                <w:noProof/>
                <w:webHidden/>
              </w:rPr>
              <w:t>13</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609" w:history="1">
            <w:r w:rsidRPr="00E07AC2">
              <w:rPr>
                <w:rStyle w:val="a6"/>
                <w:noProof/>
              </w:rPr>
              <w:t>2.5</w:t>
            </w:r>
            <w:r w:rsidRPr="00E07AC2">
              <w:rPr>
                <w:rStyle w:val="a6"/>
                <w:rFonts w:hint="eastAsia"/>
                <w:noProof/>
              </w:rPr>
              <w:t xml:space="preserve"> </w:t>
            </w:r>
            <w:r w:rsidRPr="00E07AC2">
              <w:rPr>
                <w:rStyle w:val="a6"/>
                <w:rFonts w:hint="eastAsia"/>
                <w:noProof/>
              </w:rPr>
              <w:t>本章小结</w:t>
            </w:r>
            <w:r>
              <w:rPr>
                <w:noProof/>
                <w:webHidden/>
              </w:rPr>
              <w:tab/>
            </w:r>
            <w:r>
              <w:rPr>
                <w:noProof/>
                <w:webHidden/>
              </w:rPr>
              <w:fldChar w:fldCharType="begin"/>
            </w:r>
            <w:r>
              <w:rPr>
                <w:noProof/>
                <w:webHidden/>
              </w:rPr>
              <w:instrText xml:space="preserve"> PAGEREF _Toc325295609 \h </w:instrText>
            </w:r>
            <w:r>
              <w:rPr>
                <w:noProof/>
                <w:webHidden/>
              </w:rPr>
            </w:r>
            <w:r>
              <w:rPr>
                <w:noProof/>
                <w:webHidden/>
              </w:rPr>
              <w:fldChar w:fldCharType="separate"/>
            </w:r>
            <w:r>
              <w:rPr>
                <w:noProof/>
                <w:webHidden/>
              </w:rPr>
              <w:t>13</w:t>
            </w:r>
            <w:r>
              <w:rPr>
                <w:noProof/>
                <w:webHidden/>
              </w:rPr>
              <w:fldChar w:fldCharType="end"/>
            </w:r>
          </w:hyperlink>
        </w:p>
        <w:p w:rsidR="00B34DF8" w:rsidRDefault="00B34DF8">
          <w:pPr>
            <w:pStyle w:val="10"/>
            <w:rPr>
              <w:rFonts w:asciiTheme="minorHAnsi" w:eastAsiaTheme="minorEastAsia" w:hAnsiTheme="minorHAnsi" w:cstheme="minorBidi"/>
              <w:noProof/>
              <w:sz w:val="21"/>
              <w:szCs w:val="22"/>
            </w:rPr>
          </w:pPr>
          <w:hyperlink w:anchor="_Toc325295610" w:history="1">
            <w:r w:rsidRPr="00E07AC2">
              <w:rPr>
                <w:rStyle w:val="a6"/>
                <w:rFonts w:hint="eastAsia"/>
                <w:noProof/>
              </w:rPr>
              <w:t>第</w:t>
            </w:r>
            <w:r w:rsidRPr="00E07AC2">
              <w:rPr>
                <w:rStyle w:val="a6"/>
                <w:rFonts w:hint="eastAsia"/>
                <w:noProof/>
              </w:rPr>
              <w:t>3</w:t>
            </w:r>
            <w:r w:rsidRPr="00E07AC2">
              <w:rPr>
                <w:rStyle w:val="a6"/>
                <w:rFonts w:hint="eastAsia"/>
                <w:noProof/>
              </w:rPr>
              <w:t>章</w:t>
            </w:r>
            <w:r w:rsidRPr="00E07AC2">
              <w:rPr>
                <w:rStyle w:val="a6"/>
                <w:rFonts w:hint="eastAsia"/>
                <w:noProof/>
              </w:rPr>
              <w:t xml:space="preserve"> </w:t>
            </w:r>
            <w:r w:rsidRPr="00E07AC2">
              <w:rPr>
                <w:rStyle w:val="a6"/>
                <w:rFonts w:hint="eastAsia"/>
                <w:noProof/>
              </w:rPr>
              <w:t>项目实现</w:t>
            </w:r>
            <w:r>
              <w:rPr>
                <w:noProof/>
                <w:webHidden/>
              </w:rPr>
              <w:tab/>
            </w:r>
            <w:r>
              <w:rPr>
                <w:noProof/>
                <w:webHidden/>
              </w:rPr>
              <w:fldChar w:fldCharType="begin"/>
            </w:r>
            <w:r>
              <w:rPr>
                <w:noProof/>
                <w:webHidden/>
              </w:rPr>
              <w:instrText xml:space="preserve"> PAGEREF _Toc325295610 \h </w:instrText>
            </w:r>
            <w:r>
              <w:rPr>
                <w:noProof/>
                <w:webHidden/>
              </w:rPr>
            </w:r>
            <w:r>
              <w:rPr>
                <w:noProof/>
                <w:webHidden/>
              </w:rPr>
              <w:fldChar w:fldCharType="separate"/>
            </w:r>
            <w:r>
              <w:rPr>
                <w:noProof/>
                <w:webHidden/>
              </w:rPr>
              <w:t>14</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611" w:history="1">
            <w:r w:rsidRPr="00E07AC2">
              <w:rPr>
                <w:rStyle w:val="a6"/>
                <w:noProof/>
              </w:rPr>
              <w:t>3.1</w:t>
            </w:r>
            <w:r w:rsidRPr="00E07AC2">
              <w:rPr>
                <w:rStyle w:val="a6"/>
                <w:rFonts w:hint="eastAsia"/>
                <w:noProof/>
              </w:rPr>
              <w:t xml:space="preserve"> </w:t>
            </w:r>
            <w:r w:rsidRPr="00E07AC2">
              <w:rPr>
                <w:rStyle w:val="a6"/>
                <w:rFonts w:hint="eastAsia"/>
                <w:noProof/>
              </w:rPr>
              <w:t>客户端实现</w:t>
            </w:r>
            <w:r>
              <w:rPr>
                <w:noProof/>
                <w:webHidden/>
              </w:rPr>
              <w:tab/>
            </w:r>
            <w:r>
              <w:rPr>
                <w:noProof/>
                <w:webHidden/>
              </w:rPr>
              <w:fldChar w:fldCharType="begin"/>
            </w:r>
            <w:r>
              <w:rPr>
                <w:noProof/>
                <w:webHidden/>
              </w:rPr>
              <w:instrText xml:space="preserve"> PAGEREF _Toc325295611 \h </w:instrText>
            </w:r>
            <w:r>
              <w:rPr>
                <w:noProof/>
                <w:webHidden/>
              </w:rPr>
            </w:r>
            <w:r>
              <w:rPr>
                <w:noProof/>
                <w:webHidden/>
              </w:rPr>
              <w:fldChar w:fldCharType="separate"/>
            </w:r>
            <w:r>
              <w:rPr>
                <w:noProof/>
                <w:webHidden/>
              </w:rPr>
              <w:t>14</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12" w:history="1">
            <w:r w:rsidRPr="00E07AC2">
              <w:rPr>
                <w:rStyle w:val="a6"/>
                <w:noProof/>
              </w:rPr>
              <w:t>3.1.1</w:t>
            </w:r>
            <w:r w:rsidRPr="00E07AC2">
              <w:rPr>
                <w:rStyle w:val="a6"/>
                <w:rFonts w:hint="eastAsia"/>
                <w:noProof/>
              </w:rPr>
              <w:t xml:space="preserve"> </w:t>
            </w:r>
            <w:r w:rsidRPr="00E07AC2">
              <w:rPr>
                <w:rStyle w:val="a6"/>
                <w:rFonts w:hint="eastAsia"/>
                <w:noProof/>
              </w:rPr>
              <w:t>预览图生成与缓存</w:t>
            </w:r>
            <w:r>
              <w:rPr>
                <w:noProof/>
                <w:webHidden/>
              </w:rPr>
              <w:tab/>
            </w:r>
            <w:r>
              <w:rPr>
                <w:noProof/>
                <w:webHidden/>
              </w:rPr>
              <w:fldChar w:fldCharType="begin"/>
            </w:r>
            <w:r>
              <w:rPr>
                <w:noProof/>
                <w:webHidden/>
              </w:rPr>
              <w:instrText xml:space="preserve"> PAGEREF _Toc325295612 \h </w:instrText>
            </w:r>
            <w:r>
              <w:rPr>
                <w:noProof/>
                <w:webHidden/>
              </w:rPr>
            </w:r>
            <w:r>
              <w:rPr>
                <w:noProof/>
                <w:webHidden/>
              </w:rPr>
              <w:fldChar w:fldCharType="separate"/>
            </w:r>
            <w:r>
              <w:rPr>
                <w:noProof/>
                <w:webHidden/>
              </w:rPr>
              <w:t>14</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13" w:history="1">
            <w:r w:rsidRPr="00E07AC2">
              <w:rPr>
                <w:rStyle w:val="a6"/>
                <w:noProof/>
              </w:rPr>
              <w:t>3.1.2</w:t>
            </w:r>
            <w:r w:rsidRPr="00E07AC2">
              <w:rPr>
                <w:rStyle w:val="a6"/>
                <w:rFonts w:hint="eastAsia"/>
                <w:noProof/>
              </w:rPr>
              <w:t xml:space="preserve"> </w:t>
            </w:r>
            <w:r w:rsidRPr="00E07AC2">
              <w:rPr>
                <w:rStyle w:val="a6"/>
                <w:rFonts w:hint="eastAsia"/>
                <w:noProof/>
              </w:rPr>
              <w:t>桥接、类工厂与单例模式</w:t>
            </w:r>
            <w:r>
              <w:rPr>
                <w:noProof/>
                <w:webHidden/>
              </w:rPr>
              <w:tab/>
            </w:r>
            <w:r>
              <w:rPr>
                <w:noProof/>
                <w:webHidden/>
              </w:rPr>
              <w:fldChar w:fldCharType="begin"/>
            </w:r>
            <w:r>
              <w:rPr>
                <w:noProof/>
                <w:webHidden/>
              </w:rPr>
              <w:instrText xml:space="preserve"> PAGEREF _Toc325295613 \h </w:instrText>
            </w:r>
            <w:r>
              <w:rPr>
                <w:noProof/>
                <w:webHidden/>
              </w:rPr>
            </w:r>
            <w:r>
              <w:rPr>
                <w:noProof/>
                <w:webHidden/>
              </w:rPr>
              <w:fldChar w:fldCharType="separate"/>
            </w:r>
            <w:r>
              <w:rPr>
                <w:noProof/>
                <w:webHidden/>
              </w:rPr>
              <w:t>16</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14" w:history="1">
            <w:r w:rsidRPr="00E07AC2">
              <w:rPr>
                <w:rStyle w:val="a6"/>
                <w:noProof/>
              </w:rPr>
              <w:t>3.1.3</w:t>
            </w:r>
            <w:r w:rsidRPr="00E07AC2">
              <w:rPr>
                <w:rStyle w:val="a6"/>
                <w:rFonts w:hint="eastAsia"/>
                <w:noProof/>
              </w:rPr>
              <w:t xml:space="preserve"> </w:t>
            </w:r>
            <w:r w:rsidRPr="00E07AC2">
              <w:rPr>
                <w:rStyle w:val="a6"/>
                <w:rFonts w:hint="eastAsia"/>
                <w:noProof/>
              </w:rPr>
              <w:t>消息机制实现的进度条</w:t>
            </w:r>
            <w:r>
              <w:rPr>
                <w:noProof/>
                <w:webHidden/>
              </w:rPr>
              <w:tab/>
            </w:r>
            <w:r>
              <w:rPr>
                <w:noProof/>
                <w:webHidden/>
              </w:rPr>
              <w:fldChar w:fldCharType="begin"/>
            </w:r>
            <w:r>
              <w:rPr>
                <w:noProof/>
                <w:webHidden/>
              </w:rPr>
              <w:instrText xml:space="preserve"> PAGEREF _Toc325295614 \h </w:instrText>
            </w:r>
            <w:r>
              <w:rPr>
                <w:noProof/>
                <w:webHidden/>
              </w:rPr>
            </w:r>
            <w:r>
              <w:rPr>
                <w:noProof/>
                <w:webHidden/>
              </w:rPr>
              <w:fldChar w:fldCharType="separate"/>
            </w:r>
            <w:r>
              <w:rPr>
                <w:noProof/>
                <w:webHidden/>
              </w:rPr>
              <w:t>20</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15" w:history="1">
            <w:r w:rsidRPr="00E07AC2">
              <w:rPr>
                <w:rStyle w:val="a6"/>
                <w:noProof/>
              </w:rPr>
              <w:t>3.1.4</w:t>
            </w:r>
            <w:r w:rsidRPr="00E07AC2">
              <w:rPr>
                <w:rStyle w:val="a6"/>
                <w:rFonts w:hint="eastAsia"/>
                <w:noProof/>
              </w:rPr>
              <w:t xml:space="preserve"> </w:t>
            </w:r>
            <w:r w:rsidRPr="00E07AC2">
              <w:rPr>
                <w:rStyle w:val="a6"/>
                <w:rFonts w:hint="eastAsia"/>
                <w:noProof/>
              </w:rPr>
              <w:t>消息机制的其他应用</w:t>
            </w:r>
            <w:r>
              <w:rPr>
                <w:noProof/>
                <w:webHidden/>
              </w:rPr>
              <w:tab/>
            </w:r>
            <w:r>
              <w:rPr>
                <w:noProof/>
                <w:webHidden/>
              </w:rPr>
              <w:fldChar w:fldCharType="begin"/>
            </w:r>
            <w:r>
              <w:rPr>
                <w:noProof/>
                <w:webHidden/>
              </w:rPr>
              <w:instrText xml:space="preserve"> PAGEREF _Toc325295615 \h </w:instrText>
            </w:r>
            <w:r>
              <w:rPr>
                <w:noProof/>
                <w:webHidden/>
              </w:rPr>
            </w:r>
            <w:r>
              <w:rPr>
                <w:noProof/>
                <w:webHidden/>
              </w:rPr>
              <w:fldChar w:fldCharType="separate"/>
            </w:r>
            <w:r>
              <w:rPr>
                <w:noProof/>
                <w:webHidden/>
              </w:rPr>
              <w:t>23</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616" w:history="1">
            <w:r w:rsidRPr="00E07AC2">
              <w:rPr>
                <w:rStyle w:val="a6"/>
                <w:noProof/>
              </w:rPr>
              <w:t>3.2</w:t>
            </w:r>
            <w:r w:rsidRPr="00E07AC2">
              <w:rPr>
                <w:rStyle w:val="a6"/>
                <w:rFonts w:hint="eastAsia"/>
                <w:noProof/>
              </w:rPr>
              <w:t xml:space="preserve"> </w:t>
            </w:r>
            <w:r w:rsidRPr="00E07AC2">
              <w:rPr>
                <w:rStyle w:val="a6"/>
                <w:rFonts w:hint="eastAsia"/>
                <w:noProof/>
              </w:rPr>
              <w:t>服务端实现</w:t>
            </w:r>
            <w:r>
              <w:rPr>
                <w:noProof/>
                <w:webHidden/>
              </w:rPr>
              <w:tab/>
            </w:r>
            <w:r>
              <w:rPr>
                <w:noProof/>
                <w:webHidden/>
              </w:rPr>
              <w:fldChar w:fldCharType="begin"/>
            </w:r>
            <w:r>
              <w:rPr>
                <w:noProof/>
                <w:webHidden/>
              </w:rPr>
              <w:instrText xml:space="preserve"> PAGEREF _Toc325295616 \h </w:instrText>
            </w:r>
            <w:r>
              <w:rPr>
                <w:noProof/>
                <w:webHidden/>
              </w:rPr>
            </w:r>
            <w:r>
              <w:rPr>
                <w:noProof/>
                <w:webHidden/>
              </w:rPr>
              <w:fldChar w:fldCharType="separate"/>
            </w:r>
            <w:r>
              <w:rPr>
                <w:noProof/>
                <w:webHidden/>
              </w:rPr>
              <w:t>25</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17" w:history="1">
            <w:r w:rsidRPr="00E07AC2">
              <w:rPr>
                <w:rStyle w:val="a6"/>
                <w:noProof/>
              </w:rPr>
              <w:t>3.2.1</w:t>
            </w:r>
            <w:r w:rsidRPr="00E07AC2">
              <w:rPr>
                <w:rStyle w:val="a6"/>
                <w:rFonts w:hint="eastAsia"/>
                <w:noProof/>
              </w:rPr>
              <w:t xml:space="preserve"> </w:t>
            </w:r>
            <w:r w:rsidRPr="00E07AC2">
              <w:rPr>
                <w:rStyle w:val="a6"/>
                <w:rFonts w:hint="eastAsia"/>
                <w:noProof/>
              </w:rPr>
              <w:t>登录验证</w:t>
            </w:r>
            <w:r>
              <w:rPr>
                <w:noProof/>
                <w:webHidden/>
              </w:rPr>
              <w:tab/>
            </w:r>
            <w:r>
              <w:rPr>
                <w:noProof/>
                <w:webHidden/>
              </w:rPr>
              <w:fldChar w:fldCharType="begin"/>
            </w:r>
            <w:r>
              <w:rPr>
                <w:noProof/>
                <w:webHidden/>
              </w:rPr>
              <w:instrText xml:space="preserve"> PAGEREF _Toc325295617 \h </w:instrText>
            </w:r>
            <w:r>
              <w:rPr>
                <w:noProof/>
                <w:webHidden/>
              </w:rPr>
            </w:r>
            <w:r>
              <w:rPr>
                <w:noProof/>
                <w:webHidden/>
              </w:rPr>
              <w:fldChar w:fldCharType="separate"/>
            </w:r>
            <w:r>
              <w:rPr>
                <w:noProof/>
                <w:webHidden/>
              </w:rPr>
              <w:t>25</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18" w:history="1">
            <w:r w:rsidRPr="00E07AC2">
              <w:rPr>
                <w:rStyle w:val="a6"/>
                <w:noProof/>
              </w:rPr>
              <w:t>3.2.2</w:t>
            </w:r>
            <w:r w:rsidRPr="00E07AC2">
              <w:rPr>
                <w:rStyle w:val="a6"/>
                <w:rFonts w:hint="eastAsia"/>
                <w:noProof/>
              </w:rPr>
              <w:t xml:space="preserve"> </w:t>
            </w:r>
            <w:r w:rsidRPr="00E07AC2">
              <w:rPr>
                <w:rStyle w:val="a6"/>
                <w:rFonts w:hint="eastAsia"/>
                <w:noProof/>
              </w:rPr>
              <w:t>同步</w:t>
            </w:r>
            <w:r w:rsidRPr="00E07AC2">
              <w:rPr>
                <w:rStyle w:val="a6"/>
                <w:noProof/>
              </w:rPr>
              <w:t>Fund</w:t>
            </w:r>
            <w:r>
              <w:rPr>
                <w:noProof/>
                <w:webHidden/>
              </w:rPr>
              <w:tab/>
            </w:r>
            <w:r>
              <w:rPr>
                <w:noProof/>
                <w:webHidden/>
              </w:rPr>
              <w:fldChar w:fldCharType="begin"/>
            </w:r>
            <w:r>
              <w:rPr>
                <w:noProof/>
                <w:webHidden/>
              </w:rPr>
              <w:instrText xml:space="preserve"> PAGEREF _Toc325295618 \h </w:instrText>
            </w:r>
            <w:r>
              <w:rPr>
                <w:noProof/>
                <w:webHidden/>
              </w:rPr>
            </w:r>
            <w:r>
              <w:rPr>
                <w:noProof/>
                <w:webHidden/>
              </w:rPr>
              <w:fldChar w:fldCharType="separate"/>
            </w:r>
            <w:r>
              <w:rPr>
                <w:noProof/>
                <w:webHidden/>
              </w:rPr>
              <w:t>26</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19" w:history="1">
            <w:r w:rsidRPr="00E07AC2">
              <w:rPr>
                <w:rStyle w:val="a6"/>
                <w:noProof/>
              </w:rPr>
              <w:t>3.2.3</w:t>
            </w:r>
            <w:r w:rsidRPr="00E07AC2">
              <w:rPr>
                <w:rStyle w:val="a6"/>
                <w:rFonts w:hint="eastAsia"/>
                <w:noProof/>
              </w:rPr>
              <w:t xml:space="preserve"> </w:t>
            </w:r>
            <w:r w:rsidRPr="00E07AC2">
              <w:rPr>
                <w:rStyle w:val="a6"/>
                <w:rFonts w:hint="eastAsia"/>
                <w:noProof/>
              </w:rPr>
              <w:t>同步</w:t>
            </w:r>
            <w:r w:rsidRPr="00E07AC2">
              <w:rPr>
                <w:rStyle w:val="a6"/>
                <w:noProof/>
              </w:rPr>
              <w:t>Notes</w:t>
            </w:r>
            <w:r>
              <w:rPr>
                <w:noProof/>
                <w:webHidden/>
              </w:rPr>
              <w:tab/>
            </w:r>
            <w:r>
              <w:rPr>
                <w:noProof/>
                <w:webHidden/>
              </w:rPr>
              <w:fldChar w:fldCharType="begin"/>
            </w:r>
            <w:r>
              <w:rPr>
                <w:noProof/>
                <w:webHidden/>
              </w:rPr>
              <w:instrText xml:space="preserve"> PAGEREF _Toc325295619 \h </w:instrText>
            </w:r>
            <w:r>
              <w:rPr>
                <w:noProof/>
                <w:webHidden/>
              </w:rPr>
            </w:r>
            <w:r>
              <w:rPr>
                <w:noProof/>
                <w:webHidden/>
              </w:rPr>
              <w:fldChar w:fldCharType="separate"/>
            </w:r>
            <w:r>
              <w:rPr>
                <w:noProof/>
                <w:webHidden/>
              </w:rPr>
              <w:t>28</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20" w:history="1">
            <w:r w:rsidRPr="00E07AC2">
              <w:rPr>
                <w:rStyle w:val="a6"/>
                <w:noProof/>
              </w:rPr>
              <w:t>3.2.4 Email</w:t>
            </w:r>
            <w:r w:rsidRPr="00E07AC2">
              <w:rPr>
                <w:rStyle w:val="a6"/>
                <w:rFonts w:hint="eastAsia"/>
                <w:noProof/>
              </w:rPr>
              <w:t>抓取</w:t>
            </w:r>
            <w:r>
              <w:rPr>
                <w:noProof/>
                <w:webHidden/>
              </w:rPr>
              <w:tab/>
            </w:r>
            <w:r>
              <w:rPr>
                <w:noProof/>
                <w:webHidden/>
              </w:rPr>
              <w:fldChar w:fldCharType="begin"/>
            </w:r>
            <w:r>
              <w:rPr>
                <w:noProof/>
                <w:webHidden/>
              </w:rPr>
              <w:instrText xml:space="preserve"> PAGEREF _Toc325295620 \h </w:instrText>
            </w:r>
            <w:r>
              <w:rPr>
                <w:noProof/>
                <w:webHidden/>
              </w:rPr>
            </w:r>
            <w:r>
              <w:rPr>
                <w:noProof/>
                <w:webHidden/>
              </w:rPr>
              <w:fldChar w:fldCharType="separate"/>
            </w:r>
            <w:r>
              <w:rPr>
                <w:noProof/>
                <w:webHidden/>
              </w:rPr>
              <w:t>28</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621" w:history="1">
            <w:r w:rsidRPr="00E07AC2">
              <w:rPr>
                <w:rStyle w:val="a6"/>
                <w:noProof/>
              </w:rPr>
              <w:t>3.3</w:t>
            </w:r>
            <w:r w:rsidRPr="00E07AC2">
              <w:rPr>
                <w:rStyle w:val="a6"/>
                <w:rFonts w:hint="eastAsia"/>
                <w:noProof/>
              </w:rPr>
              <w:t xml:space="preserve"> </w:t>
            </w:r>
            <w:r w:rsidRPr="00E07AC2">
              <w:rPr>
                <w:rStyle w:val="a6"/>
                <w:rFonts w:hint="eastAsia"/>
                <w:noProof/>
              </w:rPr>
              <w:t>系统架构</w:t>
            </w:r>
            <w:r>
              <w:rPr>
                <w:noProof/>
                <w:webHidden/>
              </w:rPr>
              <w:tab/>
            </w:r>
            <w:r>
              <w:rPr>
                <w:noProof/>
                <w:webHidden/>
              </w:rPr>
              <w:fldChar w:fldCharType="begin"/>
            </w:r>
            <w:r>
              <w:rPr>
                <w:noProof/>
                <w:webHidden/>
              </w:rPr>
              <w:instrText xml:space="preserve"> PAGEREF _Toc325295621 \h </w:instrText>
            </w:r>
            <w:r>
              <w:rPr>
                <w:noProof/>
                <w:webHidden/>
              </w:rPr>
            </w:r>
            <w:r>
              <w:rPr>
                <w:noProof/>
                <w:webHidden/>
              </w:rPr>
              <w:fldChar w:fldCharType="separate"/>
            </w:r>
            <w:r>
              <w:rPr>
                <w:noProof/>
                <w:webHidden/>
              </w:rPr>
              <w:t>28</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622" w:history="1">
            <w:r w:rsidRPr="00E07AC2">
              <w:rPr>
                <w:rStyle w:val="a6"/>
                <w:noProof/>
              </w:rPr>
              <w:t>3.4</w:t>
            </w:r>
            <w:r w:rsidRPr="00E07AC2">
              <w:rPr>
                <w:rStyle w:val="a6"/>
                <w:rFonts w:hint="eastAsia"/>
                <w:noProof/>
              </w:rPr>
              <w:t xml:space="preserve"> </w:t>
            </w:r>
            <w:r w:rsidRPr="00E07AC2">
              <w:rPr>
                <w:rStyle w:val="a6"/>
                <w:rFonts w:hint="eastAsia"/>
                <w:noProof/>
              </w:rPr>
              <w:t>本章小结</w:t>
            </w:r>
            <w:r>
              <w:rPr>
                <w:noProof/>
                <w:webHidden/>
              </w:rPr>
              <w:tab/>
            </w:r>
            <w:r>
              <w:rPr>
                <w:noProof/>
                <w:webHidden/>
              </w:rPr>
              <w:fldChar w:fldCharType="begin"/>
            </w:r>
            <w:r>
              <w:rPr>
                <w:noProof/>
                <w:webHidden/>
              </w:rPr>
              <w:instrText xml:space="preserve"> PAGEREF _Toc325295622 \h </w:instrText>
            </w:r>
            <w:r>
              <w:rPr>
                <w:noProof/>
                <w:webHidden/>
              </w:rPr>
            </w:r>
            <w:r>
              <w:rPr>
                <w:noProof/>
                <w:webHidden/>
              </w:rPr>
              <w:fldChar w:fldCharType="separate"/>
            </w:r>
            <w:r>
              <w:rPr>
                <w:noProof/>
                <w:webHidden/>
              </w:rPr>
              <w:t>30</w:t>
            </w:r>
            <w:r>
              <w:rPr>
                <w:noProof/>
                <w:webHidden/>
              </w:rPr>
              <w:fldChar w:fldCharType="end"/>
            </w:r>
          </w:hyperlink>
        </w:p>
        <w:p w:rsidR="00B34DF8" w:rsidRDefault="00B34DF8">
          <w:pPr>
            <w:pStyle w:val="10"/>
            <w:rPr>
              <w:rFonts w:asciiTheme="minorHAnsi" w:eastAsiaTheme="minorEastAsia" w:hAnsiTheme="minorHAnsi" w:cstheme="minorBidi"/>
              <w:noProof/>
              <w:sz w:val="21"/>
              <w:szCs w:val="22"/>
            </w:rPr>
          </w:pPr>
          <w:hyperlink w:anchor="_Toc325295623" w:history="1">
            <w:r w:rsidRPr="00E07AC2">
              <w:rPr>
                <w:rStyle w:val="a6"/>
                <w:rFonts w:hint="eastAsia"/>
                <w:noProof/>
              </w:rPr>
              <w:t>第</w:t>
            </w:r>
            <w:r w:rsidRPr="00E07AC2">
              <w:rPr>
                <w:rStyle w:val="a6"/>
                <w:rFonts w:hint="eastAsia"/>
                <w:noProof/>
              </w:rPr>
              <w:t>4</w:t>
            </w:r>
            <w:r w:rsidRPr="00E07AC2">
              <w:rPr>
                <w:rStyle w:val="a6"/>
                <w:rFonts w:hint="eastAsia"/>
                <w:noProof/>
              </w:rPr>
              <w:t>章</w:t>
            </w:r>
            <w:r w:rsidRPr="00E07AC2">
              <w:rPr>
                <w:rStyle w:val="a6"/>
                <w:rFonts w:hint="eastAsia"/>
                <w:noProof/>
              </w:rPr>
              <w:t xml:space="preserve"> </w:t>
            </w:r>
            <w:r w:rsidRPr="00E07AC2">
              <w:rPr>
                <w:rStyle w:val="a6"/>
                <w:rFonts w:hint="eastAsia"/>
                <w:noProof/>
              </w:rPr>
              <w:t>项目成果</w:t>
            </w:r>
            <w:r>
              <w:rPr>
                <w:noProof/>
                <w:webHidden/>
              </w:rPr>
              <w:tab/>
            </w:r>
            <w:r>
              <w:rPr>
                <w:noProof/>
                <w:webHidden/>
              </w:rPr>
              <w:fldChar w:fldCharType="begin"/>
            </w:r>
            <w:r>
              <w:rPr>
                <w:noProof/>
                <w:webHidden/>
              </w:rPr>
              <w:instrText xml:space="preserve"> PAGEREF _Toc325295623 \h </w:instrText>
            </w:r>
            <w:r>
              <w:rPr>
                <w:noProof/>
                <w:webHidden/>
              </w:rPr>
            </w:r>
            <w:r>
              <w:rPr>
                <w:noProof/>
                <w:webHidden/>
              </w:rPr>
              <w:fldChar w:fldCharType="separate"/>
            </w:r>
            <w:r>
              <w:rPr>
                <w:noProof/>
                <w:webHidden/>
              </w:rPr>
              <w:t>32</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624" w:history="1">
            <w:r w:rsidRPr="00E07AC2">
              <w:rPr>
                <w:rStyle w:val="a6"/>
                <w:noProof/>
              </w:rPr>
              <w:t>4.1 iPad</w:t>
            </w:r>
            <w:r w:rsidRPr="00E07AC2">
              <w:rPr>
                <w:rStyle w:val="a6"/>
                <w:rFonts w:hint="eastAsia"/>
                <w:noProof/>
              </w:rPr>
              <w:t>应用</w:t>
            </w:r>
            <w:r>
              <w:rPr>
                <w:noProof/>
                <w:webHidden/>
              </w:rPr>
              <w:tab/>
            </w:r>
            <w:r>
              <w:rPr>
                <w:noProof/>
                <w:webHidden/>
              </w:rPr>
              <w:fldChar w:fldCharType="begin"/>
            </w:r>
            <w:r>
              <w:rPr>
                <w:noProof/>
                <w:webHidden/>
              </w:rPr>
              <w:instrText xml:space="preserve"> PAGEREF _Toc325295624 \h </w:instrText>
            </w:r>
            <w:r>
              <w:rPr>
                <w:noProof/>
                <w:webHidden/>
              </w:rPr>
            </w:r>
            <w:r>
              <w:rPr>
                <w:noProof/>
                <w:webHidden/>
              </w:rPr>
              <w:fldChar w:fldCharType="separate"/>
            </w:r>
            <w:r>
              <w:rPr>
                <w:noProof/>
                <w:webHidden/>
              </w:rPr>
              <w:t>32</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25" w:history="1">
            <w:r w:rsidRPr="00E07AC2">
              <w:rPr>
                <w:rStyle w:val="a6"/>
                <w:noProof/>
              </w:rPr>
              <w:t>4.1.1 Home</w:t>
            </w:r>
            <w:r>
              <w:rPr>
                <w:noProof/>
                <w:webHidden/>
              </w:rPr>
              <w:tab/>
            </w:r>
            <w:r>
              <w:rPr>
                <w:noProof/>
                <w:webHidden/>
              </w:rPr>
              <w:fldChar w:fldCharType="begin"/>
            </w:r>
            <w:r>
              <w:rPr>
                <w:noProof/>
                <w:webHidden/>
              </w:rPr>
              <w:instrText xml:space="preserve"> PAGEREF _Toc325295625 \h </w:instrText>
            </w:r>
            <w:r>
              <w:rPr>
                <w:noProof/>
                <w:webHidden/>
              </w:rPr>
            </w:r>
            <w:r>
              <w:rPr>
                <w:noProof/>
                <w:webHidden/>
              </w:rPr>
              <w:fldChar w:fldCharType="separate"/>
            </w:r>
            <w:r>
              <w:rPr>
                <w:noProof/>
                <w:webHidden/>
              </w:rPr>
              <w:t>32</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26" w:history="1">
            <w:r w:rsidRPr="00E07AC2">
              <w:rPr>
                <w:rStyle w:val="a6"/>
                <w:noProof/>
              </w:rPr>
              <w:t>4.1.2 Favorite</w:t>
            </w:r>
            <w:r>
              <w:rPr>
                <w:noProof/>
                <w:webHidden/>
              </w:rPr>
              <w:tab/>
            </w:r>
            <w:r>
              <w:rPr>
                <w:noProof/>
                <w:webHidden/>
              </w:rPr>
              <w:fldChar w:fldCharType="begin"/>
            </w:r>
            <w:r>
              <w:rPr>
                <w:noProof/>
                <w:webHidden/>
              </w:rPr>
              <w:instrText xml:space="preserve"> PAGEREF _Toc325295626 \h </w:instrText>
            </w:r>
            <w:r>
              <w:rPr>
                <w:noProof/>
                <w:webHidden/>
              </w:rPr>
            </w:r>
            <w:r>
              <w:rPr>
                <w:noProof/>
                <w:webHidden/>
              </w:rPr>
              <w:fldChar w:fldCharType="separate"/>
            </w:r>
            <w:r>
              <w:rPr>
                <w:noProof/>
                <w:webHidden/>
              </w:rPr>
              <w:t>33</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27" w:history="1">
            <w:r w:rsidRPr="00E07AC2">
              <w:rPr>
                <w:rStyle w:val="a6"/>
                <w:noProof/>
              </w:rPr>
              <w:t>4.1.3 News</w:t>
            </w:r>
            <w:r>
              <w:rPr>
                <w:noProof/>
                <w:webHidden/>
              </w:rPr>
              <w:tab/>
            </w:r>
            <w:r>
              <w:rPr>
                <w:noProof/>
                <w:webHidden/>
              </w:rPr>
              <w:fldChar w:fldCharType="begin"/>
            </w:r>
            <w:r>
              <w:rPr>
                <w:noProof/>
                <w:webHidden/>
              </w:rPr>
              <w:instrText xml:space="preserve"> PAGEREF _Toc325295627 \h </w:instrText>
            </w:r>
            <w:r>
              <w:rPr>
                <w:noProof/>
                <w:webHidden/>
              </w:rPr>
            </w:r>
            <w:r>
              <w:rPr>
                <w:noProof/>
                <w:webHidden/>
              </w:rPr>
              <w:fldChar w:fldCharType="separate"/>
            </w:r>
            <w:r>
              <w:rPr>
                <w:noProof/>
                <w:webHidden/>
              </w:rPr>
              <w:t>34</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28" w:history="1">
            <w:r w:rsidRPr="00E07AC2">
              <w:rPr>
                <w:rStyle w:val="a6"/>
                <w:noProof/>
              </w:rPr>
              <w:t>4.1.4 Library</w:t>
            </w:r>
            <w:r>
              <w:rPr>
                <w:noProof/>
                <w:webHidden/>
              </w:rPr>
              <w:tab/>
            </w:r>
            <w:r>
              <w:rPr>
                <w:noProof/>
                <w:webHidden/>
              </w:rPr>
              <w:fldChar w:fldCharType="begin"/>
            </w:r>
            <w:r>
              <w:rPr>
                <w:noProof/>
                <w:webHidden/>
              </w:rPr>
              <w:instrText xml:space="preserve"> PAGEREF _Toc325295628 \h </w:instrText>
            </w:r>
            <w:r>
              <w:rPr>
                <w:noProof/>
                <w:webHidden/>
              </w:rPr>
            </w:r>
            <w:r>
              <w:rPr>
                <w:noProof/>
                <w:webHidden/>
              </w:rPr>
              <w:fldChar w:fldCharType="separate"/>
            </w:r>
            <w:r>
              <w:rPr>
                <w:noProof/>
                <w:webHidden/>
              </w:rPr>
              <w:t>35</w:t>
            </w:r>
            <w:r>
              <w:rPr>
                <w:noProof/>
                <w:webHidden/>
              </w:rPr>
              <w:fldChar w:fldCharType="end"/>
            </w:r>
          </w:hyperlink>
        </w:p>
        <w:p w:rsidR="00B34DF8" w:rsidRDefault="00B34DF8">
          <w:pPr>
            <w:pStyle w:val="31"/>
            <w:rPr>
              <w:rFonts w:asciiTheme="minorHAnsi" w:eastAsiaTheme="minorEastAsia" w:hAnsiTheme="minorHAnsi" w:cstheme="minorBidi"/>
              <w:noProof/>
              <w:szCs w:val="22"/>
            </w:rPr>
          </w:pPr>
          <w:hyperlink w:anchor="_Toc325295629" w:history="1">
            <w:r w:rsidRPr="00E07AC2">
              <w:rPr>
                <w:rStyle w:val="a6"/>
                <w:noProof/>
              </w:rPr>
              <w:t>4.1.5 Management</w:t>
            </w:r>
            <w:r>
              <w:rPr>
                <w:noProof/>
                <w:webHidden/>
              </w:rPr>
              <w:tab/>
            </w:r>
            <w:r>
              <w:rPr>
                <w:noProof/>
                <w:webHidden/>
              </w:rPr>
              <w:fldChar w:fldCharType="begin"/>
            </w:r>
            <w:r>
              <w:rPr>
                <w:noProof/>
                <w:webHidden/>
              </w:rPr>
              <w:instrText xml:space="preserve"> PAGEREF _Toc325295629 \h </w:instrText>
            </w:r>
            <w:r>
              <w:rPr>
                <w:noProof/>
                <w:webHidden/>
              </w:rPr>
            </w:r>
            <w:r>
              <w:rPr>
                <w:noProof/>
                <w:webHidden/>
              </w:rPr>
              <w:fldChar w:fldCharType="separate"/>
            </w:r>
            <w:r>
              <w:rPr>
                <w:noProof/>
                <w:webHidden/>
              </w:rPr>
              <w:t>37</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630" w:history="1">
            <w:r w:rsidRPr="00E07AC2">
              <w:rPr>
                <w:rStyle w:val="a6"/>
                <w:noProof/>
              </w:rPr>
              <w:t>4.2</w:t>
            </w:r>
            <w:r w:rsidRPr="00E07AC2">
              <w:rPr>
                <w:rStyle w:val="a6"/>
                <w:rFonts w:hint="eastAsia"/>
                <w:noProof/>
              </w:rPr>
              <w:t xml:space="preserve"> </w:t>
            </w:r>
            <w:r w:rsidRPr="00E07AC2">
              <w:rPr>
                <w:rStyle w:val="a6"/>
                <w:rFonts w:hint="eastAsia"/>
                <w:noProof/>
              </w:rPr>
              <w:t>服务端代码</w:t>
            </w:r>
            <w:r>
              <w:rPr>
                <w:noProof/>
                <w:webHidden/>
              </w:rPr>
              <w:tab/>
            </w:r>
            <w:r>
              <w:rPr>
                <w:noProof/>
                <w:webHidden/>
              </w:rPr>
              <w:fldChar w:fldCharType="begin"/>
            </w:r>
            <w:r>
              <w:rPr>
                <w:noProof/>
                <w:webHidden/>
              </w:rPr>
              <w:instrText xml:space="preserve"> PAGEREF _Toc325295630 \h </w:instrText>
            </w:r>
            <w:r>
              <w:rPr>
                <w:noProof/>
                <w:webHidden/>
              </w:rPr>
            </w:r>
            <w:r>
              <w:rPr>
                <w:noProof/>
                <w:webHidden/>
              </w:rPr>
              <w:fldChar w:fldCharType="separate"/>
            </w:r>
            <w:r>
              <w:rPr>
                <w:noProof/>
                <w:webHidden/>
              </w:rPr>
              <w:t>38</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631" w:history="1">
            <w:r w:rsidRPr="00E07AC2">
              <w:rPr>
                <w:rStyle w:val="a6"/>
                <w:noProof/>
              </w:rPr>
              <w:t>4.3</w:t>
            </w:r>
            <w:r w:rsidRPr="00E07AC2">
              <w:rPr>
                <w:rStyle w:val="a6"/>
                <w:rFonts w:hint="eastAsia"/>
                <w:noProof/>
              </w:rPr>
              <w:t xml:space="preserve"> </w:t>
            </w:r>
            <w:r w:rsidRPr="00E07AC2">
              <w:rPr>
                <w:rStyle w:val="a6"/>
                <w:rFonts w:hint="eastAsia"/>
                <w:noProof/>
              </w:rPr>
              <w:t>本章小结</w:t>
            </w:r>
            <w:r>
              <w:rPr>
                <w:noProof/>
                <w:webHidden/>
              </w:rPr>
              <w:tab/>
            </w:r>
            <w:r>
              <w:rPr>
                <w:noProof/>
                <w:webHidden/>
              </w:rPr>
              <w:fldChar w:fldCharType="begin"/>
            </w:r>
            <w:r>
              <w:rPr>
                <w:noProof/>
                <w:webHidden/>
              </w:rPr>
              <w:instrText xml:space="preserve"> PAGEREF _Toc325295631 \h </w:instrText>
            </w:r>
            <w:r>
              <w:rPr>
                <w:noProof/>
                <w:webHidden/>
              </w:rPr>
            </w:r>
            <w:r>
              <w:rPr>
                <w:noProof/>
                <w:webHidden/>
              </w:rPr>
              <w:fldChar w:fldCharType="separate"/>
            </w:r>
            <w:r>
              <w:rPr>
                <w:noProof/>
                <w:webHidden/>
              </w:rPr>
              <w:t>38</w:t>
            </w:r>
            <w:r>
              <w:rPr>
                <w:noProof/>
                <w:webHidden/>
              </w:rPr>
              <w:fldChar w:fldCharType="end"/>
            </w:r>
          </w:hyperlink>
        </w:p>
        <w:p w:rsidR="00B34DF8" w:rsidRDefault="00B34DF8">
          <w:pPr>
            <w:pStyle w:val="10"/>
            <w:rPr>
              <w:rFonts w:asciiTheme="minorHAnsi" w:eastAsiaTheme="minorEastAsia" w:hAnsiTheme="minorHAnsi" w:cstheme="minorBidi"/>
              <w:noProof/>
              <w:sz w:val="21"/>
              <w:szCs w:val="22"/>
            </w:rPr>
          </w:pPr>
          <w:hyperlink w:anchor="_Toc325295632" w:history="1">
            <w:r w:rsidRPr="00E07AC2">
              <w:rPr>
                <w:rStyle w:val="a6"/>
                <w:rFonts w:hint="eastAsia"/>
                <w:noProof/>
              </w:rPr>
              <w:t>第</w:t>
            </w:r>
            <w:r w:rsidRPr="00E07AC2">
              <w:rPr>
                <w:rStyle w:val="a6"/>
                <w:rFonts w:hint="eastAsia"/>
                <w:noProof/>
              </w:rPr>
              <w:t>5</w:t>
            </w:r>
            <w:r w:rsidRPr="00E07AC2">
              <w:rPr>
                <w:rStyle w:val="a6"/>
                <w:rFonts w:hint="eastAsia"/>
                <w:noProof/>
              </w:rPr>
              <w:t>章</w:t>
            </w:r>
            <w:r w:rsidRPr="00E07AC2">
              <w:rPr>
                <w:rStyle w:val="a6"/>
                <w:rFonts w:hint="eastAsia"/>
                <w:noProof/>
              </w:rPr>
              <w:t xml:space="preserve"> </w:t>
            </w:r>
            <w:r w:rsidRPr="00E07AC2">
              <w:rPr>
                <w:rStyle w:val="a6"/>
                <w:rFonts w:hint="eastAsia"/>
                <w:noProof/>
              </w:rPr>
              <w:t>项目展望</w:t>
            </w:r>
            <w:r>
              <w:rPr>
                <w:noProof/>
                <w:webHidden/>
              </w:rPr>
              <w:tab/>
            </w:r>
            <w:r>
              <w:rPr>
                <w:noProof/>
                <w:webHidden/>
              </w:rPr>
              <w:fldChar w:fldCharType="begin"/>
            </w:r>
            <w:r>
              <w:rPr>
                <w:noProof/>
                <w:webHidden/>
              </w:rPr>
              <w:instrText xml:space="preserve"> PAGEREF _Toc325295632 \h </w:instrText>
            </w:r>
            <w:r>
              <w:rPr>
                <w:noProof/>
                <w:webHidden/>
              </w:rPr>
            </w:r>
            <w:r>
              <w:rPr>
                <w:noProof/>
                <w:webHidden/>
              </w:rPr>
              <w:fldChar w:fldCharType="separate"/>
            </w:r>
            <w:r>
              <w:rPr>
                <w:noProof/>
                <w:webHidden/>
              </w:rPr>
              <w:t>39</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633" w:history="1">
            <w:r w:rsidRPr="00E07AC2">
              <w:rPr>
                <w:rStyle w:val="a6"/>
                <w:noProof/>
              </w:rPr>
              <w:t>5.1</w:t>
            </w:r>
            <w:r w:rsidRPr="00E07AC2">
              <w:rPr>
                <w:rStyle w:val="a6"/>
                <w:rFonts w:hint="eastAsia"/>
                <w:noProof/>
              </w:rPr>
              <w:t xml:space="preserve"> </w:t>
            </w:r>
            <w:r w:rsidRPr="00E07AC2">
              <w:rPr>
                <w:rStyle w:val="a6"/>
                <w:rFonts w:hint="eastAsia"/>
                <w:noProof/>
              </w:rPr>
              <w:t>项目总结</w:t>
            </w:r>
            <w:r>
              <w:rPr>
                <w:noProof/>
                <w:webHidden/>
              </w:rPr>
              <w:tab/>
            </w:r>
            <w:r>
              <w:rPr>
                <w:noProof/>
                <w:webHidden/>
              </w:rPr>
              <w:fldChar w:fldCharType="begin"/>
            </w:r>
            <w:r>
              <w:rPr>
                <w:noProof/>
                <w:webHidden/>
              </w:rPr>
              <w:instrText xml:space="preserve"> PAGEREF _Toc325295633 \h </w:instrText>
            </w:r>
            <w:r>
              <w:rPr>
                <w:noProof/>
                <w:webHidden/>
              </w:rPr>
            </w:r>
            <w:r>
              <w:rPr>
                <w:noProof/>
                <w:webHidden/>
              </w:rPr>
              <w:fldChar w:fldCharType="separate"/>
            </w:r>
            <w:r>
              <w:rPr>
                <w:noProof/>
                <w:webHidden/>
              </w:rPr>
              <w:t>39</w:t>
            </w:r>
            <w:r>
              <w:rPr>
                <w:noProof/>
                <w:webHidden/>
              </w:rPr>
              <w:fldChar w:fldCharType="end"/>
            </w:r>
          </w:hyperlink>
        </w:p>
        <w:p w:rsidR="00B34DF8" w:rsidRDefault="00B34DF8" w:rsidP="00B34DF8">
          <w:pPr>
            <w:pStyle w:val="21"/>
            <w:ind w:left="480"/>
            <w:rPr>
              <w:rFonts w:asciiTheme="minorHAnsi" w:eastAsiaTheme="minorEastAsia" w:hAnsiTheme="minorHAnsi" w:cstheme="minorBidi"/>
              <w:noProof/>
              <w:sz w:val="21"/>
              <w:szCs w:val="22"/>
            </w:rPr>
          </w:pPr>
          <w:hyperlink w:anchor="_Toc325295634" w:history="1">
            <w:r w:rsidRPr="00E07AC2">
              <w:rPr>
                <w:rStyle w:val="a6"/>
                <w:noProof/>
              </w:rPr>
              <w:t>5.2</w:t>
            </w:r>
            <w:r w:rsidRPr="00E07AC2">
              <w:rPr>
                <w:rStyle w:val="a6"/>
                <w:rFonts w:hint="eastAsia"/>
                <w:noProof/>
              </w:rPr>
              <w:t xml:space="preserve"> </w:t>
            </w:r>
            <w:r w:rsidRPr="00E07AC2">
              <w:rPr>
                <w:rStyle w:val="a6"/>
                <w:rFonts w:hint="eastAsia"/>
                <w:noProof/>
              </w:rPr>
              <w:t>前景展望</w:t>
            </w:r>
            <w:r>
              <w:rPr>
                <w:noProof/>
                <w:webHidden/>
              </w:rPr>
              <w:tab/>
            </w:r>
            <w:r>
              <w:rPr>
                <w:noProof/>
                <w:webHidden/>
              </w:rPr>
              <w:fldChar w:fldCharType="begin"/>
            </w:r>
            <w:r>
              <w:rPr>
                <w:noProof/>
                <w:webHidden/>
              </w:rPr>
              <w:instrText xml:space="preserve"> PAGEREF _Toc325295634 \h </w:instrText>
            </w:r>
            <w:r>
              <w:rPr>
                <w:noProof/>
                <w:webHidden/>
              </w:rPr>
            </w:r>
            <w:r>
              <w:rPr>
                <w:noProof/>
                <w:webHidden/>
              </w:rPr>
              <w:fldChar w:fldCharType="separate"/>
            </w:r>
            <w:r>
              <w:rPr>
                <w:noProof/>
                <w:webHidden/>
              </w:rPr>
              <w:t>39</w:t>
            </w:r>
            <w:r>
              <w:rPr>
                <w:noProof/>
                <w:webHidden/>
              </w:rPr>
              <w:fldChar w:fldCharType="end"/>
            </w:r>
          </w:hyperlink>
        </w:p>
        <w:p w:rsidR="00B34DF8" w:rsidRDefault="00B34DF8">
          <w:pPr>
            <w:pStyle w:val="10"/>
            <w:rPr>
              <w:rFonts w:asciiTheme="minorHAnsi" w:eastAsiaTheme="minorEastAsia" w:hAnsiTheme="minorHAnsi" w:cstheme="minorBidi"/>
              <w:noProof/>
              <w:sz w:val="21"/>
              <w:szCs w:val="22"/>
            </w:rPr>
          </w:pPr>
          <w:hyperlink w:anchor="_Toc325295635" w:history="1">
            <w:r w:rsidRPr="00E07AC2">
              <w:rPr>
                <w:rStyle w:val="a6"/>
                <w:rFonts w:hint="eastAsia"/>
                <w:noProof/>
              </w:rPr>
              <w:t>参考文献</w:t>
            </w:r>
            <w:r>
              <w:rPr>
                <w:noProof/>
                <w:webHidden/>
              </w:rPr>
              <w:tab/>
            </w:r>
            <w:r>
              <w:rPr>
                <w:noProof/>
                <w:webHidden/>
              </w:rPr>
              <w:fldChar w:fldCharType="begin"/>
            </w:r>
            <w:r>
              <w:rPr>
                <w:noProof/>
                <w:webHidden/>
              </w:rPr>
              <w:instrText xml:space="preserve"> PAGEREF _Toc325295635 \h </w:instrText>
            </w:r>
            <w:r>
              <w:rPr>
                <w:noProof/>
                <w:webHidden/>
              </w:rPr>
            </w:r>
            <w:r>
              <w:rPr>
                <w:noProof/>
                <w:webHidden/>
              </w:rPr>
              <w:fldChar w:fldCharType="separate"/>
            </w:r>
            <w:r>
              <w:rPr>
                <w:noProof/>
                <w:webHidden/>
              </w:rPr>
              <w:t>40</w:t>
            </w:r>
            <w:r>
              <w:rPr>
                <w:noProof/>
                <w:webHidden/>
              </w:rPr>
              <w:fldChar w:fldCharType="end"/>
            </w:r>
          </w:hyperlink>
        </w:p>
        <w:p w:rsidR="00B34DF8" w:rsidRDefault="00B34DF8">
          <w:pPr>
            <w:pStyle w:val="10"/>
            <w:rPr>
              <w:rFonts w:asciiTheme="minorHAnsi" w:eastAsiaTheme="minorEastAsia" w:hAnsiTheme="minorHAnsi" w:cstheme="minorBidi"/>
              <w:noProof/>
              <w:sz w:val="21"/>
              <w:szCs w:val="22"/>
            </w:rPr>
          </w:pPr>
          <w:hyperlink w:anchor="_Toc325295636" w:history="1">
            <w:r w:rsidRPr="00E07AC2">
              <w:rPr>
                <w:rStyle w:val="a6"/>
                <w:rFonts w:hint="eastAsia"/>
                <w:noProof/>
              </w:rPr>
              <w:t>致谢</w:t>
            </w:r>
            <w:r>
              <w:rPr>
                <w:noProof/>
                <w:webHidden/>
              </w:rPr>
              <w:tab/>
            </w:r>
            <w:r>
              <w:rPr>
                <w:noProof/>
                <w:webHidden/>
              </w:rPr>
              <w:fldChar w:fldCharType="begin"/>
            </w:r>
            <w:r>
              <w:rPr>
                <w:noProof/>
                <w:webHidden/>
              </w:rPr>
              <w:instrText xml:space="preserve"> PAGEREF _Toc325295636 \h </w:instrText>
            </w:r>
            <w:r>
              <w:rPr>
                <w:noProof/>
                <w:webHidden/>
              </w:rPr>
            </w:r>
            <w:r>
              <w:rPr>
                <w:noProof/>
                <w:webHidden/>
              </w:rPr>
              <w:fldChar w:fldCharType="separate"/>
            </w:r>
            <w:r>
              <w:rPr>
                <w:noProof/>
                <w:webHidden/>
              </w:rPr>
              <w:t>41</w:t>
            </w:r>
            <w:r>
              <w:rPr>
                <w:noProof/>
                <w:webHidden/>
              </w:rPr>
              <w:fldChar w:fldCharType="end"/>
            </w:r>
          </w:hyperlink>
        </w:p>
        <w:p w:rsidR="00B34DF8" w:rsidRDefault="00B34DF8">
          <w:pPr>
            <w:pStyle w:val="10"/>
            <w:rPr>
              <w:rFonts w:asciiTheme="minorHAnsi" w:eastAsiaTheme="minorEastAsia" w:hAnsiTheme="minorHAnsi" w:cstheme="minorBidi"/>
              <w:noProof/>
              <w:sz w:val="21"/>
              <w:szCs w:val="22"/>
            </w:rPr>
          </w:pPr>
          <w:hyperlink w:anchor="_Toc325295637" w:history="1">
            <w:r w:rsidRPr="00E07AC2">
              <w:rPr>
                <w:rStyle w:val="a6"/>
                <w:rFonts w:hint="eastAsia"/>
                <w:noProof/>
              </w:rPr>
              <w:t>附录</w:t>
            </w:r>
            <w:r>
              <w:rPr>
                <w:noProof/>
                <w:webHidden/>
              </w:rPr>
              <w:tab/>
            </w:r>
            <w:r>
              <w:rPr>
                <w:noProof/>
                <w:webHidden/>
              </w:rPr>
              <w:fldChar w:fldCharType="begin"/>
            </w:r>
            <w:r>
              <w:rPr>
                <w:noProof/>
                <w:webHidden/>
              </w:rPr>
              <w:instrText xml:space="preserve"> PAGEREF _Toc325295637 \h </w:instrText>
            </w:r>
            <w:r>
              <w:rPr>
                <w:noProof/>
                <w:webHidden/>
              </w:rPr>
            </w:r>
            <w:r>
              <w:rPr>
                <w:noProof/>
                <w:webHidden/>
              </w:rPr>
              <w:fldChar w:fldCharType="separate"/>
            </w:r>
            <w:r>
              <w:rPr>
                <w:noProof/>
                <w:webHidden/>
              </w:rPr>
              <w:t>42</w:t>
            </w:r>
            <w:r>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5295580"/>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5295581"/>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5295582"/>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B34DF8">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D65FF0">
        <w:rPr>
          <w:rFonts w:hint="eastAsia"/>
        </w:rPr>
        <w:t>可以说，平板电脑的流行是对上网本的一个致使打击。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5295583"/>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B34DF8">
        <w:rPr>
          <w:rFonts w:hint="eastAsia"/>
        </w:rPr>
        <w:t>图</w:t>
      </w:r>
      <w:r w:rsidR="00B34DF8">
        <w:rPr>
          <w:rFonts w:hint="eastAsia"/>
        </w:rPr>
        <w:t xml:space="preserve"> </w:t>
      </w:r>
      <w:r w:rsidR="00B34DF8">
        <w:rPr>
          <w:noProof/>
        </w:rPr>
        <w:t>1</w:t>
      </w:r>
      <w:r w:rsidR="00B34DF8">
        <w:noBreakHyphen/>
      </w:r>
      <w:r w:rsidR="00B34DF8">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B34DF8">
        <w:t xml:space="preserve">[8]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562BB4AC" wp14:editId="65BF11CF">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1</w:t>
      </w:r>
      <w:r w:rsidR="008A6156">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Toc325295584"/>
      <w:r>
        <w:rPr>
          <w:rFonts w:hint="eastAsia"/>
        </w:rPr>
        <w:t>平板电脑的定位</w:t>
      </w:r>
      <w:bookmarkEnd w:id="19"/>
      <w:bookmarkEnd w:id="20"/>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B34DF8">
        <w:rPr>
          <w:rFonts w:hint="eastAsia"/>
        </w:rPr>
        <w:t>图</w:t>
      </w:r>
      <w:r w:rsidR="00B34DF8">
        <w:rPr>
          <w:rFonts w:hint="eastAsia"/>
        </w:rPr>
        <w:t xml:space="preserve"> </w:t>
      </w:r>
      <w:r w:rsidR="00B34DF8">
        <w:rPr>
          <w:noProof/>
        </w:rPr>
        <w:t>1</w:t>
      </w:r>
      <w:r w:rsidR="00B34DF8">
        <w:noBreakHyphen/>
      </w:r>
      <w:r w:rsidR="00B34DF8">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6E1B1E8B" wp14:editId="216FAD5D">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1" w:name="_Ref324443457"/>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2</w:t>
      </w:r>
      <w:r w:rsidR="008A6156">
        <w:fldChar w:fldCharType="end"/>
      </w:r>
      <w:bookmarkEnd w:id="21"/>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2" w:name="_Toc325201606"/>
      <w:bookmarkStart w:id="23" w:name="_Toc325295585"/>
      <w:r>
        <w:rPr>
          <w:rFonts w:hint="eastAsia"/>
        </w:rPr>
        <w:t>云计算</w:t>
      </w:r>
      <w:bookmarkEnd w:id="22"/>
      <w:bookmarkEnd w:id="23"/>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B34DF8">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4" w:name="_Toc325201607"/>
      <w:bookmarkStart w:id="25" w:name="_Toc325295586"/>
      <w:r>
        <w:rPr>
          <w:rFonts w:hint="eastAsia"/>
        </w:rPr>
        <w:t>云计算的优势</w:t>
      </w:r>
      <w:bookmarkEnd w:id="24"/>
      <w:bookmarkEnd w:id="25"/>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的计算机故障都不会导致整个系统的崩溃，可靠性比小型计算机系统好的多。</w:t>
      </w:r>
    </w:p>
    <w:p w:rsidR="00AD74B3" w:rsidRDefault="00AD74B3" w:rsidP="008E4352">
      <w:pPr>
        <w:pStyle w:val="3"/>
      </w:pPr>
      <w:bookmarkStart w:id="26" w:name="_Toc325201608"/>
      <w:bookmarkStart w:id="27" w:name="_Toc325295587"/>
      <w:r>
        <w:rPr>
          <w:rFonts w:hint="eastAsia"/>
        </w:rPr>
        <w:t>云存储</w:t>
      </w:r>
      <w:bookmarkEnd w:id="26"/>
      <w:bookmarkEnd w:id="27"/>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B34DF8">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8" w:name="_Toc325201610"/>
      <w:bookmarkStart w:id="29" w:name="_Toc325295588"/>
      <w:r>
        <w:rPr>
          <w:rFonts w:hint="eastAsia"/>
        </w:rPr>
        <w:t>本文结构</w:t>
      </w:r>
      <w:bookmarkEnd w:id="28"/>
      <w:bookmarkEnd w:id="29"/>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r w:rsidR="00FE16F2">
        <w:rPr>
          <w:rFonts w:hint="eastAsia"/>
        </w:rPr>
        <w:t>，其中重点为</w:t>
      </w:r>
      <w:r w:rsidR="00FE16F2">
        <w:fldChar w:fldCharType="begin"/>
      </w:r>
      <w:r w:rsidR="00FE16F2">
        <w:instrText xml:space="preserve"> </w:instrText>
      </w:r>
      <w:r w:rsidR="00FE16F2">
        <w:rPr>
          <w:rFonts w:hint="eastAsia"/>
        </w:rPr>
        <w:instrText>REF _Ref325204992 \r \h</w:instrText>
      </w:r>
      <w:r w:rsidR="00FE16F2">
        <w:instrText xml:space="preserve"> </w:instrText>
      </w:r>
      <w:r w:rsidR="00FE16F2">
        <w:fldChar w:fldCharType="separate"/>
      </w:r>
      <w:r w:rsidR="00B34DF8">
        <w:t>3.1.2</w:t>
      </w:r>
      <w:r w:rsidR="00FE16F2">
        <w:fldChar w:fldCharType="end"/>
      </w:r>
      <w:r w:rsidR="00FE16F2">
        <w:rPr>
          <w:rFonts w:hint="eastAsia"/>
        </w:rPr>
        <w:t>节及</w:t>
      </w:r>
      <w:r w:rsidR="00FE16F2">
        <w:fldChar w:fldCharType="begin"/>
      </w:r>
      <w:r w:rsidR="00FE16F2">
        <w:instrText xml:space="preserve"> REF _Ref325204994 \r \h </w:instrText>
      </w:r>
      <w:r w:rsidR="00FE16F2">
        <w:fldChar w:fldCharType="separate"/>
      </w:r>
      <w:r w:rsidR="00B34DF8">
        <w:t>3.1.3</w:t>
      </w:r>
      <w:r w:rsidR="00FE16F2">
        <w:fldChar w:fldCharType="end"/>
      </w:r>
      <w:r w:rsidR="00FE16F2">
        <w:rPr>
          <w:rFonts w:hint="eastAsia"/>
        </w:rPr>
        <w:t>节</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项目成果展示</w:t>
      </w:r>
      <w:r w:rsidR="00452378">
        <w:rPr>
          <w:rFonts w:hint="eastAsia"/>
        </w:rPr>
        <w:t>部分</w:t>
      </w:r>
      <w:r w:rsidR="007977F4">
        <w:rPr>
          <w:rFonts w:hint="eastAsia"/>
        </w:rPr>
        <w:t>；</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30" w:name="_Toc325201611"/>
      <w:bookmarkStart w:id="31" w:name="_Toc325295589"/>
      <w:r>
        <w:rPr>
          <w:rFonts w:hint="eastAsia"/>
        </w:rPr>
        <w:lastRenderedPageBreak/>
        <w:t>项目实施方案</w:t>
      </w:r>
      <w:bookmarkEnd w:id="30"/>
      <w:bookmarkEnd w:id="31"/>
    </w:p>
    <w:p w:rsidR="00F36D56" w:rsidRDefault="00C51833" w:rsidP="005A7A25">
      <w:pPr>
        <w:pStyle w:val="2"/>
      </w:pPr>
      <w:bookmarkStart w:id="32" w:name="_Toc325201612"/>
      <w:bookmarkStart w:id="33" w:name="_Toc325295590"/>
      <w:r>
        <w:rPr>
          <w:rFonts w:hint="eastAsia"/>
        </w:rPr>
        <w:t>项目目标</w:t>
      </w:r>
      <w:bookmarkEnd w:id="32"/>
      <w:bookmarkEnd w:id="33"/>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34" w:name="_Toc325201613"/>
      <w:bookmarkStart w:id="35" w:name="_Toc325295591"/>
      <w:r>
        <w:rPr>
          <w:rFonts w:hint="eastAsia"/>
        </w:rPr>
        <w:t>基本目标</w:t>
      </w:r>
      <w:bookmarkEnd w:id="34"/>
      <w:bookmarkEnd w:id="35"/>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Pr>
          <w:rFonts w:hint="eastAsia"/>
        </w:rPr>
        <w:t>用户可以对这些文档作一些笔记、心得等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36" w:name="_Toc325201614"/>
      <w:bookmarkStart w:id="37" w:name="_Toc325295592"/>
      <w:r>
        <w:rPr>
          <w:rFonts w:hint="eastAsia"/>
        </w:rPr>
        <w:t>高级目标</w:t>
      </w:r>
      <w:bookmarkEnd w:id="36"/>
      <w:bookmarkEnd w:id="37"/>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w:t>
      </w:r>
      <w:r>
        <w:rPr>
          <w:rFonts w:hint="eastAsia"/>
        </w:rPr>
        <w:lastRenderedPageBreak/>
        <w:t>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9104B0">
      <w:pPr>
        <w:pStyle w:val="2"/>
      </w:pPr>
      <w:bookmarkStart w:id="38" w:name="_Toc325201615"/>
      <w:bookmarkStart w:id="39" w:name="_Toc325295593"/>
      <w:r>
        <w:rPr>
          <w:rFonts w:hint="eastAsia"/>
        </w:rPr>
        <w:t>使用的</w:t>
      </w:r>
      <w:r w:rsidR="008014F5">
        <w:rPr>
          <w:rFonts w:hint="eastAsia"/>
        </w:rPr>
        <w:t>技术</w:t>
      </w:r>
      <w:r w:rsidR="00980F00">
        <w:rPr>
          <w:rFonts w:hint="eastAsia"/>
        </w:rPr>
        <w:t>框架</w:t>
      </w:r>
      <w:bookmarkEnd w:id="38"/>
      <w:bookmarkEnd w:id="39"/>
    </w:p>
    <w:p w:rsidR="00AE3C83" w:rsidRPr="00AE3C83" w:rsidRDefault="00AE3C83" w:rsidP="00AE3C83">
      <w:pPr>
        <w:pStyle w:val="afc"/>
        <w:ind w:firstLine="480"/>
      </w:pPr>
      <w:r>
        <w:rPr>
          <w:rFonts w:hint="eastAsia"/>
        </w:rPr>
        <w:t>在项目的实现过程中，考虑性能及实用性，大概会用到以下技术框架：</w:t>
      </w:r>
    </w:p>
    <w:p w:rsidR="006F283A" w:rsidRDefault="00803CBE" w:rsidP="006F283A">
      <w:pPr>
        <w:pStyle w:val="3"/>
      </w:pPr>
      <w:bookmarkStart w:id="40" w:name="_Toc325201616"/>
      <w:bookmarkStart w:id="41" w:name="_Toc325295594"/>
      <w:r>
        <w:rPr>
          <w:rFonts w:hint="eastAsia"/>
        </w:rPr>
        <w:t>iOS</w:t>
      </w:r>
      <w:bookmarkEnd w:id="40"/>
      <w:bookmarkEnd w:id="41"/>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B34DF8">
        <w:t xml:space="preserve">[4]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42" w:name="_Toc325201617"/>
      <w:bookmarkStart w:id="43" w:name="_Toc325295595"/>
      <w:r>
        <w:rPr>
          <w:rFonts w:hint="eastAsia"/>
        </w:rPr>
        <w:t>JSON</w:t>
      </w:r>
      <w:bookmarkEnd w:id="42"/>
      <w:bookmarkEnd w:id="43"/>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也是一种语言及客户端无关的技术，且其本身传输为文本，可以压缩以提高传输效率。所以在数据的传输上考虑使用</w:t>
      </w:r>
      <w:r>
        <w:rPr>
          <w:rFonts w:hint="eastAsia"/>
        </w:rPr>
        <w:t>JSON</w:t>
      </w:r>
      <w:r>
        <w:rPr>
          <w:rFonts w:hint="eastAsia"/>
        </w:rPr>
        <w:t>。</w:t>
      </w:r>
    </w:p>
    <w:p w:rsidR="00803CBE" w:rsidRDefault="00803CBE" w:rsidP="008E4352">
      <w:pPr>
        <w:pStyle w:val="3"/>
      </w:pPr>
      <w:bookmarkStart w:id="44" w:name="_Toc325201618"/>
      <w:bookmarkStart w:id="45" w:name="_Toc325295596"/>
      <w:r>
        <w:rPr>
          <w:rFonts w:hint="eastAsia"/>
        </w:rPr>
        <w:t>RSS</w:t>
      </w:r>
      <w:bookmarkEnd w:id="44"/>
      <w:bookmarkEnd w:id="45"/>
    </w:p>
    <w:p w:rsidR="00451103" w:rsidRDefault="00451103" w:rsidP="00451103">
      <w:pPr>
        <w:pStyle w:val="afc"/>
        <w:ind w:firstLine="480"/>
      </w:pPr>
      <w:r>
        <w:rPr>
          <w:rFonts w:hint="eastAsia"/>
        </w:rPr>
        <w:lastRenderedPageBreak/>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46" w:name="_Toc325201619"/>
      <w:bookmarkStart w:id="47" w:name="_Toc325295597"/>
      <w:r>
        <w:rPr>
          <w:rFonts w:hint="eastAsia"/>
        </w:rPr>
        <w:t>RESTFul</w:t>
      </w:r>
      <w:bookmarkEnd w:id="46"/>
      <w:bookmarkEnd w:id="47"/>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48" w:name="_Toc325201620"/>
      <w:bookmarkStart w:id="49" w:name="_Toc325295598"/>
      <w:r>
        <w:rPr>
          <w:rFonts w:hint="eastAsia"/>
        </w:rPr>
        <w:t>OAuth</w:t>
      </w:r>
      <w:bookmarkEnd w:id="48"/>
      <w:bookmarkEnd w:id="49"/>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B34DF8">
        <w:t xml:space="preserve">[5]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FE1D8F">
      <w:pPr>
        <w:pStyle w:val="afc"/>
        <w:numPr>
          <w:ilvl w:val="0"/>
          <w:numId w:val="20"/>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FE1D8F">
      <w:pPr>
        <w:pStyle w:val="afc"/>
        <w:numPr>
          <w:ilvl w:val="0"/>
          <w:numId w:val="20"/>
        </w:numPr>
        <w:ind w:firstLineChars="0"/>
      </w:pPr>
      <w:r>
        <w:rPr>
          <w:rFonts w:hint="eastAsia"/>
        </w:rPr>
        <w:t>用户在服务方的网页上输入用户名和密码，然后授权该客户端访问所请求的资源。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FE1D8F">
      <w:pPr>
        <w:pStyle w:val="afc"/>
        <w:numPr>
          <w:ilvl w:val="0"/>
          <w:numId w:val="20"/>
        </w:numPr>
        <w:ind w:firstLineChars="0"/>
      </w:pPr>
      <w:r>
        <w:rPr>
          <w:rFonts w:hint="eastAsia"/>
        </w:rPr>
        <w:lastRenderedPageBreak/>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FE1D8F">
      <w:pPr>
        <w:pStyle w:val="afc"/>
        <w:numPr>
          <w:ilvl w:val="0"/>
          <w:numId w:val="20"/>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69BBAC72" wp14:editId="5FD38CF8">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7A6CF9" w:rsidRDefault="009E3290" w:rsidP="00FC7D25">
                              <w:pPr>
                                <w:pStyle w:val="ae"/>
                                <w:rPr>
                                  <w:rFonts w:cs="Times New Roman"/>
                                  <w:noProof/>
                                  <w:sz w:val="24"/>
                                  <w:szCs w:val="20"/>
                                </w:rPr>
                              </w:pPr>
                              <w:bookmarkStart w:id="50"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1</w:t>
                              </w:r>
                              <w:r w:rsidR="008A6156">
                                <w:fldChar w:fldCharType="end"/>
                              </w:r>
                              <w:bookmarkEnd w:id="50"/>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9E3290" w:rsidRPr="007A6CF9" w:rsidRDefault="009E3290" w:rsidP="00FC7D25">
                        <w:pPr>
                          <w:pStyle w:val="ae"/>
                          <w:rPr>
                            <w:rFonts w:cs="Times New Roman"/>
                            <w:noProof/>
                            <w:sz w:val="24"/>
                            <w:szCs w:val="20"/>
                          </w:rPr>
                        </w:pPr>
                        <w:bookmarkStart w:id="51"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1</w:t>
                        </w:r>
                        <w:r w:rsidR="008A6156">
                          <w:fldChar w:fldCharType="end"/>
                        </w:r>
                        <w:bookmarkEnd w:id="51"/>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B34DF8">
        <w:rPr>
          <w:rFonts w:hint="eastAsia"/>
        </w:rPr>
        <w:t>图</w:t>
      </w:r>
      <w:r w:rsidR="00B34DF8">
        <w:rPr>
          <w:rFonts w:hint="eastAsia"/>
        </w:rPr>
        <w:t xml:space="preserve"> </w:t>
      </w:r>
      <w:r w:rsidR="00B34DF8">
        <w:rPr>
          <w:noProof/>
        </w:rPr>
        <w:t>2</w:t>
      </w:r>
      <w:r w:rsidR="00B34DF8">
        <w:noBreakHyphen/>
      </w:r>
      <w:r w:rsidR="00B34DF8">
        <w:rPr>
          <w:noProof/>
        </w:rPr>
        <w:t>1</w:t>
      </w:r>
      <w:r w:rsidR="00FE202B">
        <w:fldChar w:fldCharType="end"/>
      </w:r>
      <w:r w:rsidR="00FE1D8F">
        <w:rPr>
          <w:rFonts w:hint="eastAsia"/>
        </w:rPr>
        <w:t>描述了整个流程。</w:t>
      </w:r>
    </w:p>
    <w:p w:rsidR="00D33B70" w:rsidRPr="00123313" w:rsidRDefault="00D33B70" w:rsidP="00FC7D25"/>
    <w:p w:rsidR="00E94A40" w:rsidRDefault="00C843BD" w:rsidP="00870BC6">
      <w:pPr>
        <w:pStyle w:val="2"/>
      </w:pPr>
      <w:bookmarkStart w:id="52" w:name="_Toc325201622"/>
      <w:bookmarkStart w:id="53" w:name="_Toc325295599"/>
      <w:r>
        <w:rPr>
          <w:rFonts w:hint="eastAsia"/>
        </w:rPr>
        <w:t>iPad</w:t>
      </w:r>
      <w:r w:rsidR="00E94A40">
        <w:rPr>
          <w:rFonts w:hint="eastAsia"/>
        </w:rPr>
        <w:t>客户端设计</w:t>
      </w:r>
      <w:bookmarkEnd w:id="52"/>
      <w:bookmarkEnd w:id="53"/>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B34DF8">
        <w:rPr>
          <w:rFonts w:hint="eastAsia"/>
        </w:rPr>
        <w:t>表</w:t>
      </w:r>
      <w:r w:rsidR="00B34DF8">
        <w:rPr>
          <w:rFonts w:hint="eastAsia"/>
        </w:rPr>
        <w:t xml:space="preserve"> </w:t>
      </w:r>
      <w:r w:rsidR="00B34DF8">
        <w:rPr>
          <w:noProof/>
        </w:rPr>
        <w:t>2</w:t>
      </w:r>
      <w:r w:rsidR="00B34DF8">
        <w:noBreakHyphen/>
      </w:r>
      <w:r w:rsidR="00B34DF8">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54" w:name="_Ref324627109"/>
      <w:bookmarkStart w:id="55" w:name="_Ref324627093"/>
      <w:r>
        <w:rPr>
          <w:rFonts w:hint="eastAsia"/>
        </w:rPr>
        <w:lastRenderedPageBreak/>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327720">
        <w:rPr>
          <w:noProof/>
        </w:rPr>
        <w:t>2</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327720">
        <w:rPr>
          <w:noProof/>
        </w:rPr>
        <w:t>1</w:t>
      </w:r>
      <w:r w:rsidR="00327720">
        <w:fldChar w:fldCharType="end"/>
      </w:r>
      <w:bookmarkEnd w:id="54"/>
      <w:r>
        <w:rPr>
          <w:rFonts w:hint="eastAsia"/>
        </w:rPr>
        <w:t xml:space="preserve"> </w:t>
      </w:r>
      <w:r>
        <w:rPr>
          <w:rFonts w:hint="eastAsia"/>
        </w:rPr>
        <w:t>主要交互界面说明</w:t>
      </w:r>
      <w:bookmarkEnd w:id="55"/>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14DA8" w:rsidRDefault="00D86678"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w:t>
            </w:r>
            <w:r w:rsidR="002B2E86" w:rsidRPr="00B14DA8">
              <w:rPr>
                <w:rFonts w:hint="eastAsia"/>
                <w:sz w:val="21"/>
                <w:szCs w:val="21"/>
              </w:rPr>
              <w:t>并显示文件的预览图，</w:t>
            </w:r>
            <w:r w:rsidRPr="00B14DA8">
              <w:rPr>
                <w:rFonts w:hint="eastAsia"/>
                <w:sz w:val="21"/>
                <w:szCs w:val="21"/>
              </w:rPr>
              <w:t>方便用户查找。</w:t>
            </w:r>
            <w:r w:rsidR="004350E4" w:rsidRPr="00B14DA8">
              <w:rPr>
                <w:rFonts w:hint="eastAsia"/>
                <w:sz w:val="21"/>
                <w:szCs w:val="21"/>
              </w:rPr>
              <w:t>用户</w:t>
            </w:r>
            <w:r w:rsidR="00017279" w:rsidRPr="00B14DA8">
              <w:rPr>
                <w:rFonts w:hint="eastAsia"/>
                <w:sz w:val="21"/>
                <w:szCs w:val="21"/>
              </w:rPr>
              <w:t>在这个界面中查看下载到本地的文件，并</w:t>
            </w:r>
            <w:r w:rsidR="004350E4" w:rsidRPr="00B14DA8">
              <w:rPr>
                <w:rFonts w:hint="eastAsia"/>
                <w:sz w:val="21"/>
                <w:szCs w:val="21"/>
              </w:rPr>
              <w:t>可以在这个界面中删除文件，以及拖拽一个常用文件到</w:t>
            </w:r>
            <w:r w:rsidR="004350E4" w:rsidRPr="00B14DA8">
              <w:rPr>
                <w:rFonts w:hint="eastAsia"/>
                <w:sz w:val="21"/>
                <w:szCs w:val="21"/>
              </w:rPr>
              <w:t>Favorite</w:t>
            </w:r>
            <w:r w:rsidR="004350E4" w:rsidRPr="00B14DA8">
              <w:rPr>
                <w:rFonts w:hint="eastAsia"/>
                <w:sz w:val="21"/>
                <w:szCs w:val="21"/>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14DA8" w:rsidRDefault="003404DA"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14DA8" w:rsidRDefault="00F555BC"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14DA8" w:rsidRDefault="00CF29E2"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14DA8" w:rsidRDefault="006579FF"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这是用户</w:t>
            </w:r>
            <w:r w:rsidR="0073362B" w:rsidRPr="00B14DA8">
              <w:rPr>
                <w:rFonts w:hint="eastAsia"/>
                <w:sz w:val="21"/>
                <w:szCs w:val="21"/>
              </w:rPr>
              <w:t>创建和删除</w:t>
            </w:r>
            <w:r w:rsidR="0073362B" w:rsidRPr="00B14DA8">
              <w:rPr>
                <w:rFonts w:hint="eastAsia"/>
                <w:sz w:val="21"/>
                <w:szCs w:val="21"/>
              </w:rPr>
              <w:t>Fund</w:t>
            </w:r>
            <w:r w:rsidR="0073362B" w:rsidRPr="00B14DA8">
              <w:rPr>
                <w:rFonts w:hint="eastAsia"/>
                <w:sz w:val="21"/>
                <w:szCs w:val="21"/>
              </w:rPr>
              <w:t>的地方，并可以通过拖拽方式</w:t>
            </w:r>
            <w:r w:rsidRPr="00B14DA8">
              <w:rPr>
                <w:rFonts w:hint="eastAsia"/>
                <w:sz w:val="21"/>
                <w:szCs w:val="21"/>
              </w:rPr>
              <w:t>下载云存储中的文件到</w:t>
            </w:r>
            <w:r w:rsidR="0073362B" w:rsidRPr="00B14DA8">
              <w:rPr>
                <w:rFonts w:hint="eastAsia"/>
                <w:sz w:val="21"/>
                <w:szCs w:val="21"/>
              </w:rPr>
              <w:t>Fund</w:t>
            </w:r>
            <w:r w:rsidR="0073362B" w:rsidRPr="00B14DA8">
              <w:rPr>
                <w:rFonts w:hint="eastAsia"/>
                <w:sz w:val="21"/>
                <w:szCs w:val="21"/>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56" w:name="_Ref324678935"/>
      <w:bookmarkStart w:id="57" w:name="_Toc325201623"/>
      <w:bookmarkStart w:id="58" w:name="_Toc325295600"/>
      <w:r>
        <w:rPr>
          <w:rFonts w:hint="eastAsia"/>
        </w:rPr>
        <w:t>预览图生成模块</w:t>
      </w:r>
      <w:bookmarkEnd w:id="56"/>
      <w:bookmarkEnd w:id="57"/>
      <w:bookmarkEnd w:id="58"/>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59" w:name="_Toc325201624"/>
      <w:bookmarkStart w:id="60" w:name="_Toc325295601"/>
      <w:r>
        <w:rPr>
          <w:rFonts w:hint="eastAsia"/>
        </w:rPr>
        <w:t>RSS</w:t>
      </w:r>
      <w:r>
        <w:rPr>
          <w:rFonts w:hint="eastAsia"/>
        </w:rPr>
        <w:t>读取模块</w:t>
      </w:r>
      <w:bookmarkEnd w:id="59"/>
      <w:bookmarkEnd w:id="60"/>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B34DF8">
        <w:t xml:space="preserve">[9]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61" w:name="_Toc325201625"/>
      <w:bookmarkStart w:id="62" w:name="_Toc325295602"/>
      <w:r>
        <w:rPr>
          <w:rFonts w:hint="eastAsia"/>
        </w:rPr>
        <w:t>云存储访问</w:t>
      </w:r>
      <w:r w:rsidR="003A14B8">
        <w:rPr>
          <w:rFonts w:hint="eastAsia"/>
        </w:rPr>
        <w:t>与多线程下载</w:t>
      </w:r>
      <w:r>
        <w:rPr>
          <w:rFonts w:hint="eastAsia"/>
        </w:rPr>
        <w:t>模块</w:t>
      </w:r>
      <w:bookmarkEnd w:id="61"/>
      <w:bookmarkEnd w:id="62"/>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w:t>
      </w:r>
      <w:r>
        <w:rPr>
          <w:rFonts w:hint="eastAsia"/>
        </w:rPr>
        <w:lastRenderedPageBreak/>
        <w:t>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715D45" w:rsidRDefault="00715D45" w:rsidP="008E4352">
      <w:pPr>
        <w:pStyle w:val="3"/>
      </w:pPr>
      <w:bookmarkStart w:id="63" w:name="_Ref324801655"/>
      <w:bookmarkStart w:id="64" w:name="_Toc325201626"/>
      <w:bookmarkStart w:id="65" w:name="_Toc325295603"/>
      <w:r>
        <w:rPr>
          <w:rFonts w:hint="eastAsia"/>
        </w:rPr>
        <w:t>文档操作模块</w:t>
      </w:r>
      <w:bookmarkEnd w:id="63"/>
      <w:bookmarkEnd w:id="64"/>
      <w:bookmarkEnd w:id="65"/>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w:t>
      </w:r>
      <w:r w:rsidR="00D7722F">
        <w:rPr>
          <w:rFonts w:hint="eastAsia"/>
        </w:rPr>
        <w:t>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B34DF8">
        <w:t xml:space="preserve">[10]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66" w:name="_Toc325201627"/>
      <w:bookmarkStart w:id="67" w:name="_Toc325295604"/>
      <w:r>
        <w:rPr>
          <w:rFonts w:hint="eastAsia"/>
        </w:rPr>
        <w:t>技术难点</w:t>
      </w:r>
      <w:bookmarkEnd w:id="66"/>
      <w:bookmarkEnd w:id="67"/>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9A37E9"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B34DF8">
        <w:t>2.3.1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）中打开，这是唯一可行的两个突破口。对于</w:t>
      </w:r>
      <w:r w:rsidR="009A37E9">
        <w:rPr>
          <w:rFonts w:hint="eastAsia"/>
        </w:rPr>
        <w:t>PDF</w:t>
      </w:r>
      <w:r w:rsidR="009A37E9">
        <w:rPr>
          <w:rFonts w:hint="eastAsia"/>
        </w:rPr>
        <w:t>文档可以用</w:t>
      </w:r>
      <w:r w:rsidR="009A37E9">
        <w:rPr>
          <w:rFonts w:hint="eastAsia"/>
        </w:rPr>
        <w:t>iOS</w:t>
      </w:r>
      <w:r w:rsidR="009A37E9">
        <w:rPr>
          <w:rFonts w:hint="eastAsia"/>
        </w:rPr>
        <w:t>的</w:t>
      </w:r>
      <w:r w:rsidR="009A37E9">
        <w:rPr>
          <w:rFonts w:hint="eastAsia"/>
        </w:rPr>
        <w:t>CG</w:t>
      </w:r>
      <w:r w:rsidR="009A37E9">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lastRenderedPageBreak/>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68" w:name="_Toc325201628"/>
      <w:bookmarkStart w:id="69" w:name="_Toc325295605"/>
      <w:r>
        <w:rPr>
          <w:rFonts w:hint="eastAsia"/>
        </w:rPr>
        <w:t>服务端设计</w:t>
      </w:r>
      <w:bookmarkEnd w:id="68"/>
      <w:bookmarkEnd w:id="69"/>
    </w:p>
    <w:p w:rsidR="00A23F6D" w:rsidRDefault="00A23F6D" w:rsidP="008E4352">
      <w:pPr>
        <w:pStyle w:val="3"/>
      </w:pPr>
      <w:bookmarkStart w:id="70" w:name="_Toc325201629"/>
      <w:bookmarkStart w:id="71" w:name="_Toc325295606"/>
      <w:r>
        <w:rPr>
          <w:rFonts w:hint="eastAsia"/>
        </w:rPr>
        <w:t>数据库设计</w:t>
      </w:r>
      <w:bookmarkEnd w:id="70"/>
      <w:bookmarkEnd w:id="71"/>
    </w:p>
    <w:p w:rsidR="009A347A" w:rsidRDefault="0037574A" w:rsidP="009A347A">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r w:rsidR="00727C6E">
        <w:rPr>
          <w:rFonts w:hint="eastAsia"/>
        </w:rPr>
        <w:t>如</w:t>
      </w:r>
      <w:r w:rsidR="00565E62">
        <w:fldChar w:fldCharType="begin"/>
      </w:r>
      <w:r w:rsidR="00565E62">
        <w:instrText xml:space="preserve"> </w:instrText>
      </w:r>
      <w:r w:rsidR="00565E62">
        <w:rPr>
          <w:rFonts w:hint="eastAsia"/>
        </w:rPr>
        <w:instrText>REF _Ref325204480 \h</w:instrText>
      </w:r>
      <w:r w:rsidR="00565E62">
        <w:instrText xml:space="preserve"> </w:instrText>
      </w:r>
      <w:r w:rsidR="00565E62">
        <w:fldChar w:fldCharType="separate"/>
      </w:r>
      <w:r w:rsidR="00B34DF8">
        <w:rPr>
          <w:rFonts w:hint="eastAsia"/>
        </w:rPr>
        <w:t>图</w:t>
      </w:r>
      <w:r w:rsidR="00B34DF8">
        <w:rPr>
          <w:rFonts w:hint="eastAsia"/>
        </w:rPr>
        <w:t xml:space="preserve"> </w:t>
      </w:r>
      <w:r w:rsidR="00B34DF8">
        <w:rPr>
          <w:noProof/>
        </w:rPr>
        <w:t>2</w:t>
      </w:r>
      <w:r w:rsidR="00B34DF8">
        <w:noBreakHyphen/>
      </w:r>
      <w:r w:rsidR="00B34DF8">
        <w:rPr>
          <w:noProof/>
        </w:rPr>
        <w:t>2</w:t>
      </w:r>
      <w:r w:rsidR="00565E62">
        <w:fldChar w:fldCharType="end"/>
      </w:r>
      <w:r w:rsidR="00727C6E">
        <w:rPr>
          <w:rFonts w:hint="eastAsia"/>
        </w:rPr>
        <w:t>。</w:t>
      </w:r>
    </w:p>
    <w:p w:rsidR="009A347A" w:rsidRDefault="00342222" w:rsidP="009A347A">
      <w:pPr>
        <w:pStyle w:val="afc"/>
        <w:numPr>
          <w:ilvl w:val="0"/>
          <w:numId w:val="31"/>
        </w:numPr>
        <w:ind w:firstLineChars="0"/>
      </w:pPr>
      <w:r>
        <w:rPr>
          <w:rFonts w:hint="eastAsia"/>
        </w:rPr>
        <w:t>User</w:t>
      </w:r>
      <w:r w:rsidR="00967C3A">
        <w:rPr>
          <w:rFonts w:hint="eastAsia"/>
        </w:rPr>
        <w:t>s</w:t>
      </w:r>
      <w:r w:rsidR="009A347A">
        <w:rPr>
          <w:rFonts w:hint="eastAsia"/>
        </w:rPr>
        <w:t>。</w:t>
      </w:r>
      <w:r w:rsidR="00565E62">
        <w:rPr>
          <w:rFonts w:hint="eastAsia"/>
        </w:rPr>
        <w:t>此表</w:t>
      </w:r>
      <w:r>
        <w:rPr>
          <w:rFonts w:hint="eastAsia"/>
        </w:rPr>
        <w:t>是用户的一些基本信息。但实际上，公司的网站已经有注册、登录功能，所以可以复用那张表。</w:t>
      </w:r>
    </w:p>
    <w:p w:rsidR="001F11DF" w:rsidRDefault="00967C3A" w:rsidP="001F11DF">
      <w:pPr>
        <w:pStyle w:val="afc"/>
        <w:numPr>
          <w:ilvl w:val="0"/>
          <w:numId w:val="31"/>
        </w:numPr>
        <w:ind w:firstLineChars="0"/>
      </w:pPr>
      <w:r>
        <w:rPr>
          <w:rFonts w:hint="eastAsia"/>
        </w:rPr>
        <w:t>Funds</w:t>
      </w:r>
      <w:r w:rsidR="009A347A">
        <w:rPr>
          <w:rFonts w:hint="eastAsia"/>
        </w:rPr>
        <w:t>。</w:t>
      </w:r>
      <w:r w:rsidR="005F5DCC">
        <w:rPr>
          <w:rFonts w:hint="eastAsia"/>
        </w:rPr>
        <w:t>这是用户创建的</w:t>
      </w:r>
      <w:r w:rsidR="005F5DCC">
        <w:rPr>
          <w:rFonts w:hint="eastAsia"/>
        </w:rPr>
        <w:t>Fund</w:t>
      </w:r>
      <w:r w:rsidR="005F5DCC">
        <w:rPr>
          <w:rFonts w:hint="eastAsia"/>
        </w:rPr>
        <w:t>，它包含一个指明所属关系的外键</w:t>
      </w:r>
      <w:r w:rsidR="005F5DCC">
        <w:rPr>
          <w:rFonts w:hint="eastAsia"/>
        </w:rPr>
        <w:t>OwnerID</w:t>
      </w:r>
      <w:r w:rsidR="001F11DF">
        <w:rPr>
          <w:rFonts w:hint="eastAsia"/>
        </w:rPr>
        <w:t>。</w:t>
      </w:r>
    </w:p>
    <w:p w:rsidR="006E7593" w:rsidRDefault="00342222" w:rsidP="00342222">
      <w:pPr>
        <w:pStyle w:val="afc"/>
        <w:numPr>
          <w:ilvl w:val="0"/>
          <w:numId w:val="31"/>
        </w:numPr>
        <w:ind w:firstLineChars="0"/>
      </w:pPr>
      <w:r>
        <w:rPr>
          <w:rFonts w:hint="eastAsia"/>
        </w:rPr>
        <w:t>Notes</w:t>
      </w:r>
      <w:r w:rsidR="00315F72">
        <w:rPr>
          <w:rFonts w:hint="eastAsia"/>
        </w:rPr>
        <w:t>。用户在某个</w:t>
      </w:r>
      <w:r w:rsidR="00315F72">
        <w:rPr>
          <w:rFonts w:hint="eastAsia"/>
        </w:rPr>
        <w:t>Fund</w:t>
      </w:r>
      <w:r w:rsidR="00315F72">
        <w:rPr>
          <w:rFonts w:hint="eastAsia"/>
        </w:rPr>
        <w:t>下创建的</w:t>
      </w:r>
      <w:r w:rsidR="00315F72">
        <w:rPr>
          <w:rFonts w:hint="eastAsia"/>
        </w:rPr>
        <w:t>Notes</w:t>
      </w:r>
      <w:r w:rsidR="00315F72">
        <w:rPr>
          <w:rFonts w:hint="eastAsia"/>
        </w:rPr>
        <w:t>，它绑定在这个</w:t>
      </w:r>
      <w:r w:rsidR="00315F72">
        <w:rPr>
          <w:rFonts w:hint="eastAsia"/>
        </w:rPr>
        <w:t>FundID</w:t>
      </w:r>
      <w:r w:rsidR="00315F72">
        <w:rPr>
          <w:rFonts w:hint="eastAsia"/>
        </w:rPr>
        <w:t>下。</w:t>
      </w:r>
    </w:p>
    <w:p w:rsidR="006674BB" w:rsidRDefault="00342222" w:rsidP="00585420">
      <w:pPr>
        <w:pStyle w:val="afc"/>
        <w:numPr>
          <w:ilvl w:val="0"/>
          <w:numId w:val="31"/>
        </w:numPr>
        <w:ind w:firstLineChars="0"/>
      </w:pPr>
      <w:r>
        <w:rPr>
          <w:rFonts w:hint="eastAsia"/>
        </w:rPr>
        <w:t>Email</w:t>
      </w:r>
      <w:r w:rsidR="00585420">
        <w:rPr>
          <w:rFonts w:hint="eastAsia"/>
        </w:rPr>
        <w:t>。</w:t>
      </w:r>
    </w:p>
    <w:p w:rsidR="008D1558" w:rsidRDefault="006674BB" w:rsidP="00585420">
      <w:pPr>
        <w:pStyle w:val="afc"/>
        <w:numPr>
          <w:ilvl w:val="0"/>
          <w:numId w:val="31"/>
        </w:numPr>
        <w:ind w:firstLineChars="0"/>
      </w:pPr>
      <w:r>
        <w:rPr>
          <w:rFonts w:hint="eastAsia"/>
        </w:rPr>
        <w:t>Attachment</w:t>
      </w:r>
      <w:r>
        <w:rPr>
          <w:rFonts w:hint="eastAsia"/>
        </w:rPr>
        <w:t>。</w:t>
      </w:r>
    </w:p>
    <w:p w:rsidR="00236AD7" w:rsidRDefault="0060442E" w:rsidP="008D1558">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924121" w:rsidRDefault="0030573E" w:rsidP="007260F2">
      <w:pPr>
        <w:keepNext/>
        <w:jc w:val="center"/>
      </w:pPr>
      <w:r>
        <w:object w:dxaOrig="7764" w:dyaOrig="11021">
          <v:shape id="_x0000_i1025" type="#_x0000_t75" style="width:411.9pt;height:380.95pt" o:ole="">
            <v:imagedata r:id="rId25" o:title=""/>
          </v:shape>
          <o:OLEObject Type="Embed" ProgID="Visio.Drawing.11" ShapeID="_x0000_i1025" DrawAspect="Content" ObjectID="_1399039590" r:id="rId26"/>
        </w:object>
      </w:r>
    </w:p>
    <w:p w:rsidR="000F2E58" w:rsidRPr="000F2E58" w:rsidRDefault="00924121" w:rsidP="00924121">
      <w:pPr>
        <w:pStyle w:val="ae"/>
      </w:pPr>
      <w:bookmarkStart w:id="72" w:name="_Ref32520448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2</w:t>
      </w:r>
      <w:r w:rsidR="008A6156">
        <w:fldChar w:fldCharType="end"/>
      </w:r>
      <w:bookmarkEnd w:id="72"/>
      <w:r>
        <w:rPr>
          <w:rFonts w:hint="eastAsia"/>
        </w:rPr>
        <w:t xml:space="preserve"> </w:t>
      </w:r>
      <w:r>
        <w:rPr>
          <w:rFonts w:hint="eastAsia"/>
        </w:rPr>
        <w:t>数据库</w:t>
      </w:r>
      <w:r>
        <w:rPr>
          <w:rFonts w:hint="eastAsia"/>
        </w:rPr>
        <w:t>E-R</w:t>
      </w:r>
      <w:r>
        <w:rPr>
          <w:rFonts w:hint="eastAsia"/>
        </w:rPr>
        <w:t>图</w:t>
      </w:r>
    </w:p>
    <w:p w:rsidR="00F435B6" w:rsidRDefault="00A23F6D" w:rsidP="00F435B6">
      <w:pPr>
        <w:pStyle w:val="3"/>
      </w:pPr>
      <w:bookmarkStart w:id="73" w:name="_Toc325201630"/>
      <w:bookmarkStart w:id="74" w:name="_Toc325295607"/>
      <w:r>
        <w:rPr>
          <w:rFonts w:hint="eastAsia"/>
        </w:rPr>
        <w:t>接口设计</w:t>
      </w:r>
      <w:bookmarkEnd w:id="73"/>
      <w:bookmarkEnd w:id="74"/>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B64639" w:rsidRDefault="00B64639">
      <w:pPr>
        <w:pStyle w:val="3"/>
      </w:pPr>
      <w:bookmarkStart w:id="75" w:name="_Ref324945673"/>
      <w:bookmarkStart w:id="76" w:name="_Toc325201631"/>
      <w:bookmarkStart w:id="77" w:name="_Toc325295608"/>
      <w:r>
        <w:rPr>
          <w:rFonts w:hint="eastAsia"/>
        </w:rPr>
        <w:lastRenderedPageBreak/>
        <w:t>Email</w:t>
      </w:r>
      <w:r w:rsidR="00305503">
        <w:rPr>
          <w:rFonts w:hint="eastAsia"/>
        </w:rPr>
        <w:t>处理</w:t>
      </w:r>
      <w:r>
        <w:rPr>
          <w:rFonts w:hint="eastAsia"/>
        </w:rPr>
        <w:t>模块</w:t>
      </w:r>
      <w:bookmarkEnd w:id="75"/>
      <w:bookmarkEnd w:id="76"/>
      <w:bookmarkEnd w:id="77"/>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80BAB" w:rsidRDefault="00F36D56" w:rsidP="00B80BAB">
      <w:pPr>
        <w:pStyle w:val="2"/>
      </w:pPr>
      <w:bookmarkStart w:id="78" w:name="_Toc325201632"/>
      <w:bookmarkStart w:id="79" w:name="_Toc325295609"/>
      <w:r>
        <w:rPr>
          <w:rFonts w:hint="eastAsia"/>
        </w:rPr>
        <w:t>本章小结</w:t>
      </w:r>
      <w:bookmarkEnd w:id="78"/>
      <w:bookmarkEnd w:id="79"/>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80" w:name="_Toc325201633"/>
      <w:bookmarkStart w:id="81" w:name="_Toc325295610"/>
      <w:r>
        <w:rPr>
          <w:rFonts w:hint="eastAsia"/>
        </w:rPr>
        <w:lastRenderedPageBreak/>
        <w:t>项目</w:t>
      </w:r>
      <w:r w:rsidR="00491DED">
        <w:rPr>
          <w:rFonts w:hint="eastAsia"/>
        </w:rPr>
        <w:t>实现</w:t>
      </w:r>
      <w:bookmarkEnd w:id="80"/>
      <w:bookmarkEnd w:id="81"/>
    </w:p>
    <w:p w:rsidR="005E5DEC" w:rsidRDefault="00491DED" w:rsidP="005E5DEC">
      <w:pPr>
        <w:pStyle w:val="2"/>
      </w:pPr>
      <w:bookmarkStart w:id="82" w:name="_Toc325201634"/>
      <w:bookmarkStart w:id="83" w:name="_Toc325295611"/>
      <w:r>
        <w:rPr>
          <w:rFonts w:hint="eastAsia"/>
        </w:rPr>
        <w:t>客户端实现</w:t>
      </w:r>
      <w:bookmarkEnd w:id="82"/>
      <w:bookmarkEnd w:id="83"/>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84" w:name="_Toc325201635"/>
      <w:bookmarkStart w:id="85" w:name="_Toc325295612"/>
      <w:r>
        <w:rPr>
          <w:rFonts w:hint="eastAsia"/>
        </w:rPr>
        <w:t>预览图生成</w:t>
      </w:r>
      <w:bookmarkEnd w:id="84"/>
      <w:r w:rsidR="0017710B">
        <w:rPr>
          <w:rFonts w:hint="eastAsia"/>
        </w:rPr>
        <w:t>与缓存</w:t>
      </w:r>
      <w:bookmarkEnd w:id="85"/>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B96149">
        <w:rPr>
          <w:rFonts w:hint="eastAsia"/>
        </w:rPr>
        <w:t>这里需要引入</w:t>
      </w:r>
      <w:r w:rsidR="00B96149">
        <w:rPr>
          <w:rFonts w:hint="eastAsia"/>
        </w:rPr>
        <w:t>iOS</w:t>
      </w:r>
      <w:r w:rsidR="00B96149">
        <w:rPr>
          <w:rFonts w:hint="eastAsia"/>
        </w:rPr>
        <w:t>的类库</w:t>
      </w:r>
      <w:r w:rsidR="00B96149">
        <w:rPr>
          <w:rFonts w:hint="eastAsia"/>
        </w:rPr>
        <w:t>QuarzCore.framework</w:t>
      </w:r>
      <w:r w:rsidR="00B96149">
        <w:rPr>
          <w:rFonts w:hint="eastAsia"/>
        </w:rPr>
        <w:t>，主要用到视图图层</w:t>
      </w:r>
      <w:r w:rsidR="00B96149">
        <w:rPr>
          <w:rFonts w:hint="eastAsia"/>
        </w:rPr>
        <w:t>CALayer</w:t>
      </w:r>
      <w:r w:rsidR="00B96149">
        <w:rPr>
          <w:rFonts w:hint="eastAsia"/>
        </w:rPr>
        <w:t>的</w:t>
      </w:r>
      <w:r w:rsidR="00B96149">
        <w:rPr>
          <w:rFonts w:hint="eastAsia"/>
        </w:rPr>
        <w:t>- (void)renderInContext:</w:t>
      </w:r>
      <w:r w:rsidR="00B96149">
        <w:rPr>
          <w:rFonts w:hint="eastAsia"/>
        </w:rPr>
        <w:t>方法</w:t>
      </w:r>
      <w:r w:rsidR="00BE4558">
        <w:rPr>
          <w:rFonts w:hint="eastAsia"/>
        </w:rPr>
        <w:t>。</w:t>
      </w:r>
      <w:r w:rsidR="00757B88">
        <w:rPr>
          <w:rFonts w:hint="eastAsia"/>
        </w:rPr>
        <w:t>具体实现见</w:t>
      </w:r>
      <w:r w:rsidR="00757B88">
        <w:fldChar w:fldCharType="begin"/>
      </w:r>
      <w:r w:rsidR="00757B88">
        <w:instrText xml:space="preserve"> </w:instrText>
      </w:r>
      <w:r w:rsidR="00757B88">
        <w:rPr>
          <w:rFonts w:hint="eastAsia"/>
        </w:rPr>
        <w:instrText>REF _Ref325190396 \h</w:instrText>
      </w:r>
      <w:r w:rsidR="00757B88">
        <w:instrText xml:space="preserve"> </w:instrText>
      </w:r>
      <w:r w:rsidR="00757B88">
        <w:fldChar w:fldCharType="separate"/>
      </w:r>
      <w:r w:rsidR="00B34DF8">
        <w:rPr>
          <w:rFonts w:hint="eastAsia"/>
        </w:rPr>
        <w:t>代码片断</w:t>
      </w:r>
      <w:r w:rsidR="00B34DF8">
        <w:rPr>
          <w:rFonts w:hint="eastAsia"/>
        </w:rPr>
        <w:t xml:space="preserve"> </w:t>
      </w:r>
      <w:r w:rsidR="00B34DF8">
        <w:rPr>
          <w:noProof/>
        </w:rPr>
        <w:t>1</w:t>
      </w:r>
      <w:r w:rsidR="00757B88">
        <w:fldChar w:fldCharType="end"/>
      </w:r>
      <w:r w:rsidR="00033F4C">
        <w:rPr>
          <w:rFonts w:hint="eastAsia"/>
        </w:rPr>
        <w:t>。</w:t>
      </w:r>
    </w:p>
    <w:p w:rsidR="00AE7FF8" w:rsidRDefault="00FB3087" w:rsidP="00524656">
      <w:pPr>
        <w:pStyle w:val="afc"/>
        <w:ind w:firstLine="480"/>
      </w:pPr>
      <w:r>
        <w:rPr>
          <w:rFonts w:hint="eastAsia"/>
        </w:rPr>
        <w:t>预览图的生成是一种批量操作，如当用户切换到新的</w:t>
      </w:r>
      <w:r w:rsidR="00CF45C6">
        <w:rPr>
          <w:rFonts w:hint="eastAsia"/>
        </w:rPr>
        <w:t>Fund</w:t>
      </w:r>
      <w:r>
        <w:rPr>
          <w:rFonts w:hint="eastAsia"/>
        </w:rPr>
        <w:t>时</w:t>
      </w:r>
      <w:r w:rsidR="00CF45C6">
        <w:rPr>
          <w:rFonts w:hint="eastAsia"/>
        </w:rPr>
        <w:t>，需要一次产生此</w:t>
      </w:r>
      <w:r w:rsidR="00CF45C6">
        <w:rPr>
          <w:rFonts w:hint="eastAsia"/>
        </w:rPr>
        <w:t>Fund</w:t>
      </w:r>
      <w:r w:rsidR="00CF45C6">
        <w:rPr>
          <w:rFonts w:hint="eastAsia"/>
        </w:rPr>
        <w:t>下所有文件的预览图。同时它必须是异步操作，否则在预览图生成好之前程序将被阻塞，用户无法进行其它操作，会造成不好的用户体验。</w:t>
      </w:r>
      <w:r w:rsidR="00E72155">
        <w:rPr>
          <w:rFonts w:hint="eastAsia"/>
        </w:rPr>
        <w:t>基于上面的考虑，于是将</w:t>
      </w:r>
      <w:r w:rsidR="006E525B">
        <w:rPr>
          <w:rFonts w:hint="eastAsia"/>
        </w:rPr>
        <w:t>生成预览图的操作封装为一个</w:t>
      </w:r>
      <w:r w:rsidR="006E525B">
        <w:rPr>
          <w:rFonts w:hint="eastAsia"/>
        </w:rPr>
        <w:t>NSOperation</w:t>
      </w:r>
      <w:r w:rsidR="00B251D3">
        <w:rPr>
          <w:rFonts w:hint="eastAsia"/>
        </w:rPr>
        <w:t>的子类</w:t>
      </w:r>
      <w:r w:rsidR="00B251D3">
        <w:rPr>
          <w:rFonts w:hint="eastAsia"/>
        </w:rPr>
        <w:t>HTThumbnailGenerator</w:t>
      </w:r>
      <w:r w:rsidR="00B251D3">
        <w:rPr>
          <w:rFonts w:hint="eastAsia"/>
        </w:rPr>
        <w:t>，并覆盖其</w:t>
      </w:r>
      <w:r w:rsidR="00B251D3">
        <w:rPr>
          <w:rFonts w:hint="eastAsia"/>
        </w:rPr>
        <w:t>- (void)main</w:t>
      </w:r>
      <w:r w:rsidR="00B251D3">
        <w:rPr>
          <w:rFonts w:hint="eastAsia"/>
        </w:rPr>
        <w:t>方法。</w:t>
      </w:r>
    </w:p>
    <w:p w:rsidR="00D53ED9" w:rsidRDefault="00D53ED9" w:rsidP="00524656">
      <w:pPr>
        <w:pStyle w:val="afc"/>
        <w:ind w:firstLine="480"/>
      </w:pPr>
      <w:r>
        <w:rPr>
          <w:rFonts w:hint="eastAsia"/>
        </w:rPr>
        <w:t>main</w:t>
      </w:r>
      <w:r>
        <w:rPr>
          <w:rFonts w:hint="eastAsia"/>
        </w:rPr>
        <w:t>方法中</w:t>
      </w:r>
      <w:r w:rsidR="00BB6CE5">
        <w:rPr>
          <w:rFonts w:hint="eastAsia"/>
        </w:rPr>
        <w:t>主要</w:t>
      </w:r>
      <w:r>
        <w:rPr>
          <w:rFonts w:hint="eastAsia"/>
        </w:rPr>
        <w:t>做两件事情</w:t>
      </w:r>
      <w:r w:rsidR="00BB6CE5">
        <w:rPr>
          <w:rFonts w:hint="eastAsia"/>
        </w:rPr>
        <w:t>（</w:t>
      </w:r>
      <w:r w:rsidR="00082A45">
        <w:fldChar w:fldCharType="begin"/>
      </w:r>
      <w:r w:rsidR="00082A45">
        <w:instrText xml:space="preserve"> </w:instrText>
      </w:r>
      <w:r w:rsidR="00082A45">
        <w:rPr>
          <w:rFonts w:hint="eastAsia"/>
        </w:rPr>
        <w:instrText>REF _Ref325286633 \h</w:instrText>
      </w:r>
      <w:r w:rsidR="00082A45">
        <w:instrText xml:space="preserve"> </w:instrText>
      </w:r>
      <w:r w:rsidR="00082A45">
        <w:fldChar w:fldCharType="separate"/>
      </w:r>
      <w:r w:rsidR="00B34DF8">
        <w:rPr>
          <w:rFonts w:hint="eastAsia"/>
        </w:rPr>
        <w:t>图</w:t>
      </w:r>
      <w:r w:rsidR="00B34DF8">
        <w:rPr>
          <w:rFonts w:hint="eastAsia"/>
        </w:rPr>
        <w:t xml:space="preserve"> </w:t>
      </w:r>
      <w:r w:rsidR="00B34DF8">
        <w:rPr>
          <w:noProof/>
        </w:rPr>
        <w:t>3</w:t>
      </w:r>
      <w:r w:rsidR="00B34DF8">
        <w:noBreakHyphen/>
      </w:r>
      <w:r w:rsidR="00B34DF8">
        <w:rPr>
          <w:noProof/>
        </w:rPr>
        <w:t>1</w:t>
      </w:r>
      <w:r w:rsidR="00082A45">
        <w:fldChar w:fldCharType="end"/>
      </w:r>
      <w:r w:rsidR="00BB6CE5">
        <w:rPr>
          <w:rFonts w:hint="eastAsia"/>
        </w:rPr>
        <w:t>）</w:t>
      </w:r>
      <w:r>
        <w:rPr>
          <w:rFonts w:hint="eastAsia"/>
        </w:rPr>
        <w:t>：</w:t>
      </w:r>
    </w:p>
    <w:p w:rsidR="00D53ED9" w:rsidRDefault="00D9508C" w:rsidP="00D53ED9">
      <w:pPr>
        <w:pStyle w:val="afc"/>
        <w:numPr>
          <w:ilvl w:val="0"/>
          <w:numId w:val="33"/>
        </w:numPr>
        <w:ind w:firstLineChars="0"/>
      </w:pPr>
      <w:r>
        <w:rPr>
          <w:rFonts w:hint="eastAsia"/>
        </w:rPr>
        <w:t>判断要生成预览图的文件是否已经有缓存，有则直接返回缓存；</w:t>
      </w:r>
    </w:p>
    <w:p w:rsidR="00D9508C" w:rsidRDefault="00D9508C" w:rsidP="00D53ED9">
      <w:pPr>
        <w:pStyle w:val="afc"/>
        <w:numPr>
          <w:ilvl w:val="0"/>
          <w:numId w:val="33"/>
        </w:numPr>
        <w:ind w:firstLineChars="0"/>
      </w:pPr>
      <w:r>
        <w:rPr>
          <w:rFonts w:hint="eastAsia"/>
        </w:rPr>
        <w:t>调用对应的生成方法生成不同文件格式的预览图。</w:t>
      </w:r>
    </w:p>
    <w:p w:rsidR="00D33061" w:rsidRDefault="00D33061" w:rsidP="00934443">
      <w:pPr>
        <w:keepNext/>
        <w:jc w:val="center"/>
      </w:pPr>
      <w:r>
        <w:object w:dxaOrig="6729" w:dyaOrig="7455">
          <v:shape id="_x0000_i1026" type="#_x0000_t75" style="width:336.55pt;height:372.55pt" o:ole="">
            <v:imagedata r:id="rId27" o:title=""/>
          </v:shape>
          <o:OLEObject Type="Embed" ProgID="Visio.Drawing.11" ShapeID="_x0000_i1026" DrawAspect="Content" ObjectID="_1399039591" r:id="rId28"/>
        </w:object>
      </w:r>
    </w:p>
    <w:p w:rsidR="00CD1B2D" w:rsidRDefault="00D33061" w:rsidP="00D33061">
      <w:pPr>
        <w:pStyle w:val="ae"/>
      </w:pPr>
      <w:bookmarkStart w:id="86" w:name="_Ref325286633"/>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1</w:t>
      </w:r>
      <w:r w:rsidR="008A6156">
        <w:fldChar w:fldCharType="end"/>
      </w:r>
      <w:bookmarkEnd w:id="86"/>
      <w:r>
        <w:rPr>
          <w:rFonts w:hint="eastAsia"/>
        </w:rPr>
        <w:t xml:space="preserve"> </w:t>
      </w:r>
      <w:r>
        <w:rPr>
          <w:rFonts w:hint="eastAsia"/>
        </w:rPr>
        <w:t>预览图生成流程</w:t>
      </w:r>
    </w:p>
    <w:p w:rsidR="00D33061" w:rsidRDefault="00CB4700" w:rsidP="00CB4700">
      <w:pPr>
        <w:pStyle w:val="afc"/>
        <w:ind w:firstLine="480"/>
      </w:pPr>
      <w:r>
        <w:rPr>
          <w:rFonts w:hint="eastAsia"/>
        </w:rPr>
        <w:t>上图中</w:t>
      </w:r>
      <w:r w:rsidR="00D25FC0">
        <w:rPr>
          <w:rFonts w:hint="eastAsia"/>
        </w:rPr>
        <w:t>计算文件对应的缓存路径过程如下</w:t>
      </w:r>
      <w:r w:rsidR="00F50C23">
        <w:rPr>
          <w:rFonts w:hint="eastAsia"/>
        </w:rPr>
        <w:t>：</w:t>
      </w:r>
    </w:p>
    <w:p w:rsidR="00A637C9" w:rsidRPr="00A637C9" w:rsidRDefault="00A637C9" w:rsidP="00A637C9">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A637C9" w:rsidRDefault="00C34204" w:rsidP="00CB4700">
      <w:pPr>
        <w:pStyle w:val="afc"/>
        <w:ind w:firstLine="480"/>
      </w:pPr>
      <w:r>
        <w:rPr>
          <w:rFonts w:hint="eastAsia"/>
        </w:rPr>
        <w:t>由于同一个文件可能生成不同大小的预览图</w:t>
      </w:r>
      <w:r w:rsidR="00AB54E5">
        <w:rPr>
          <w:rFonts w:hint="eastAsia"/>
        </w:rPr>
        <w:t>（</w:t>
      </w:r>
      <w:r w:rsidR="00AB54E5">
        <w:rPr>
          <w:rFonts w:hint="eastAsia"/>
        </w:rPr>
        <w:t>Favorite</w:t>
      </w:r>
      <w:r w:rsidR="00AB54E5">
        <w:rPr>
          <w:rFonts w:hint="eastAsia"/>
        </w:rPr>
        <w:t>中就是个大的预览图）</w:t>
      </w:r>
      <w:r>
        <w:rPr>
          <w:rFonts w:hint="eastAsia"/>
        </w:rPr>
        <w:t>，所以上式中加入了预览图大小作为参数之一。</w:t>
      </w:r>
    </w:p>
    <w:p w:rsidR="00CE5A46" w:rsidRDefault="00CE5A46" w:rsidP="00CB4700">
      <w:pPr>
        <w:pStyle w:val="afc"/>
        <w:ind w:firstLine="480"/>
      </w:pPr>
      <w:r>
        <w:rPr>
          <w:rFonts w:hint="eastAsia"/>
        </w:rPr>
        <w:t>项目实际开发过程中，加入缓存</w:t>
      </w:r>
      <w:r w:rsidR="00C40719">
        <w:rPr>
          <w:rFonts w:hint="eastAsia"/>
        </w:rPr>
        <w:t>机制</w:t>
      </w:r>
      <w:r>
        <w:rPr>
          <w:rFonts w:hint="eastAsia"/>
        </w:rPr>
        <w:t>后可以发现，预览图生成效率高了很多，第一次生成后，后面再次打开同一个</w:t>
      </w:r>
      <w:r>
        <w:rPr>
          <w:rFonts w:hint="eastAsia"/>
        </w:rPr>
        <w:t>Fund</w:t>
      </w:r>
      <w:r>
        <w:rPr>
          <w:rFonts w:hint="eastAsia"/>
        </w:rPr>
        <w:t>预览图瞬间就加载完毕。</w:t>
      </w:r>
    </w:p>
    <w:p w:rsidR="001B3CCB" w:rsidRDefault="001B3CCB" w:rsidP="00CB4700">
      <w:pPr>
        <w:pStyle w:val="afc"/>
        <w:ind w:firstLine="480"/>
      </w:pPr>
      <w:r>
        <w:rPr>
          <w:rFonts w:hint="eastAsia"/>
        </w:rPr>
        <w:t>生成预览图的操作都加入操作队</w:t>
      </w:r>
      <w:r w:rsidR="00805DD5">
        <w:rPr>
          <w:rFonts w:hint="eastAsia"/>
        </w:rPr>
        <w:t>列</w:t>
      </w:r>
      <w:r>
        <w:rPr>
          <w:rFonts w:hint="eastAsia"/>
        </w:rPr>
        <w:t>以实现并行生成，生成好的预览图将用</w:t>
      </w:r>
      <w:r>
        <w:rPr>
          <w:rFonts w:hint="eastAsia"/>
        </w:rPr>
        <w:t>iOS</w:t>
      </w:r>
      <w:r>
        <w:rPr>
          <w:rFonts w:hint="eastAsia"/>
        </w:rPr>
        <w:t>的</w:t>
      </w:r>
      <w:r>
        <w:rPr>
          <w:rFonts w:hint="eastAsia"/>
        </w:rPr>
        <w:t>block</w:t>
      </w:r>
      <w:r>
        <w:rPr>
          <w:rFonts w:hint="eastAsia"/>
        </w:rPr>
        <w:t>机制进行回调，如</w:t>
      </w:r>
      <w:r w:rsidR="00F308B6">
        <w:fldChar w:fldCharType="begin"/>
      </w:r>
      <w:r w:rsidR="00F308B6">
        <w:instrText xml:space="preserve"> </w:instrText>
      </w:r>
      <w:r w:rsidR="00F308B6">
        <w:rPr>
          <w:rFonts w:hint="eastAsia"/>
        </w:rPr>
        <w:instrText>REF _Ref325289052 \h</w:instrText>
      </w:r>
      <w:r w:rsidR="00F308B6">
        <w:instrText xml:space="preserve"> </w:instrText>
      </w:r>
      <w:r w:rsidR="00F308B6">
        <w:fldChar w:fldCharType="separate"/>
      </w:r>
      <w:r w:rsidR="00B34DF8">
        <w:rPr>
          <w:rFonts w:hint="eastAsia"/>
        </w:rPr>
        <w:t>图</w:t>
      </w:r>
      <w:r w:rsidR="00B34DF8">
        <w:rPr>
          <w:rFonts w:hint="eastAsia"/>
        </w:rPr>
        <w:t xml:space="preserve"> </w:t>
      </w:r>
      <w:r w:rsidR="00B34DF8">
        <w:rPr>
          <w:noProof/>
        </w:rPr>
        <w:t>3</w:t>
      </w:r>
      <w:r w:rsidR="00B34DF8">
        <w:noBreakHyphen/>
      </w:r>
      <w:r w:rsidR="00B34DF8">
        <w:rPr>
          <w:noProof/>
        </w:rPr>
        <w:t>2</w:t>
      </w:r>
      <w:r w:rsidR="00F308B6">
        <w:fldChar w:fldCharType="end"/>
      </w:r>
      <w:r>
        <w:rPr>
          <w:rFonts w:hint="eastAsia"/>
        </w:rPr>
        <w:t>。</w:t>
      </w:r>
    </w:p>
    <w:p w:rsidR="008A6156" w:rsidRDefault="00714834" w:rsidP="008A6156">
      <w:pPr>
        <w:keepNext/>
      </w:pPr>
      <w:r>
        <w:rPr>
          <w:noProof/>
        </w:rPr>
        <w:lastRenderedPageBreak/>
        <mc:AlternateContent>
          <mc:Choice Requires="wpc">
            <w:drawing>
              <wp:inline distT="0" distB="0" distL="0" distR="0" wp14:anchorId="3DE4752C" wp14:editId="006FF06E">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714834" w:rsidRDefault="00714834" w:rsidP="0071483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714834" w:rsidRDefault="00714834" w:rsidP="0071483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714834" w:rsidRDefault="00714834" w:rsidP="0071483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714834" w:rsidRDefault="00714834" w:rsidP="0071483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C768A7" w:rsidRDefault="00C768A7" w:rsidP="0071483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C768A7" w:rsidRDefault="00C768A7" w:rsidP="0071483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C768A7" w:rsidRDefault="00C768A7" w:rsidP="0071483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714834" w:rsidRPr="00714834" w:rsidRDefault="00714834" w:rsidP="0071483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737881" w:rsidRDefault="00737881" w:rsidP="00737881">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737881" w:rsidRDefault="00737881" w:rsidP="00737881">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72AE5" w:rsidRPr="00B72AE5" w:rsidRDefault="008A6156" w:rsidP="008A6156">
      <w:pPr>
        <w:pStyle w:val="ae"/>
      </w:pPr>
      <w:bookmarkStart w:id="87" w:name="_Ref325289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34DF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34DF8">
        <w:rPr>
          <w:noProof/>
        </w:rPr>
        <w:t>2</w:t>
      </w:r>
      <w:r>
        <w:fldChar w:fldCharType="end"/>
      </w:r>
      <w:bookmarkEnd w:id="87"/>
      <w:r w:rsidR="00BD38DC">
        <w:rPr>
          <w:rFonts w:hint="eastAsia"/>
        </w:rPr>
        <w:t xml:space="preserve"> </w:t>
      </w:r>
      <w:r w:rsidR="00BD38DC">
        <w:rPr>
          <w:rFonts w:hint="eastAsia"/>
        </w:rPr>
        <w:t>生成与回调</w:t>
      </w:r>
    </w:p>
    <w:p w:rsidR="000921EC" w:rsidRDefault="00292229" w:rsidP="008E4352">
      <w:pPr>
        <w:pStyle w:val="3"/>
      </w:pPr>
      <w:bookmarkStart w:id="88" w:name="_Toc325201636"/>
      <w:bookmarkStart w:id="89" w:name="_Ref325204960"/>
      <w:bookmarkStart w:id="90" w:name="_Ref325204992"/>
      <w:bookmarkStart w:id="91" w:name="_Toc325295613"/>
      <w:r>
        <w:rPr>
          <w:rFonts w:hint="eastAsia"/>
        </w:rPr>
        <w:t>桥接</w:t>
      </w:r>
      <w:r w:rsidR="002B6D6A">
        <w:rPr>
          <w:rFonts w:hint="eastAsia"/>
        </w:rPr>
        <w:t>、类工厂与单例</w:t>
      </w:r>
      <w:r>
        <w:rPr>
          <w:rFonts w:hint="eastAsia"/>
        </w:rPr>
        <w:t>模式</w:t>
      </w:r>
      <w:bookmarkEnd w:id="88"/>
      <w:bookmarkEnd w:id="89"/>
      <w:bookmarkEnd w:id="90"/>
      <w:bookmarkEnd w:id="91"/>
    </w:p>
    <w:p w:rsidR="00292229" w:rsidRDefault="001736B4" w:rsidP="000F3FA3">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54C7C" w:rsidRDefault="00643250" w:rsidP="000F3FA3">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3E5183" w:rsidRDefault="00B54C7C" w:rsidP="000F3FA3">
      <w:pPr>
        <w:pStyle w:val="afc"/>
        <w:ind w:firstLine="480"/>
      </w:pPr>
      <w:r>
        <w:rPr>
          <w:rFonts w:hint="eastAsia"/>
        </w:rPr>
        <w:t>我们不希望下载的接口操作与它的实现</w:t>
      </w:r>
      <w:r w:rsidR="00D66A7B">
        <w:rPr>
          <w:rFonts w:hint="eastAsia"/>
        </w:rPr>
        <w:t>在</w:t>
      </w:r>
      <w:r>
        <w:rPr>
          <w:rFonts w:hint="eastAsia"/>
        </w:rPr>
        <w:t>有固定的依赖关系，因为在运行过程中，用户可以切换不同的云存储服务。同时，当具体实现修改时不应当影响接口调用中已经写好的代码。另一方面，需要对上彻底隐藏云存储服务访问的具体实现。</w:t>
      </w:r>
      <w:r w:rsidR="00D66A7B">
        <w:rPr>
          <w:rFonts w:hint="eastAsia"/>
        </w:rPr>
        <w:t>此需求下，桥接模式是一种很好的选择。</w:t>
      </w:r>
    </w:p>
    <w:p w:rsidR="00E32272" w:rsidRDefault="00AC6031" w:rsidP="00E32272">
      <w:pPr>
        <w:pStyle w:val="afc"/>
        <w:ind w:firstLine="480"/>
      </w:pPr>
      <w:r>
        <w:rPr>
          <w:rFonts w:hint="eastAsia"/>
        </w:rPr>
        <w:t>桥接模式</w:t>
      </w:r>
      <w:r w:rsidR="00B54C7C">
        <w:rPr>
          <w:rFonts w:hint="eastAsia"/>
        </w:rPr>
        <w:t>要求有一个</w:t>
      </w:r>
      <w:r w:rsidR="00B54C7C">
        <w:rPr>
          <w:rFonts w:hint="eastAsia"/>
        </w:rPr>
        <w:t>Abstraction</w:t>
      </w:r>
      <w:r w:rsidR="00E32272">
        <w:rPr>
          <w:rFonts w:hint="eastAsia"/>
        </w:rPr>
        <w:t>提供操作接口及多种不同的</w:t>
      </w:r>
      <w:r w:rsidR="00E0525F">
        <w:rPr>
          <w:rFonts w:hint="eastAsia"/>
        </w:rPr>
        <w:t>Implementor</w:t>
      </w:r>
      <w:r w:rsidR="00E32272">
        <w:rPr>
          <w:rFonts w:hint="eastAsia"/>
        </w:rPr>
        <w:t>，</w:t>
      </w:r>
      <w:r w:rsidR="00E32272">
        <w:rPr>
          <w:rFonts w:hint="eastAsia"/>
        </w:rPr>
        <w:lastRenderedPageBreak/>
        <w:t>所有的</w:t>
      </w:r>
      <w:r w:rsidR="00E0525F">
        <w:rPr>
          <w:rFonts w:hint="eastAsia"/>
        </w:rPr>
        <w:t>Implementor</w:t>
      </w:r>
      <w:r w:rsidR="00E32272">
        <w:rPr>
          <w:rFonts w:hint="eastAsia"/>
        </w:rPr>
        <w:t>都是继承自同一基类，然后在</w:t>
      </w:r>
      <w:r w:rsidR="00E32272">
        <w:rPr>
          <w:rFonts w:hint="eastAsia"/>
        </w:rPr>
        <w:t>Abstraction</w:t>
      </w:r>
      <w:r w:rsidR="00E32272">
        <w:rPr>
          <w:rFonts w:hint="eastAsia"/>
        </w:rPr>
        <w:t>类是维持着一个基类的指针，并将所有的接口操作请求转发给</w:t>
      </w:r>
      <w:r w:rsidR="0056624C">
        <w:rPr>
          <w:rFonts w:hint="eastAsia"/>
        </w:rPr>
        <w:t>Implementor</w:t>
      </w:r>
      <w:r w:rsidR="00E32272">
        <w:rPr>
          <w:rFonts w:hint="eastAsia"/>
        </w:rPr>
        <w:t>的具体实现</w:t>
      </w:r>
      <w:r w:rsidR="00CC2AF7">
        <w:rPr>
          <w:rFonts w:hint="eastAsia"/>
        </w:rPr>
        <w:t>。</w:t>
      </w:r>
    </w:p>
    <w:p w:rsidR="006B1617" w:rsidRDefault="008C596A" w:rsidP="006B1617">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w:t>
      </w:r>
      <w:r w:rsidR="001C5727">
        <w:rPr>
          <w:rFonts w:hint="eastAsia"/>
        </w:rPr>
        <w:t>一套文件操作的接口，并且它将这些操作请求转发给它的一个成员变量</w:t>
      </w:r>
      <w:r w:rsidR="001C5727">
        <w:rPr>
          <w:rFonts w:hint="eastAsia"/>
        </w:rPr>
        <w:t>id&lt;HTFileDownloaderDelegate&gt; downloaderDelegate</w:t>
      </w:r>
      <w:r w:rsidR="001C5727">
        <w:rPr>
          <w:rFonts w:hint="eastAsia"/>
        </w:rPr>
        <w:t>，这里</w:t>
      </w:r>
      <w:r w:rsidR="001C5727">
        <w:rPr>
          <w:rFonts w:hint="eastAsia"/>
        </w:rPr>
        <w:t>HTFileDownloaderDelegate</w:t>
      </w:r>
      <w:r w:rsidR="001C5727">
        <w:rPr>
          <w:rFonts w:hint="eastAsia"/>
        </w:rPr>
        <w:t>就是</w:t>
      </w:r>
      <w:r w:rsidR="001C5727">
        <w:rPr>
          <w:rFonts w:hint="eastAsia"/>
        </w:rPr>
        <w:t>Implementor</w:t>
      </w:r>
      <w:r w:rsidR="001C5727">
        <w:rPr>
          <w:rFonts w:hint="eastAsia"/>
        </w:rPr>
        <w:t>的基类，它是</w:t>
      </w:r>
      <w:r w:rsidR="001C5727">
        <w:rPr>
          <w:rFonts w:hint="eastAsia"/>
        </w:rPr>
        <w:t>Objective-C</w:t>
      </w:r>
      <w:r w:rsidR="001C5727">
        <w:rPr>
          <w:rFonts w:hint="eastAsia"/>
        </w:rPr>
        <w:t>语言中的一个协议，类似于</w:t>
      </w:r>
      <w:r w:rsidR="001C5727">
        <w:rPr>
          <w:rFonts w:hint="eastAsia"/>
        </w:rPr>
        <w:t>C++</w:t>
      </w:r>
      <w:r w:rsidR="001C5727">
        <w:rPr>
          <w:rFonts w:hint="eastAsia"/>
        </w:rPr>
        <w:t>及</w:t>
      </w:r>
      <w:r w:rsidR="001C5727">
        <w:rPr>
          <w:rFonts w:hint="eastAsia"/>
        </w:rPr>
        <w:t>Java</w:t>
      </w:r>
      <w:r w:rsidR="001C5727">
        <w:rPr>
          <w:rFonts w:hint="eastAsia"/>
        </w:rPr>
        <w:t>中的抽象类</w:t>
      </w:r>
      <w:r w:rsidR="00AB1541">
        <w:rPr>
          <w:rFonts w:hint="eastAsia"/>
        </w:rPr>
        <w:t>Abstract Class</w:t>
      </w:r>
      <w:r w:rsidR="00AB1541">
        <w:rPr>
          <w:rFonts w:hint="eastAsia"/>
        </w:rPr>
        <w:t>。</w:t>
      </w:r>
      <w:r w:rsidR="00984E65">
        <w:rPr>
          <w:rFonts w:hint="eastAsia"/>
        </w:rPr>
        <w:t>如</w:t>
      </w:r>
      <w:r w:rsidR="00984E65">
        <w:fldChar w:fldCharType="begin"/>
      </w:r>
      <w:r w:rsidR="00984E65">
        <w:instrText xml:space="preserve"> </w:instrText>
      </w:r>
      <w:r w:rsidR="00984E65">
        <w:rPr>
          <w:rFonts w:hint="eastAsia"/>
        </w:rPr>
        <w:instrText>REF _Ref325186385 \h</w:instrText>
      </w:r>
      <w:r w:rsidR="00984E65">
        <w:instrText xml:space="preserve"> </w:instrText>
      </w:r>
      <w:r w:rsidR="00984E65">
        <w:fldChar w:fldCharType="separate"/>
      </w:r>
      <w:r w:rsidR="00B34DF8">
        <w:rPr>
          <w:rFonts w:hint="eastAsia"/>
        </w:rPr>
        <w:t>代码片断</w:t>
      </w:r>
      <w:r w:rsidR="00B34DF8">
        <w:rPr>
          <w:rFonts w:hint="eastAsia"/>
        </w:rPr>
        <w:t xml:space="preserve"> </w:t>
      </w:r>
      <w:r w:rsidR="00B34DF8">
        <w:rPr>
          <w:noProof/>
        </w:rPr>
        <w:t>2</w:t>
      </w:r>
      <w:r w:rsidR="00984E65">
        <w:fldChar w:fldCharType="end"/>
      </w:r>
      <w:r w:rsidR="00F03B37">
        <w:rPr>
          <w:rFonts w:hint="eastAsia"/>
        </w:rPr>
        <w:t>，</w:t>
      </w:r>
      <w:r w:rsidR="00F03B37">
        <w:rPr>
          <w:rFonts w:hint="eastAsia"/>
        </w:rPr>
        <w:t>HTFileDownloaderDelegate</w:t>
      </w:r>
      <w:r w:rsidR="00F03B37">
        <w:rPr>
          <w:rFonts w:hint="eastAsia"/>
        </w:rPr>
        <w:t>中</w:t>
      </w:r>
      <w:r w:rsidR="00E770DB">
        <w:rPr>
          <w:rFonts w:hint="eastAsia"/>
        </w:rPr>
        <w:t>定义了项目可能用到的所有文件操作接口，当然实际上用不到全部，具体的云存储只要实现部分接口即可工作。</w:t>
      </w:r>
      <w:r w:rsidR="00222A00">
        <w:rPr>
          <w:rFonts w:hint="eastAsia"/>
        </w:rPr>
        <w:t>每个具体的云存储访问的实现类，如</w:t>
      </w:r>
      <w:r w:rsidR="00222A00">
        <w:rPr>
          <w:rFonts w:hint="eastAsia"/>
        </w:rPr>
        <w:t>Box</w:t>
      </w:r>
      <w:r w:rsidR="00222A00">
        <w:rPr>
          <w:rFonts w:hint="eastAsia"/>
        </w:rPr>
        <w:t>，</w:t>
      </w:r>
      <w:r w:rsidR="00222A00">
        <w:rPr>
          <w:rFonts w:hint="eastAsia"/>
        </w:rPr>
        <w:t>Dropbox</w:t>
      </w:r>
      <w:r w:rsidR="00222A00">
        <w:rPr>
          <w:rFonts w:hint="eastAsia"/>
        </w:rPr>
        <w:t>等都服从这一协议</w:t>
      </w:r>
      <w:r w:rsidR="00DA165E">
        <w:rPr>
          <w:rFonts w:hint="eastAsia"/>
        </w:rPr>
        <w:t>。</w:t>
      </w:r>
      <w:r w:rsidR="00DA165E">
        <w:rPr>
          <w:rFonts w:hint="eastAsia"/>
        </w:rPr>
        <w:t>HTFileDownloader</w:t>
      </w:r>
      <w:r w:rsidR="00DA165E">
        <w:rPr>
          <w:rFonts w:hint="eastAsia"/>
        </w:rPr>
        <w:t>类在初始化时可以选择一个默认的实现，并且在程序运行过程中修改实现！</w:t>
      </w:r>
    </w:p>
    <w:p w:rsidR="00EC5AFC" w:rsidRDefault="008E2A61" w:rsidP="006B1617">
      <w:pPr>
        <w:pStyle w:val="afc"/>
        <w:ind w:firstLine="480"/>
      </w:pPr>
      <w:r>
        <w:rPr>
          <w:rFonts w:hint="eastAsia"/>
        </w:rPr>
        <w:t>所有的云存储</w:t>
      </w:r>
      <w:r w:rsidR="00762CE1">
        <w:rPr>
          <w:rFonts w:hint="eastAsia"/>
        </w:rPr>
        <w:t>的实现在项目中</w:t>
      </w:r>
      <w:r>
        <w:rPr>
          <w:rFonts w:hint="eastAsia"/>
        </w:rPr>
        <w:t>都</w:t>
      </w:r>
      <w:r w:rsidR="00762CE1">
        <w:rPr>
          <w:rFonts w:hint="eastAsia"/>
        </w:rPr>
        <w:t>被</w:t>
      </w:r>
      <w:r>
        <w:rPr>
          <w:rFonts w:hint="eastAsia"/>
        </w:rPr>
        <w:t>看作是一个</w:t>
      </w:r>
      <w:r>
        <w:rPr>
          <w:rFonts w:hint="eastAsia"/>
        </w:rPr>
        <w:t>Service</w:t>
      </w:r>
      <w:r w:rsidR="00F403C8">
        <w:rPr>
          <w:rFonts w:hint="eastAsia"/>
        </w:rPr>
        <w:t>，</w:t>
      </w:r>
      <w:r w:rsidR="00367844">
        <w:rPr>
          <w:rFonts w:hint="eastAsia"/>
        </w:rPr>
        <w:t>如果将</w:t>
      </w:r>
      <w:r w:rsidR="00367844">
        <w:rPr>
          <w:rFonts w:hint="eastAsia"/>
        </w:rPr>
        <w:t>Service</w:t>
      </w:r>
      <w:r w:rsidR="00367844">
        <w:rPr>
          <w:rFonts w:hint="eastAsia"/>
        </w:rPr>
        <w:t>看成一种产品，那么可以定义一个工厂类</w:t>
      </w:r>
      <w:r w:rsidR="00367844">
        <w:rPr>
          <w:rFonts w:hint="eastAsia"/>
        </w:rPr>
        <w:t>HTFileServiceFactory</w:t>
      </w:r>
      <w:r w:rsidR="00367844">
        <w:rPr>
          <w:rFonts w:hint="eastAsia"/>
        </w:rPr>
        <w:t>，</w:t>
      </w:r>
      <w:r w:rsidR="00F403C8">
        <w:rPr>
          <w:rFonts w:hint="eastAsia"/>
        </w:rPr>
        <w:t>可以调用</w:t>
      </w:r>
      <w:r w:rsidR="00367844">
        <w:rPr>
          <w:rFonts w:hint="eastAsia"/>
        </w:rPr>
        <w:t>工厂</w:t>
      </w:r>
      <w:r w:rsidR="00F403C8">
        <w:rPr>
          <w:rFonts w:hint="eastAsia"/>
        </w:rPr>
        <w:t>的类方法创建一个</w:t>
      </w:r>
      <w:r w:rsidR="00367844">
        <w:rPr>
          <w:rFonts w:hint="eastAsia"/>
        </w:rPr>
        <w:t>具体的产品</w:t>
      </w:r>
      <w:r w:rsidR="00F403C8">
        <w:rPr>
          <w:rFonts w:hint="eastAsia"/>
        </w:rPr>
        <w:t>Service</w:t>
      </w:r>
      <w:r w:rsidR="000E5512">
        <w:rPr>
          <w:rFonts w:hint="eastAsia"/>
        </w:rPr>
        <w:t>，它返回</w:t>
      </w:r>
      <w:r w:rsidR="006B1446">
        <w:rPr>
          <w:rFonts w:hint="eastAsia"/>
        </w:rPr>
        <w:t>id&lt;HTFileDownloaderDelegate&gt;</w:t>
      </w:r>
      <w:r w:rsidR="006B1446">
        <w:rPr>
          <w:rFonts w:hint="eastAsia"/>
        </w:rPr>
        <w:t>，即</w:t>
      </w:r>
      <w:r w:rsidR="006B1446">
        <w:rPr>
          <w:rFonts w:hint="eastAsia"/>
        </w:rPr>
        <w:t>Implementor</w:t>
      </w:r>
      <w:r w:rsidR="006B1446">
        <w:rPr>
          <w:rFonts w:hint="eastAsia"/>
        </w:rPr>
        <w:t>。</w:t>
      </w:r>
      <w:r w:rsidR="00BA7FA2">
        <w:rPr>
          <w:rFonts w:hint="eastAsia"/>
        </w:rPr>
        <w:t>本项目中的工厂类是一种退化了的形式，因为只有实际上一个工厂，没有工厂接口及子类，这里仅仅是为了创建的方便</w:t>
      </w:r>
      <w:r w:rsidR="00CD0270">
        <w:rPr>
          <w:rFonts w:hint="eastAsia"/>
        </w:rPr>
        <w:t>。</w:t>
      </w:r>
    </w:p>
    <w:p w:rsidR="00B90F17" w:rsidRDefault="00B90F17" w:rsidP="006B1617">
      <w:pPr>
        <w:pStyle w:val="afc"/>
        <w:ind w:firstLine="480"/>
      </w:pPr>
      <w:r>
        <w:rPr>
          <w:rFonts w:hint="eastAsia"/>
        </w:rPr>
        <w:t>程序运行过程中的所有下载及其云服务的操作需要统一进行管理，即在全局中</w:t>
      </w:r>
      <w:r>
        <w:rPr>
          <w:rFonts w:hint="eastAsia"/>
        </w:rPr>
        <w:t>HTFileDownloader</w:t>
      </w:r>
      <w:r w:rsidR="000023C4">
        <w:rPr>
          <w:rFonts w:hint="eastAsia"/>
        </w:rPr>
        <w:t>只</w:t>
      </w:r>
      <w:r>
        <w:rPr>
          <w:rFonts w:hint="eastAsia"/>
        </w:rPr>
        <w:t>有一个实例</w:t>
      </w:r>
      <w:r w:rsidR="00C4283A">
        <w:rPr>
          <w:rFonts w:hint="eastAsia"/>
        </w:rPr>
        <w:t>。于是可以将</w:t>
      </w:r>
      <w:r w:rsidR="00C4283A">
        <w:rPr>
          <w:rFonts w:hint="eastAsia"/>
        </w:rPr>
        <w:t>HTFileDownloader</w:t>
      </w:r>
      <w:r w:rsidR="00C4283A">
        <w:rPr>
          <w:rFonts w:hint="eastAsia"/>
        </w:rPr>
        <w:t>单独设计成单例</w:t>
      </w:r>
      <w:r w:rsidR="00D740A7">
        <w:rPr>
          <w:rFonts w:hint="eastAsia"/>
        </w:rPr>
        <w:t>（</w:t>
      </w:r>
      <w:r w:rsidR="00D740A7">
        <w:rPr>
          <w:rFonts w:hint="eastAsia"/>
        </w:rPr>
        <w:t>Singleton</w:t>
      </w:r>
      <w:r w:rsidR="00D740A7">
        <w:rPr>
          <w:rFonts w:hint="eastAsia"/>
        </w:rPr>
        <w:t>）</w:t>
      </w:r>
      <w:r w:rsidR="00C4283A">
        <w:rPr>
          <w:rFonts w:hint="eastAsia"/>
        </w:rPr>
        <w:t>，以提供全局访问点，而这个就体现了桥接模式的优势，它的接口与实现可以单独变化，这是继承方式无法做到的。</w:t>
      </w:r>
      <w:r w:rsidR="00821F82">
        <w:rPr>
          <w:rFonts w:hint="eastAsia"/>
        </w:rPr>
        <w:t>HTFileDownloader</w:t>
      </w:r>
      <w:r w:rsidR="00821F82">
        <w:rPr>
          <w:rFonts w:hint="eastAsia"/>
        </w:rPr>
        <w:t>的初始化代码如</w:t>
      </w:r>
      <w:r w:rsidR="006064B6">
        <w:fldChar w:fldCharType="begin"/>
      </w:r>
      <w:r w:rsidR="006064B6">
        <w:instrText xml:space="preserve"> </w:instrText>
      </w:r>
      <w:r w:rsidR="006064B6">
        <w:rPr>
          <w:rFonts w:hint="eastAsia"/>
        </w:rPr>
        <w:instrText>REF _Ref325191826 \h</w:instrText>
      </w:r>
      <w:r w:rsidR="006064B6">
        <w:instrText xml:space="preserve"> </w:instrText>
      </w:r>
      <w:r w:rsidR="006064B6">
        <w:fldChar w:fldCharType="separate"/>
      </w:r>
      <w:r w:rsidR="00B34DF8">
        <w:rPr>
          <w:rFonts w:hint="eastAsia"/>
        </w:rPr>
        <w:t>代码片断</w:t>
      </w:r>
      <w:r w:rsidR="00B34DF8">
        <w:rPr>
          <w:rFonts w:hint="eastAsia"/>
        </w:rPr>
        <w:t xml:space="preserve"> </w:t>
      </w:r>
      <w:r w:rsidR="00B34DF8">
        <w:rPr>
          <w:noProof/>
        </w:rPr>
        <w:t>8</w:t>
      </w:r>
      <w:r w:rsidR="006064B6">
        <w:fldChar w:fldCharType="end"/>
      </w:r>
      <w:r w:rsidR="00821F82">
        <w:rPr>
          <w:rFonts w:hint="eastAsia"/>
        </w:rPr>
        <w:t>。</w:t>
      </w:r>
    </w:p>
    <w:p w:rsidR="00BF0276" w:rsidRDefault="00B0457A" w:rsidP="006B1617">
      <w:pPr>
        <w:pStyle w:val="afc"/>
        <w:ind w:firstLine="480"/>
      </w:pPr>
      <w:r>
        <w:rPr>
          <w:rFonts w:hint="eastAsia"/>
        </w:rPr>
        <w:t>云存储访问模块</w:t>
      </w:r>
      <w:r w:rsidR="00CC23E3">
        <w:rPr>
          <w:rFonts w:hint="eastAsia"/>
        </w:rPr>
        <w:t>设计的结构图如下所示：</w:t>
      </w:r>
    </w:p>
    <w:p w:rsidR="0095267C" w:rsidRDefault="005A114D" w:rsidP="0095267C">
      <w:pPr>
        <w:keepNext/>
      </w:pPr>
      <w:r>
        <w:object w:dxaOrig="14829" w:dyaOrig="9325">
          <v:shape id="_x0000_i1027" type="#_x0000_t75" style="width:413.6pt;height:336.55pt" o:ole="">
            <v:imagedata r:id="rId29" o:title=""/>
          </v:shape>
          <o:OLEObject Type="Embed" ProgID="Visio.Drawing.11" ShapeID="_x0000_i1027" DrawAspect="Content" ObjectID="_1399039592" r:id="rId30"/>
        </w:object>
      </w:r>
    </w:p>
    <w:p w:rsidR="00C40A06" w:rsidRPr="00C40A06" w:rsidRDefault="0095267C" w:rsidP="0095267C">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3</w:t>
      </w:r>
      <w:r w:rsidR="008A6156">
        <w:fldChar w:fldCharType="end"/>
      </w:r>
      <w:r w:rsidR="0095334E">
        <w:rPr>
          <w:rFonts w:hint="eastAsia"/>
        </w:rPr>
        <w:t xml:space="preserve"> </w:t>
      </w:r>
      <w:r w:rsidR="0095334E">
        <w:rPr>
          <w:rFonts w:hint="eastAsia"/>
        </w:rPr>
        <w:t>云存储模式类结构图</w:t>
      </w:r>
    </w:p>
    <w:p w:rsidR="00A30717" w:rsidRDefault="00A30717" w:rsidP="006B1617">
      <w:pPr>
        <w:pStyle w:val="afc"/>
        <w:ind w:firstLine="480"/>
      </w:pPr>
      <w:r>
        <w:rPr>
          <w:rFonts w:hint="eastAsia"/>
        </w:rPr>
        <w:t>在这种设计下，既可以</w:t>
      </w:r>
      <w:r w:rsidR="00607821">
        <w:rPr>
          <w:rFonts w:hint="eastAsia"/>
        </w:rPr>
        <w:t>提供一个全局</w:t>
      </w:r>
      <w:r>
        <w:rPr>
          <w:rFonts w:hint="eastAsia"/>
        </w:rPr>
        <w:t>文件操作</w:t>
      </w:r>
      <w:r w:rsidR="00607821">
        <w:rPr>
          <w:rFonts w:hint="eastAsia"/>
        </w:rPr>
        <w:t>点</w:t>
      </w:r>
      <w:r>
        <w:rPr>
          <w:rFonts w:hint="eastAsia"/>
        </w:rPr>
        <w:t>，</w:t>
      </w:r>
      <w:r w:rsidR="00607821">
        <w:rPr>
          <w:rFonts w:hint="eastAsia"/>
        </w:rPr>
        <w:t>同时</w:t>
      </w:r>
      <w:r>
        <w:rPr>
          <w:rFonts w:hint="eastAsia"/>
        </w:rPr>
        <w:t>又可以切换不同的云存储</w:t>
      </w:r>
      <w:r w:rsidR="00607821">
        <w:rPr>
          <w:rFonts w:hint="eastAsia"/>
        </w:rPr>
        <w:t>，让程序的实现变得清晰、简单。</w:t>
      </w:r>
    </w:p>
    <w:p w:rsidR="008E2A61" w:rsidRPr="000921EC" w:rsidRDefault="00A20076" w:rsidP="006B1617">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D72FD2" w:rsidRPr="00D72FD2" w:rsidRDefault="00714834" w:rsidP="00FB0842">
      <w:pPr>
        <w:jc w:val="center"/>
      </w:pPr>
      <w:r>
        <w:rPr>
          <w:noProof/>
        </w:rPr>
        <w:lastRenderedPageBreak/>
        <mc:AlternateContent>
          <mc:Choice Requires="wpc">
            <w:drawing>
              <wp:anchor distT="0" distB="0" distL="114300" distR="114300" simplePos="0" relativeHeight="251666944" behindDoc="0" locked="0" layoutInCell="1" allowOverlap="1" wp14:anchorId="61675E76" wp14:editId="559FBF0A">
                <wp:simplePos x="0" y="0"/>
                <wp:positionH relativeFrom="character">
                  <wp:posOffset>0</wp:posOffset>
                </wp:positionH>
                <wp:positionV relativeFrom="line">
                  <wp:posOffset>0</wp:posOffset>
                </wp:positionV>
                <wp:extent cx="4142740" cy="3756025"/>
                <wp:effectExtent l="0" t="0" r="635"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777448" cy="407280"/>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0</w:t>
                              </w:r>
                            </w:p>
                            <w:p w:rsidR="009E3290" w:rsidRPr="00FC3E24" w:rsidRDefault="009E3290" w:rsidP="00280B53">
                              <w:pPr>
                                <w:jc w:val="center"/>
                                <w:rPr>
                                  <w:sz w:val="21"/>
                                </w:rPr>
                              </w:pPr>
                              <w:proofErr w:type="gramStart"/>
                              <w:r>
                                <w:rPr>
                                  <w:rFonts w:hint="eastAsia"/>
                                  <w:sz w:val="21"/>
                                </w:rPr>
                                <w:t>type:</w:t>
                              </w:r>
                              <w:proofErr w:type="gramEnd"/>
                              <w:r>
                                <w:rPr>
                                  <w:rFonts w:hint="eastAsia"/>
                                  <w:sz w:val="21"/>
                                </w:rPr>
                                <w:t>folder</w:t>
                              </w:r>
                            </w:p>
                          </w:txbxContent>
                        </wps:txbx>
                        <wps:bodyPr rot="0" vert="horz" wrap="non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12494341</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12449382</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1234124</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968" y="515304"/>
                            <a:ext cx="73364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674616" y="515304"/>
                            <a:ext cx="367919"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674616" y="515304"/>
                            <a:ext cx="1411087"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E054FC">
                                <w:rPr>
                                  <w:rFonts w:hint="eastAsia"/>
                                </w:rPr>
                                <w:t xml:space="preserve"> </w:t>
                              </w:r>
                              <w:r w:rsidRPr="00E054FC">
                                <w:rPr>
                                  <w:rFonts w:hint="eastAsia"/>
                                  <w:sz w:val="21"/>
                                </w:rPr>
                                <w:t>2222222</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sidRPr="00393490">
                                <w:rPr>
                                  <w:rFonts w:hint="eastAsia"/>
                                  <w:sz w:val="21"/>
                                </w:rPr>
                                <w:t>1111111</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Pr>
                                  <w:rFonts w:hint="eastAsia"/>
                                  <w:sz w:val="21"/>
                                </w:rPr>
                                <w:t>11111234</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4314313</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66944;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">
                <v:shape id="_x0000_s1048" type="#_x0000_t75" style="position:absolute;width:41427;height:37560;visibility:visible;mso-wrap-style:square">
                  <v:fill o:detectmouseclick="t"/>
                  <v:path o:connecttype="none"/>
                </v:shape>
                <v:rect id="Rectangle 125" o:spid="_x0000_s1049" style="position:absolute;left:12855;top:1080;width:7774;height:40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JLsEA&#10;AADbAAAADwAAAGRycy9kb3ducmV2LnhtbERPu27CMBTdK/UfrFuJrTjtgKKAQQjUxwaBAmK7xJck&#10;Ir6ObJOEv6+HSh2Pznu2GEwjOnK+tqzgbZyAIC6srrlU8LP/eE1B+ICssbFMCh7kYTF/fpphpm3P&#10;OXW7UIoYwj5DBVUIbSalLyoy6Me2JY7c1TqDIUJXSu2wj+Gmke9JMpEGa44NFba0qqi47e5GgUwu&#10;X+vP/Lzcbo6H/fn+cHg9OaVGL8NyCiLQEP7Ff+5vrSCN6+O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CSS7BAAAA2wAAAA8AAAAAAAAAAAAAAAAAmAIAAGRycy9kb3du&#10;cmV2LnhtbFBLBQYAAAAABAAEAPUAAACGAw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0</w:t>
                        </w:r>
                      </w:p>
                      <w:p w:rsidR="009E3290" w:rsidRPr="00FC3E24" w:rsidRDefault="009E3290" w:rsidP="00280B53">
                        <w:pPr>
                          <w:jc w:val="center"/>
                          <w:rPr>
                            <w:sz w:val="21"/>
                          </w:rPr>
                        </w:pPr>
                        <w:proofErr w:type="gramStart"/>
                        <w:r>
                          <w:rPr>
                            <w:rFonts w:hint="eastAsia"/>
                            <w:sz w:val="21"/>
                          </w:rPr>
                          <w:t>type:</w:t>
                        </w:r>
                        <w:proofErr w:type="gramEnd"/>
                        <w:r>
                          <w:rPr>
                            <w:rFonts w:hint="eastAsia"/>
                            <w:sz w:val="21"/>
                          </w:rPr>
                          <w:t>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12494341</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12449382</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1234124</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9;top:5153;width:7337;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6746;top:5153;width:3679;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6746;top:5153;width:14111;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9E3290" w:rsidRPr="001E2D09" w:rsidRDefault="009E3290" w:rsidP="00280B53">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E054FC">
                          <w:rPr>
                            <w:rFonts w:hint="eastAsia"/>
                          </w:rPr>
                          <w:t xml:space="preserve"> </w:t>
                        </w:r>
                        <w:r w:rsidRPr="00E054FC">
                          <w:rPr>
                            <w:rFonts w:hint="eastAsia"/>
                            <w:sz w:val="21"/>
                          </w:rPr>
                          <w:t>2222222</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sidRPr="00393490">
                          <w:rPr>
                            <w:rFonts w:hint="eastAsia"/>
                            <w:sz w:val="21"/>
                          </w:rPr>
                          <w:t>1111111</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Pr>
                            <w:rFonts w:hint="eastAsia"/>
                            <w:sz w:val="21"/>
                          </w:rPr>
                          <w:t>11111234</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9E3290" w:rsidRDefault="009E3290" w:rsidP="00280B53">
                        <w:pPr>
                          <w:jc w:val="center"/>
                          <w:rPr>
                            <w:sz w:val="21"/>
                          </w:rPr>
                        </w:pPr>
                        <w:proofErr w:type="gramStart"/>
                        <w:r>
                          <w:rPr>
                            <w:rFonts w:hint="eastAsia"/>
                            <w:sz w:val="21"/>
                          </w:rPr>
                          <w:t>id:</w:t>
                        </w:r>
                        <w:proofErr w:type="gramEnd"/>
                        <w:r>
                          <w:rPr>
                            <w:rFonts w:hint="eastAsia"/>
                            <w:sz w:val="21"/>
                          </w:rPr>
                          <w:t>4314313</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9E3290" w:rsidRPr="001E2D09" w:rsidRDefault="009E3290" w:rsidP="00280B53">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6C70D6B2" wp14:editId="3FE9525D">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2C767B" w:rsidRDefault="00714834" w:rsidP="002C767B">
      <w:r>
        <w:rPr>
          <w:noProof/>
        </w:rPr>
        <mc:AlternateContent>
          <mc:Choice Requires="wps">
            <w:drawing>
              <wp:inline distT="0" distB="0" distL="0" distR="0" wp14:anchorId="7509A29B" wp14:editId="0DB018EF">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4</w:t>
                            </w:r>
                            <w:r w:rsidR="008A6156">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4</w:t>
                      </w:r>
                      <w:r w:rsidR="008A6156">
                        <w:fldChar w:fldCharType="end"/>
                      </w:r>
                      <w:r>
                        <w:rPr>
                          <w:rFonts w:hint="eastAsia"/>
                        </w:rPr>
                        <w:t xml:space="preserve"> </w:t>
                      </w:r>
                      <w:r>
                        <w:rPr>
                          <w:rFonts w:hint="eastAsia"/>
                        </w:rPr>
                        <w:t>字典结构</w:t>
                      </w:r>
                    </w:p>
                  </w:txbxContent>
                </v:textbox>
                <w10:anchorlock/>
              </v:shape>
            </w:pict>
          </mc:Fallback>
        </mc:AlternateContent>
      </w:r>
    </w:p>
    <w:p w:rsidR="00A4001B" w:rsidRDefault="005570C5" w:rsidP="00217D1E">
      <w:pPr>
        <w:pStyle w:val="afc"/>
        <w:ind w:firstLine="480"/>
      </w:pPr>
      <w:r>
        <w:rPr>
          <w:rFonts w:hint="eastAsia"/>
        </w:rPr>
        <w:t>在每个节点中</w:t>
      </w:r>
      <w:r w:rsidR="00AC2606">
        <w:rPr>
          <w:rFonts w:hint="eastAsia"/>
        </w:rPr>
        <w:t>id</w:t>
      </w:r>
      <w:r w:rsidR="00AC2606">
        <w:rPr>
          <w:rFonts w:hint="eastAsia"/>
        </w:rPr>
        <w:t>是个</w:t>
      </w:r>
      <w:r w:rsidR="00AC2606">
        <w:rPr>
          <w:rFonts w:hint="eastAsia"/>
        </w:rPr>
        <w:t>NSNumber</w:t>
      </w:r>
      <w:r w:rsidR="00CB2AC6">
        <w:rPr>
          <w:rFonts w:hint="eastAsia"/>
        </w:rPr>
        <w:t>，它是文件的唯一标识符</w:t>
      </w:r>
      <w:r w:rsidR="00AC2606">
        <w:rPr>
          <w:rFonts w:hint="eastAsia"/>
        </w:rPr>
        <w:t>，</w:t>
      </w:r>
      <w:r w:rsidR="00AC2606">
        <w:rPr>
          <w:rFonts w:hint="eastAsia"/>
        </w:rPr>
        <w:t>type</w:t>
      </w:r>
      <w:r w:rsidR="00AC2606">
        <w:rPr>
          <w:rFonts w:hint="eastAsia"/>
        </w:rPr>
        <w:t>是</w:t>
      </w:r>
      <w:r w:rsidR="00AC2606">
        <w:rPr>
          <w:rFonts w:hint="eastAsia"/>
        </w:rPr>
        <w:t>NSString</w:t>
      </w:r>
      <w:r w:rsidR="00F340F4">
        <w:rPr>
          <w:rFonts w:hint="eastAsia"/>
        </w:rPr>
        <w:t>，它用以区分文件与文件夹。当节点是文件夹时，它会有一个</w:t>
      </w:r>
      <w:r w:rsidR="00AC2606">
        <w:rPr>
          <w:rFonts w:hint="eastAsia"/>
        </w:rPr>
        <w:t>items</w:t>
      </w:r>
      <w:r w:rsidR="00F340F4">
        <w:rPr>
          <w:rFonts w:hint="eastAsia"/>
        </w:rPr>
        <w:t>键，</w:t>
      </w:r>
      <w:r w:rsidR="00DA76BB">
        <w:rPr>
          <w:rFonts w:hint="eastAsia"/>
        </w:rPr>
        <w:t>它的值</w:t>
      </w:r>
      <w:r w:rsidR="00F66925">
        <w:rPr>
          <w:rFonts w:hint="eastAsia"/>
        </w:rPr>
        <w:t>又</w:t>
      </w:r>
      <w:r w:rsidR="00AC2606">
        <w:rPr>
          <w:rFonts w:hint="eastAsia"/>
        </w:rPr>
        <w:t>是变长</w:t>
      </w:r>
      <w:r w:rsidR="00F66925">
        <w:rPr>
          <w:rFonts w:hint="eastAsia"/>
        </w:rPr>
        <w:t>字典</w:t>
      </w:r>
      <w:r w:rsidR="00AC2606">
        <w:rPr>
          <w:rFonts w:hint="eastAsia"/>
        </w:rPr>
        <w:t>NSMutable</w:t>
      </w:r>
      <w:r w:rsidR="00DC6BD4">
        <w:rPr>
          <w:rFonts w:hint="eastAsia"/>
        </w:rPr>
        <w:t>Dictionary</w:t>
      </w:r>
      <w:r w:rsidR="001A6060">
        <w:rPr>
          <w:rFonts w:hint="eastAsia"/>
        </w:rPr>
        <w:t>（如</w:t>
      </w:r>
      <w:r w:rsidR="0004054E">
        <w:fldChar w:fldCharType="begin"/>
      </w:r>
      <w:r w:rsidR="0004054E">
        <w:instrText xml:space="preserve"> </w:instrText>
      </w:r>
      <w:r w:rsidR="0004054E">
        <w:rPr>
          <w:rFonts w:hint="eastAsia"/>
        </w:rPr>
        <w:instrText>REF _Ref325189481 \h</w:instrText>
      </w:r>
      <w:r w:rsidR="0004054E">
        <w:instrText xml:space="preserve"> </w:instrText>
      </w:r>
      <w:r w:rsidR="0004054E">
        <w:fldChar w:fldCharType="separate"/>
      </w:r>
      <w:r w:rsidR="00B34DF8">
        <w:rPr>
          <w:rFonts w:hint="eastAsia"/>
        </w:rPr>
        <w:t>代码片断</w:t>
      </w:r>
      <w:r w:rsidR="00B34DF8">
        <w:rPr>
          <w:rFonts w:hint="eastAsia"/>
        </w:rPr>
        <w:t xml:space="preserve"> </w:t>
      </w:r>
      <w:r w:rsidR="00B34DF8">
        <w:rPr>
          <w:noProof/>
        </w:rPr>
        <w:t>3</w:t>
      </w:r>
      <w:r w:rsidR="0004054E">
        <w:fldChar w:fldCharType="end"/>
      </w:r>
      <w:r w:rsidR="001A6060">
        <w:rPr>
          <w:rFonts w:hint="eastAsia"/>
        </w:rPr>
        <w:t>）</w:t>
      </w:r>
      <w:r w:rsidR="00AE6AAF">
        <w:rPr>
          <w:rFonts w:hint="eastAsia"/>
        </w:rPr>
        <w:t>。</w:t>
      </w:r>
      <w:r w:rsidR="00B62DAE">
        <w:rPr>
          <w:rFonts w:hint="eastAsia"/>
        </w:rPr>
        <w:t>当要访问</w:t>
      </w:r>
      <w:r w:rsidR="00314E0C">
        <w:rPr>
          <w:rFonts w:hint="eastAsia"/>
        </w:rPr>
        <w:t xml:space="preserve"> /folder2/folder3/file3</w:t>
      </w:r>
      <w:r w:rsidR="00B62DAE">
        <w:rPr>
          <w:rFonts w:hint="eastAsia"/>
        </w:rPr>
        <w:t xml:space="preserve"> </w:t>
      </w:r>
      <w:r w:rsidR="00B62DAE">
        <w:rPr>
          <w:rFonts w:hint="eastAsia"/>
        </w:rPr>
        <w:t>时</w:t>
      </w:r>
      <w:r w:rsidR="00440861">
        <w:rPr>
          <w:rFonts w:hint="eastAsia"/>
        </w:rPr>
        <w:t>，首先</w:t>
      </w:r>
      <w:r w:rsidR="003568AA">
        <w:rPr>
          <w:rFonts w:hint="eastAsia"/>
        </w:rPr>
        <w:t>将</w:t>
      </w:r>
      <w:r w:rsidR="00FD7BDB">
        <w:rPr>
          <w:rFonts w:hint="eastAsia"/>
        </w:rPr>
        <w:t>访问的路径</w:t>
      </w:r>
      <w:r w:rsidR="00C931B6">
        <w:rPr>
          <w:rFonts w:hint="eastAsia"/>
        </w:rPr>
        <w:t>拆</w:t>
      </w:r>
      <w:r w:rsidR="00FD7BDB">
        <w:rPr>
          <w:rFonts w:hint="eastAsia"/>
        </w:rPr>
        <w:t>分为四</w:t>
      </w:r>
      <w:r w:rsidR="00440861">
        <w:rPr>
          <w:rFonts w:hint="eastAsia"/>
        </w:rPr>
        <w:t>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825867">
        <w:rPr>
          <w:rFonts w:hint="eastAsia"/>
        </w:rPr>
        <w:t>folder2</w:t>
      </w:r>
      <w:r w:rsidR="006B0D25">
        <w:rPr>
          <w:rFonts w:hint="eastAsia"/>
        </w:rPr>
        <w:t>”</w:t>
      </w:r>
      <w:r w:rsidR="00440861">
        <w:rPr>
          <w:rFonts w:hint="eastAsia"/>
        </w:rPr>
        <w:t>，</w:t>
      </w:r>
      <w:r w:rsidR="00825867">
        <w:rPr>
          <w:rFonts w:hint="eastAsia"/>
        </w:rPr>
        <w:t>“</w:t>
      </w:r>
      <w:r w:rsidR="00825867">
        <w:rPr>
          <w:rFonts w:hint="eastAsia"/>
        </w:rPr>
        <w:t>folder3</w:t>
      </w:r>
      <w:r w:rsidR="00825867">
        <w:rPr>
          <w:rFonts w:hint="eastAsia"/>
        </w:rPr>
        <w:t>”，</w:t>
      </w:r>
      <w:r w:rsidR="006B0D25">
        <w:rPr>
          <w:rFonts w:hint="eastAsia"/>
        </w:rPr>
        <w:t>“</w:t>
      </w:r>
      <w:r w:rsidR="00E8103B">
        <w:rPr>
          <w:rFonts w:hint="eastAsia"/>
        </w:rPr>
        <w:t>file3</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1706ED">
        <w:rPr>
          <w:rFonts w:hint="eastAsia"/>
        </w:rPr>
        <w:t>folder2</w:t>
      </w:r>
      <w:r w:rsidR="006B0D25">
        <w:rPr>
          <w:rFonts w:hint="eastAsia"/>
        </w:rPr>
        <w:t>”</w:t>
      </w:r>
      <w:r w:rsidR="00512464">
        <w:rPr>
          <w:rFonts w:hint="eastAsia"/>
        </w:rPr>
        <w:t>键对应的值</w:t>
      </w:r>
      <w:r w:rsidR="00040DF8">
        <w:rPr>
          <w:rFonts w:hint="eastAsia"/>
        </w:rPr>
        <w:t>，这样就进入</w:t>
      </w:r>
      <w:r w:rsidR="006B0D25">
        <w:rPr>
          <w:rFonts w:hint="eastAsia"/>
        </w:rPr>
        <w:t>“</w:t>
      </w:r>
      <w:r w:rsidR="00AE405E">
        <w:rPr>
          <w:rFonts w:hint="eastAsia"/>
        </w:rPr>
        <w:t>folder2</w:t>
      </w:r>
      <w:r w:rsidR="006B0D25">
        <w:rPr>
          <w:rFonts w:hint="eastAsia"/>
        </w:rPr>
        <w:t>”</w:t>
      </w:r>
      <w:r w:rsidR="00040DF8">
        <w:rPr>
          <w:rFonts w:hint="eastAsia"/>
        </w:rPr>
        <w:t>节点，</w:t>
      </w:r>
      <w:r w:rsidR="00DF6876">
        <w:rPr>
          <w:rFonts w:hint="eastAsia"/>
        </w:rPr>
        <w:t>然后</w:t>
      </w:r>
      <w:r w:rsidR="00040DF8">
        <w:rPr>
          <w:rFonts w:hint="eastAsia"/>
        </w:rPr>
        <w:t>再从当前节点的</w:t>
      </w:r>
      <w:r w:rsidR="002D56B9">
        <w:rPr>
          <w:rFonts w:hint="eastAsia"/>
        </w:rPr>
        <w:t>items</w:t>
      </w:r>
      <w:r w:rsidR="002D56B9">
        <w:rPr>
          <w:rFonts w:hint="eastAsia"/>
        </w:rPr>
        <w:t>中找到</w:t>
      </w:r>
      <w:r w:rsidR="006B0D25">
        <w:rPr>
          <w:rFonts w:hint="eastAsia"/>
        </w:rPr>
        <w:t>“</w:t>
      </w:r>
      <w:r w:rsidR="00591EB1">
        <w:rPr>
          <w:rFonts w:hint="eastAsia"/>
        </w:rPr>
        <w:t>folder3</w:t>
      </w:r>
      <w:r w:rsidR="006B0D25">
        <w:rPr>
          <w:rFonts w:hint="eastAsia"/>
        </w:rPr>
        <w:t>”</w:t>
      </w:r>
      <w:r w:rsidR="002D56B9">
        <w:rPr>
          <w:rFonts w:hint="eastAsia"/>
        </w:rPr>
        <w:t>键对应的值</w:t>
      </w:r>
      <w:r w:rsidR="00DB7F40">
        <w:rPr>
          <w:rFonts w:hint="eastAsia"/>
        </w:rPr>
        <w:t>，于是</w:t>
      </w:r>
      <w:r w:rsidR="008E1ADE">
        <w:rPr>
          <w:rFonts w:hint="eastAsia"/>
        </w:rPr>
        <w:t>就</w:t>
      </w:r>
      <w:r w:rsidR="00DB7F40">
        <w:rPr>
          <w:rFonts w:hint="eastAsia"/>
        </w:rPr>
        <w:t>进入</w:t>
      </w:r>
      <w:r w:rsidR="00DB7F40">
        <w:rPr>
          <w:rFonts w:hint="eastAsia"/>
        </w:rPr>
        <w:t>folder3</w:t>
      </w:r>
      <w:r w:rsidR="00DB7F40">
        <w:rPr>
          <w:rFonts w:hint="eastAsia"/>
        </w:rPr>
        <w:t>节点，最后</w:t>
      </w:r>
      <w:r w:rsidR="008E1ADE">
        <w:rPr>
          <w:rFonts w:hint="eastAsia"/>
        </w:rPr>
        <w:t>找到文件</w:t>
      </w:r>
      <w:r w:rsidR="00DB7F40">
        <w:rPr>
          <w:rFonts w:hint="eastAsia"/>
        </w:rPr>
        <w:t>file3</w:t>
      </w:r>
      <w:r w:rsidR="008E1ADE">
        <w:rPr>
          <w:rFonts w:hint="eastAsia"/>
        </w:rPr>
        <w:t>对应的</w:t>
      </w:r>
      <w:r w:rsidR="008E1ADE">
        <w:rPr>
          <w:rFonts w:hint="eastAsia"/>
        </w:rPr>
        <w:t>ID</w:t>
      </w:r>
      <w:r w:rsidR="00AA4FBD">
        <w:rPr>
          <w:rFonts w:hint="eastAsia"/>
        </w:rPr>
        <w:t>，就可以对其</w:t>
      </w:r>
      <w:r w:rsidR="008E1ADE">
        <w:rPr>
          <w:rFonts w:hint="eastAsia"/>
        </w:rPr>
        <w:t>进行其他操作</w:t>
      </w:r>
      <w:r w:rsidR="00432533">
        <w:rPr>
          <w:rFonts w:hint="eastAsia"/>
        </w:rPr>
        <w:t>了</w:t>
      </w:r>
      <w:r w:rsidR="008E1ADE">
        <w:rPr>
          <w:rFonts w:hint="eastAsia"/>
        </w:rPr>
        <w:t>。</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C1B0E">
        <w:rPr>
          <w:rFonts w:hint="eastAsia"/>
        </w:rPr>
        <w:t>在</w:t>
      </w:r>
      <w:r w:rsidR="00961D2E">
        <w:fldChar w:fldCharType="begin"/>
      </w:r>
      <w:r w:rsidR="00961D2E">
        <w:instrText xml:space="preserve"> </w:instrText>
      </w:r>
      <w:r w:rsidR="00961D2E">
        <w:rPr>
          <w:rFonts w:hint="eastAsia"/>
        </w:rPr>
        <w:instrText>REF _Ref325189631 \h</w:instrText>
      </w:r>
      <w:r w:rsidR="00961D2E">
        <w:instrText xml:space="preserve"> </w:instrText>
      </w:r>
      <w:r w:rsidR="00961D2E">
        <w:fldChar w:fldCharType="separate"/>
      </w:r>
      <w:r w:rsidR="00B34DF8">
        <w:rPr>
          <w:rFonts w:hint="eastAsia"/>
        </w:rPr>
        <w:t>代码片断</w:t>
      </w:r>
      <w:r w:rsidR="00B34DF8">
        <w:rPr>
          <w:rFonts w:hint="eastAsia"/>
        </w:rPr>
        <w:t xml:space="preserve"> </w:t>
      </w:r>
      <w:r w:rsidR="00B34DF8">
        <w:rPr>
          <w:noProof/>
        </w:rPr>
        <w:t>4</w:t>
      </w:r>
      <w:r w:rsidR="00961D2E">
        <w:fldChar w:fldCharType="end"/>
      </w:r>
      <w:r w:rsidR="009C1B0E">
        <w:rPr>
          <w:rFonts w:hint="eastAsia"/>
        </w:rPr>
        <w:t>。</w:t>
      </w:r>
    </w:p>
    <w:p w:rsidR="001C4084" w:rsidRDefault="00F64383" w:rsidP="00217D1E">
      <w:pPr>
        <w:pStyle w:val="afc"/>
        <w:ind w:firstLine="480"/>
      </w:pPr>
      <w:r>
        <w:rPr>
          <w:rFonts w:hint="eastAsia"/>
        </w:rPr>
        <w:t>文档树的访问</w:t>
      </w:r>
      <w:r w:rsidR="002F65B5">
        <w:rPr>
          <w:rFonts w:hint="eastAsia"/>
        </w:rPr>
        <w:t>主要</w:t>
      </w:r>
      <w:r w:rsidR="00BF1090">
        <w:rPr>
          <w:rFonts w:hint="eastAsia"/>
        </w:rPr>
        <w:t>方法有</w:t>
      </w:r>
      <w:r w:rsidR="00E14E87">
        <w:rPr>
          <w:rFonts w:hint="eastAsia"/>
        </w:rPr>
        <w:t>（</w:t>
      </w:r>
      <w:r w:rsidR="00870262">
        <w:fldChar w:fldCharType="begin"/>
      </w:r>
      <w:r w:rsidR="00870262">
        <w:instrText xml:space="preserve"> </w:instrText>
      </w:r>
      <w:r w:rsidR="00870262">
        <w:rPr>
          <w:rFonts w:hint="eastAsia"/>
        </w:rPr>
        <w:instrText>REF _Ref325190156 \h</w:instrText>
      </w:r>
      <w:r w:rsidR="00870262">
        <w:instrText xml:space="preserve"> </w:instrText>
      </w:r>
      <w:r w:rsidR="00870262">
        <w:fldChar w:fldCharType="separate"/>
      </w:r>
      <w:r w:rsidR="00B34DF8">
        <w:rPr>
          <w:rFonts w:hint="eastAsia"/>
        </w:rPr>
        <w:t>代码片断</w:t>
      </w:r>
      <w:r w:rsidR="00B34DF8">
        <w:rPr>
          <w:rFonts w:hint="eastAsia"/>
        </w:rPr>
        <w:t xml:space="preserve"> </w:t>
      </w:r>
      <w:r w:rsidR="00B34DF8">
        <w:rPr>
          <w:noProof/>
        </w:rPr>
        <w:t>5</w:t>
      </w:r>
      <w:r w:rsidR="00870262">
        <w:fldChar w:fldCharType="end"/>
      </w:r>
      <w:r w:rsidR="00E14E87">
        <w:rPr>
          <w:rFonts w:hint="eastAsia"/>
        </w:rPr>
        <w:t>）</w:t>
      </w:r>
      <w:r w:rsidR="001C4084">
        <w:rPr>
          <w:rFonts w:hint="eastAsia"/>
        </w:rPr>
        <w:t>：</w:t>
      </w:r>
    </w:p>
    <w:p w:rsidR="00BF1090" w:rsidRDefault="00BF1090" w:rsidP="00BF1090">
      <w:pPr>
        <w:pStyle w:val="afc"/>
        <w:numPr>
          <w:ilvl w:val="0"/>
          <w:numId w:val="30"/>
        </w:numPr>
        <w:ind w:firstLineChars="0"/>
      </w:pPr>
      <w:r>
        <w:rPr>
          <w:rFonts w:hint="eastAsia"/>
        </w:rPr>
        <w:t>- (NSDictionary*)getNodeinPath</w:t>
      </w:r>
      <w:r>
        <w:t>:(NSString*)path</w:t>
      </w:r>
    </w:p>
    <w:p w:rsidR="00BF1090" w:rsidRDefault="00BF1090" w:rsidP="00BF1090">
      <w:pPr>
        <w:pStyle w:val="afc"/>
        <w:numPr>
          <w:ilvl w:val="0"/>
          <w:numId w:val="30"/>
        </w:numPr>
        <w:ind w:firstLineChars="0"/>
      </w:pPr>
      <w:r>
        <w:rPr>
          <w:rFonts w:hint="eastAsia"/>
        </w:rPr>
        <w:t>- (NSNumber*)getFileIDinPath:(NSString*)path</w:t>
      </w:r>
    </w:p>
    <w:p w:rsidR="00BF1090" w:rsidRDefault="00BF1090" w:rsidP="00BF1090">
      <w:pPr>
        <w:pStyle w:val="afc"/>
        <w:numPr>
          <w:ilvl w:val="0"/>
          <w:numId w:val="30"/>
        </w:numPr>
        <w:ind w:firstLineChars="0"/>
      </w:pPr>
      <w:r>
        <w:rPr>
          <w:rFonts w:hint="eastAsia"/>
        </w:rPr>
        <w:t>- (NSMutableDictionary*)buildFileMapTree:(NSNumber*)folderID</w:t>
      </w:r>
    </w:p>
    <w:p w:rsidR="001C4084" w:rsidRDefault="000C7FF2" w:rsidP="00217D1E">
      <w:pPr>
        <w:pStyle w:val="afc"/>
        <w:ind w:firstLine="480"/>
      </w:pPr>
      <w:r>
        <w:rPr>
          <w:rFonts w:hint="eastAsia"/>
        </w:rPr>
        <w:t>在上面</w:t>
      </w:r>
      <w:r>
        <w:t>getNodeinPath</w:t>
      </w:r>
      <w:r>
        <w:rPr>
          <w:rFonts w:hint="eastAsia"/>
        </w:rPr>
        <w:t>:</w:t>
      </w:r>
      <w:r w:rsidR="00D21DD9">
        <w:rPr>
          <w:rFonts w:hint="eastAsia"/>
        </w:rPr>
        <w:t>方法中，如果</w:t>
      </w:r>
      <w:r>
        <w:rPr>
          <w:rFonts w:hint="eastAsia"/>
        </w:rPr>
        <w:t>items</w:t>
      </w:r>
      <w:r>
        <w:rPr>
          <w:rFonts w:hint="eastAsia"/>
        </w:rPr>
        <w:t>为</w:t>
      </w:r>
      <w:r>
        <w:rPr>
          <w:rFonts w:hint="eastAsia"/>
        </w:rPr>
        <w:t>nil</w:t>
      </w:r>
      <w:r>
        <w:rPr>
          <w:rFonts w:hint="eastAsia"/>
        </w:rPr>
        <w:t>，则需要</w:t>
      </w:r>
      <w:r w:rsidR="007D53CF">
        <w:rPr>
          <w:rFonts w:hint="eastAsia"/>
        </w:rPr>
        <w:t>构造目录的子节点</w:t>
      </w:r>
      <w:r w:rsidR="00052DA4">
        <w:rPr>
          <w:rFonts w:hint="eastAsia"/>
        </w:rPr>
        <w:t>，</w:t>
      </w:r>
      <w:r w:rsidR="00052DA4">
        <w:rPr>
          <w:rFonts w:hint="eastAsia"/>
        </w:rPr>
        <w:lastRenderedPageBreak/>
        <w:t>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924EDF">
        <w:rPr>
          <w:rFonts w:hint="eastAsia"/>
        </w:rPr>
        <w:t>文件夹中的所有子节点</w:t>
      </w:r>
      <w:r w:rsidR="0085788D">
        <w:rPr>
          <w:rFonts w:hint="eastAsia"/>
        </w:rPr>
        <w:t>。</w:t>
      </w:r>
    </w:p>
    <w:p w:rsidR="00217D1E" w:rsidRDefault="0097595D" w:rsidP="00A11639">
      <w:pPr>
        <w:pStyle w:val="afc"/>
        <w:ind w:firstLine="480"/>
      </w:pPr>
      <w:r>
        <w:rPr>
          <w:rFonts w:hint="eastAsia"/>
        </w:rPr>
        <w:t>在</w:t>
      </w:r>
      <w:r>
        <w:rPr>
          <w:rFonts w:hint="eastAsia"/>
        </w:rPr>
        <w:t>Box</w:t>
      </w:r>
      <w:r>
        <w:rPr>
          <w:rFonts w:hint="eastAsia"/>
        </w:rPr>
        <w:t>的</w:t>
      </w:r>
      <w:r w:rsidR="00AF017C">
        <w:rPr>
          <w:rFonts w:hint="eastAsia"/>
        </w:rPr>
        <w:t>SDK</w:t>
      </w:r>
      <w:r w:rsidR="00A00F8B">
        <w:rPr>
          <w:rFonts w:hint="eastAsia"/>
        </w:rPr>
        <w:t>中</w:t>
      </w:r>
      <w:r>
        <w:rPr>
          <w:rFonts w:hint="eastAsia"/>
        </w:rPr>
        <w:t>，比较</w:t>
      </w:r>
      <w:r w:rsidR="003453AD">
        <w:rPr>
          <w:rFonts w:hint="eastAsia"/>
        </w:rPr>
        <w:t>关键</w:t>
      </w:r>
      <w:r w:rsidR="002D50E4">
        <w:rPr>
          <w:rFonts w:hint="eastAsia"/>
        </w:rPr>
        <w:t>的</w:t>
      </w:r>
      <w:r w:rsidR="003453AD">
        <w:rPr>
          <w:rFonts w:hint="eastAsia"/>
        </w:rPr>
        <w:t>类为</w:t>
      </w:r>
      <w:r w:rsidR="003453AD">
        <w:rPr>
          <w:rFonts w:hint="eastAsia"/>
        </w:rPr>
        <w:t>Box</w:t>
      </w:r>
      <w:r w:rsidR="00C93061">
        <w:rPr>
          <w:rFonts w:hint="eastAsia"/>
        </w:rPr>
        <w:t>Network</w:t>
      </w:r>
      <w:r w:rsidR="003453AD">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0B16FC">
        <w:rPr>
          <w:rFonts w:hint="eastAsia"/>
        </w:rPr>
        <w:t>下载实现的代码片断如</w:t>
      </w:r>
      <w:r w:rsidR="00387015">
        <w:fldChar w:fldCharType="begin"/>
      </w:r>
      <w:r w:rsidR="00387015">
        <w:instrText xml:space="preserve"> </w:instrText>
      </w:r>
      <w:r w:rsidR="00387015">
        <w:rPr>
          <w:rFonts w:hint="eastAsia"/>
        </w:rPr>
        <w:instrText>REF _Ref325190735 \h</w:instrText>
      </w:r>
      <w:r w:rsidR="00387015">
        <w:instrText xml:space="preserve"> </w:instrText>
      </w:r>
      <w:r w:rsidR="00387015">
        <w:fldChar w:fldCharType="separate"/>
      </w:r>
      <w:r w:rsidR="00B34DF8">
        <w:rPr>
          <w:rFonts w:hint="eastAsia"/>
        </w:rPr>
        <w:t>代码片断</w:t>
      </w:r>
      <w:r w:rsidR="00B34DF8">
        <w:rPr>
          <w:rFonts w:hint="eastAsia"/>
        </w:rPr>
        <w:t xml:space="preserve"> </w:t>
      </w:r>
      <w:r w:rsidR="00B34DF8">
        <w:rPr>
          <w:noProof/>
        </w:rPr>
        <w:t>6</w:t>
      </w:r>
      <w:r w:rsidR="00387015">
        <w:fldChar w:fldCharType="end"/>
      </w:r>
      <w:r w:rsidR="00A83C2B">
        <w:rPr>
          <w:rFonts w:hint="eastAsia"/>
        </w:rP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w:t>
      </w:r>
      <w:r w:rsidR="00C63BB5">
        <w:rPr>
          <w:rFonts w:hint="eastAsia"/>
        </w:rPr>
        <w:t>作为</w:t>
      </w:r>
      <w:r w:rsidR="00C63BB5">
        <w:rPr>
          <w:rFonts w:hint="eastAsia"/>
        </w:rPr>
        <w:t>Implementro</w:t>
      </w:r>
      <w:r w:rsidR="00C63BB5">
        <w:rPr>
          <w:rFonts w:hint="eastAsia"/>
        </w:rPr>
        <w:t>，</w:t>
      </w:r>
      <w:r w:rsidR="009E1BF3">
        <w:rPr>
          <w:rFonts w:hint="eastAsia"/>
        </w:rPr>
        <w:t>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6E5B07" w:rsidRPr="003511DC" w:rsidRDefault="004A791C" w:rsidP="00EE49F0">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w:t>
      </w:r>
      <w:r w:rsidR="003B383C">
        <w:rPr>
          <w:rFonts w:hint="eastAsia"/>
        </w:rPr>
        <w:t>并在异步操作后进入消息循环，直到异步操作完成才退出。现实见</w:t>
      </w:r>
      <w:r w:rsidR="00D5536F">
        <w:fldChar w:fldCharType="begin"/>
      </w:r>
      <w:r w:rsidR="00D5536F">
        <w:instrText xml:space="preserve"> </w:instrText>
      </w:r>
      <w:r w:rsidR="00D5536F">
        <w:rPr>
          <w:rFonts w:hint="eastAsia"/>
        </w:rPr>
        <w:instrText>REF _Ref325191027 \h</w:instrText>
      </w:r>
      <w:r w:rsidR="00D5536F">
        <w:instrText xml:space="preserve"> </w:instrText>
      </w:r>
      <w:r w:rsidR="00D5536F">
        <w:fldChar w:fldCharType="separate"/>
      </w:r>
      <w:r w:rsidR="00B34DF8">
        <w:rPr>
          <w:rFonts w:hint="eastAsia"/>
        </w:rPr>
        <w:t>代码片断</w:t>
      </w:r>
      <w:r w:rsidR="00B34DF8">
        <w:rPr>
          <w:rFonts w:hint="eastAsia"/>
        </w:rPr>
        <w:t xml:space="preserve"> </w:t>
      </w:r>
      <w:r w:rsidR="00B34DF8">
        <w:rPr>
          <w:noProof/>
        </w:rPr>
        <w:t>7</w:t>
      </w:r>
      <w:r w:rsidR="00D5536F">
        <w:fldChar w:fldCharType="end"/>
      </w:r>
      <w:r w:rsidR="003B383C">
        <w:rPr>
          <w:rFonts w:hint="eastAsia"/>
        </w:rPr>
        <w:t>，其中关键为</w:t>
      </w:r>
      <w:r w:rsidR="003B383C">
        <w:rPr>
          <w:rFonts w:hint="eastAsia"/>
        </w:rPr>
        <w:t>CFRunLoopRun()</w:t>
      </w:r>
      <w:r w:rsidR="003B383C">
        <w:rPr>
          <w:rFonts w:hint="eastAsia"/>
        </w:rPr>
        <w:t>和</w:t>
      </w:r>
      <w:r w:rsidR="003B383C">
        <w:rPr>
          <w:rFonts w:hint="eastAsia"/>
        </w:rPr>
        <w:t>CFRundLoopStop()</w:t>
      </w:r>
      <w:r w:rsidR="003B383C">
        <w:rPr>
          <w:rFonts w:hint="eastAsia"/>
        </w:rPr>
        <w:t>函数的使用。</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r w:rsidR="00857CF3">
        <w:rPr>
          <w:rFonts w:hint="eastAsia"/>
        </w:rPr>
        <w:t>具体实现不再过多阐述。</w:t>
      </w:r>
    </w:p>
    <w:p w:rsidR="004E02AD" w:rsidRDefault="005B41F1">
      <w:pPr>
        <w:pStyle w:val="3"/>
      </w:pPr>
      <w:bookmarkStart w:id="92" w:name="_Toc325201637"/>
      <w:bookmarkStart w:id="93" w:name="_Ref325204973"/>
      <w:bookmarkStart w:id="94" w:name="_Ref325204994"/>
      <w:bookmarkStart w:id="95" w:name="_Toc325295614"/>
      <w:r>
        <w:rPr>
          <w:rFonts w:hint="eastAsia"/>
        </w:rPr>
        <w:t>消息机制实现的</w:t>
      </w:r>
      <w:r w:rsidR="004E02AD">
        <w:rPr>
          <w:rFonts w:hint="eastAsia"/>
        </w:rPr>
        <w:t>进度条</w:t>
      </w:r>
      <w:bookmarkEnd w:id="92"/>
      <w:bookmarkEnd w:id="93"/>
      <w:bookmarkEnd w:id="94"/>
      <w:bookmarkEnd w:id="95"/>
    </w:p>
    <w:p w:rsidR="005921D0" w:rsidRDefault="005921D0" w:rsidP="005921D0">
      <w:pPr>
        <w:pStyle w:val="afc"/>
        <w:ind w:firstLine="480"/>
      </w:pPr>
      <w:r>
        <w:rPr>
          <w:rFonts w:hint="eastAsia"/>
        </w:rPr>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w:t>
      </w:r>
      <w:r w:rsidR="003D14C1">
        <w:rPr>
          <w:rFonts w:hint="eastAsia"/>
        </w:rPr>
        <w:lastRenderedPageBreak/>
        <w:t>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B34DF8">
        <w:t>2.3.4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B34DF8">
        <w:rPr>
          <w:rFonts w:hint="eastAsia"/>
        </w:rPr>
        <w:t>表</w:t>
      </w:r>
      <w:r w:rsidR="00B34DF8">
        <w:rPr>
          <w:rFonts w:hint="eastAsia"/>
        </w:rPr>
        <w:t xml:space="preserve"> </w:t>
      </w:r>
      <w:r w:rsidR="00B34DF8">
        <w:rPr>
          <w:noProof/>
        </w:rPr>
        <w:t>3</w:t>
      </w:r>
      <w:r w:rsidR="00B34DF8">
        <w:noBreakHyphen/>
      </w:r>
      <w:r w:rsidR="00B34DF8">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4D638F">
      <w:pPr>
        <w:pStyle w:val="affb"/>
      </w:pPr>
      <w:r>
        <w:t>- (void</w:t>
      </w:r>
      <w:proofErr w:type="gramStart"/>
      <w:r>
        <w:t>)downloadFile</w:t>
      </w:r>
      <w:proofErr w:type="gramEnd"/>
      <w:r>
        <w:t xml:space="preserve">:(NSString *)path </w:t>
      </w:r>
    </w:p>
    <w:p w:rsidR="002F2134" w:rsidRDefault="002F2134" w:rsidP="004D638F">
      <w:pPr>
        <w:pStyle w:val="affb"/>
      </w:pPr>
      <w:r>
        <w:t xml:space="preserve">              </w:t>
      </w:r>
      <w:r w:rsidR="002552E2">
        <w:rPr>
          <w:rFonts w:eastAsiaTheme="minorEastAsia" w:hint="eastAsia"/>
        </w:rPr>
        <w:t xml:space="preserve">   </w:t>
      </w:r>
      <w:proofErr w:type="gramStart"/>
      <w:r>
        <w:t>toPath:</w:t>
      </w:r>
      <w:proofErr w:type="gramEnd"/>
      <w:r>
        <w:t>(NSString *)localPath</w:t>
      </w:r>
    </w:p>
    <w:p w:rsidR="00F94D37" w:rsidRDefault="002F2134" w:rsidP="004D638F">
      <w:pPr>
        <w:pStyle w:val="affb"/>
      </w:pPr>
      <w:r>
        <w:t xml:space="preserve"> </w:t>
      </w:r>
      <w:proofErr w:type="gramStart"/>
      <w:r>
        <w:t>withProgressHandler:</w:t>
      </w:r>
      <w:proofErr w:type="gramEnd"/>
      <w:r>
        <w:t>(id&lt;HTDownloadProgressDelegate&gt;)handler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96" w:name="_Ref324805482"/>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327720">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327720">
        <w:rPr>
          <w:noProof/>
        </w:rPr>
        <w:t>1</w:t>
      </w:r>
      <w:r w:rsidR="00327720">
        <w:fldChar w:fldCharType="end"/>
      </w:r>
      <w:bookmarkEnd w:id="96"/>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r w:rsidR="00003FBD">
        <w:rPr>
          <w:rFonts w:hint="eastAsia"/>
        </w:rPr>
        <w:t>（见</w:t>
      </w:r>
      <w:r w:rsidR="00C51F84">
        <w:fldChar w:fldCharType="begin"/>
      </w:r>
      <w:r w:rsidR="00C51F84">
        <w:instrText xml:space="preserve"> </w:instrText>
      </w:r>
      <w:r w:rsidR="00C51F84">
        <w:rPr>
          <w:rFonts w:hint="eastAsia"/>
        </w:rPr>
        <w:instrText>REF _Ref325199979 \h</w:instrText>
      </w:r>
      <w:r w:rsidR="00C51F84">
        <w:instrText xml:space="preserve"> </w:instrText>
      </w:r>
      <w:r w:rsidR="00C51F84">
        <w:fldChar w:fldCharType="separate"/>
      </w:r>
      <w:r w:rsidR="00B34DF8">
        <w:rPr>
          <w:rFonts w:hint="eastAsia"/>
        </w:rPr>
        <w:t>代码片断</w:t>
      </w:r>
      <w:r w:rsidR="00B34DF8">
        <w:rPr>
          <w:rFonts w:hint="eastAsia"/>
        </w:rPr>
        <w:t xml:space="preserve"> </w:t>
      </w:r>
      <w:r w:rsidR="00B34DF8">
        <w:rPr>
          <w:noProof/>
        </w:rPr>
        <w:t>9</w:t>
      </w:r>
      <w:r w:rsidR="00C51F84">
        <w:fldChar w:fldCharType="end"/>
      </w:r>
      <w:r w:rsidR="00003FBD">
        <w:rPr>
          <w:rFonts w:hint="eastAsia"/>
        </w:rPr>
        <w:t>）</w:t>
      </w:r>
      <w:r w:rsidR="00181556">
        <w:rPr>
          <w:rFonts w:hint="eastAsia"/>
        </w:rP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4D638F">
      <w:pPr>
        <w:pStyle w:val="affb"/>
      </w:pPr>
      <w:r>
        <w:t>- (void</w:t>
      </w:r>
      <w:proofErr w:type="gramStart"/>
      <w:r>
        <w:t>)main</w:t>
      </w:r>
      <w:proofErr w:type="gramEnd"/>
    </w:p>
    <w:p w:rsidR="00D9598C" w:rsidRDefault="00D9598C" w:rsidP="004D638F">
      <w:pPr>
        <w:pStyle w:val="affb"/>
      </w:pPr>
      <w:r>
        <w:t>{</w:t>
      </w:r>
    </w:p>
    <w:p w:rsidR="00D9598C" w:rsidRDefault="00907CE5" w:rsidP="004D638F">
      <w:pPr>
        <w:pStyle w:val="affb"/>
      </w:pPr>
      <w:r>
        <w:tab/>
      </w:r>
      <w:proofErr w:type="gramStart"/>
      <w:r w:rsidR="00D9598C">
        <w:t>if</w:t>
      </w:r>
      <w:proofErr w:type="gramEnd"/>
      <w:r w:rsidR="00D9598C">
        <w:t xml:space="preserve"> (self.isCancelled)</w:t>
      </w:r>
    </w:p>
    <w:p w:rsidR="00D9598C" w:rsidRDefault="00D9598C" w:rsidP="004D638F">
      <w:pPr>
        <w:pStyle w:val="affb"/>
      </w:pPr>
      <w:r>
        <w:t xml:space="preserve">        </w:t>
      </w:r>
      <w:proofErr w:type="gramStart"/>
      <w:r>
        <w:t>return</w:t>
      </w:r>
      <w:proofErr w:type="gramEnd"/>
      <w:r>
        <w:t>;</w:t>
      </w:r>
    </w:p>
    <w:p w:rsidR="00D9598C" w:rsidRDefault="00D9598C" w:rsidP="004D638F">
      <w:pPr>
        <w:pStyle w:val="affb"/>
      </w:pPr>
      <w:r>
        <w:t xml:space="preserve">    </w:t>
      </w:r>
    </w:p>
    <w:p w:rsidR="00D9598C" w:rsidRDefault="00D9598C" w:rsidP="004D638F">
      <w:pPr>
        <w:pStyle w:val="affb"/>
      </w:pPr>
      <w:r>
        <w:t xml:space="preserve">    HTFileDownloader *</w:t>
      </w:r>
      <w:proofErr w:type="gramStart"/>
      <w:r>
        <w:t>fd</w:t>
      </w:r>
      <w:proofErr w:type="gramEnd"/>
      <w:r>
        <w:t xml:space="preserve"> = [HTFileDownloader sharedDownloader];</w:t>
      </w:r>
    </w:p>
    <w:p w:rsidR="00D9598C" w:rsidRPr="00F86E82" w:rsidRDefault="00D9598C" w:rsidP="004D638F">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4D638F">
      <w:pPr>
        <w:pStyle w:val="affb"/>
      </w:pPr>
      <w:r>
        <w:t xml:space="preserve">            </w:t>
      </w:r>
      <w:r w:rsidR="00907CE5">
        <w:rPr>
          <w:rFonts w:eastAsiaTheme="minorEastAsia" w:hint="eastAsia"/>
        </w:rPr>
        <w:t xml:space="preserve">  </w:t>
      </w:r>
      <w:proofErr w:type="gramStart"/>
      <w:r>
        <w:t>toFolder:</w:t>
      </w:r>
      <w:proofErr w:type="gramEnd"/>
      <w:r>
        <w:t>self.localPath</w:t>
      </w:r>
    </w:p>
    <w:p w:rsidR="00D9598C" w:rsidRDefault="00D9598C" w:rsidP="004D638F">
      <w:pPr>
        <w:pStyle w:val="affb"/>
      </w:pPr>
      <w:r>
        <w:t xml:space="preserve"> </w:t>
      </w:r>
      <w:proofErr w:type="gramStart"/>
      <w:r>
        <w:t>withProgressHandler:</w:t>
      </w:r>
      <w:proofErr w:type="gramEnd"/>
      <w:r>
        <w:t>self];</w:t>
      </w:r>
    </w:p>
    <w:p w:rsidR="009F4C4E" w:rsidRDefault="00D9598C" w:rsidP="004D638F">
      <w:pPr>
        <w:pStyle w:val="affb"/>
      </w:pPr>
      <w:r>
        <w:t>}</w:t>
      </w:r>
    </w:p>
    <w:p w:rsidR="009F4C4E" w:rsidRDefault="000D3EE0" w:rsidP="005921D0">
      <w:pPr>
        <w:pStyle w:val="afc"/>
        <w:ind w:firstLine="480"/>
      </w:pPr>
      <w:r>
        <w:rPr>
          <w:rFonts w:hint="eastAsia"/>
        </w:rPr>
        <w:t>并在协议方法中发送消息</w:t>
      </w:r>
      <w:r w:rsidR="00174DFD">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B34DF8">
        <w:rPr>
          <w:rFonts w:hint="eastAsia"/>
        </w:rPr>
        <w:t>代码片断</w:t>
      </w:r>
      <w:r w:rsidR="00B34DF8">
        <w:rPr>
          <w:rFonts w:hint="eastAsia"/>
        </w:rPr>
        <w:t xml:space="preserve"> </w:t>
      </w:r>
      <w:r w:rsidR="00B34DF8">
        <w:rPr>
          <w:noProof/>
        </w:rPr>
        <w:t>11</w:t>
      </w:r>
      <w:r w:rsidR="00216338">
        <w:fldChar w:fldCharType="end"/>
      </w:r>
      <w:r w:rsidR="00174DFD">
        <w:rPr>
          <w:rFonts w:hint="eastAsia"/>
        </w:rPr>
        <w:t>）</w:t>
      </w:r>
      <w:r w:rsidR="00661332">
        <w:rPr>
          <w:rFonts w:hint="eastAsia"/>
        </w:rPr>
        <w:t>。</w:t>
      </w:r>
    </w:p>
    <w:p w:rsidR="00C76442" w:rsidRDefault="00887B0C" w:rsidP="005921D0">
      <w:pPr>
        <w:pStyle w:val="afc"/>
        <w:ind w:firstLine="480"/>
      </w:pPr>
      <w:r>
        <w:rPr>
          <w:rFonts w:hint="eastAsia"/>
        </w:rPr>
        <w:t>注意</w:t>
      </w:r>
      <w:r w:rsidR="008314EF">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B34DF8">
        <w:rPr>
          <w:rFonts w:hint="eastAsia"/>
        </w:rPr>
        <w:t>代码片断</w:t>
      </w:r>
      <w:r w:rsidR="00B34DF8">
        <w:rPr>
          <w:rFonts w:hint="eastAsia"/>
        </w:rPr>
        <w:t xml:space="preserve"> </w:t>
      </w:r>
      <w:r w:rsidR="00B34DF8">
        <w:rPr>
          <w:noProof/>
        </w:rPr>
        <w:t>11</w:t>
      </w:r>
      <w:r w:rsidR="00216338">
        <w:fldChar w:fldCharType="end"/>
      </w:r>
      <w:r w:rsidR="008314EF">
        <w:rPr>
          <w:rFonts w:hint="eastAsia"/>
        </w:rPr>
        <w:t>发送消息的代码必须在主线程中执行，</w:t>
      </w:r>
      <w:r>
        <w:rPr>
          <w:rFonts w:hint="eastAsia"/>
        </w:rPr>
        <w:t>因为消息接收者（</w:t>
      </w:r>
      <w:r>
        <w:rPr>
          <w:rFonts w:hint="eastAsia"/>
        </w:rPr>
        <w:t>Grid</w:t>
      </w:r>
      <w:r w:rsidR="00861945">
        <w:rPr>
          <w:rFonts w:hint="eastAsia"/>
        </w:rPr>
        <w:t>）需要更新自己的视图，而屏幕画面的更新要在主线程中，</w:t>
      </w:r>
      <w:r>
        <w:rPr>
          <w:rFonts w:hint="eastAsia"/>
        </w:rPr>
        <w:t>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控制器接收消息，并通过这个字典找到相应的</w:t>
      </w:r>
      <w:r w:rsidR="00ED7673">
        <w:rPr>
          <w:rFonts w:hint="eastAsia"/>
        </w:rPr>
        <w:t>Grid</w:t>
      </w:r>
      <w:r w:rsidR="00ED7673">
        <w:rPr>
          <w:rFonts w:hint="eastAsia"/>
        </w:rPr>
        <w:t>更新进度条</w:t>
      </w:r>
      <w:r w:rsidR="00226461">
        <w:rPr>
          <w:rFonts w:hint="eastAsia"/>
        </w:rPr>
        <w:t>（</w:t>
      </w:r>
      <w:r w:rsidR="00BE706B">
        <w:fldChar w:fldCharType="begin"/>
      </w:r>
      <w:r w:rsidR="00BE706B">
        <w:instrText xml:space="preserve"> </w:instrText>
      </w:r>
      <w:r w:rsidR="00BE706B">
        <w:rPr>
          <w:rFonts w:hint="eastAsia"/>
        </w:rPr>
        <w:instrText>REF _Ref325200819 \h</w:instrText>
      </w:r>
      <w:r w:rsidR="00BE706B">
        <w:instrText xml:space="preserve"> </w:instrText>
      </w:r>
      <w:r w:rsidR="00BE706B">
        <w:fldChar w:fldCharType="separate"/>
      </w:r>
      <w:r w:rsidR="00B34DF8">
        <w:rPr>
          <w:rFonts w:hint="eastAsia"/>
        </w:rPr>
        <w:t>代码片断</w:t>
      </w:r>
      <w:r w:rsidR="00B34DF8">
        <w:rPr>
          <w:rFonts w:hint="eastAsia"/>
        </w:rPr>
        <w:t xml:space="preserve"> </w:t>
      </w:r>
      <w:r w:rsidR="00B34DF8">
        <w:rPr>
          <w:noProof/>
        </w:rPr>
        <w:t>10</w:t>
      </w:r>
      <w:r w:rsidR="00BE706B">
        <w:fldChar w:fldCharType="end"/>
      </w:r>
      <w:r w:rsidR="00226461">
        <w:rPr>
          <w:rFonts w:hint="eastAsia"/>
        </w:rPr>
        <w:t>）</w:t>
      </w:r>
      <w:r w:rsidR="00ED7673">
        <w:rPr>
          <w:rFonts w:hint="eastAsia"/>
        </w:rP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B34DF8">
        <w:rPr>
          <w:rFonts w:hint="eastAsia"/>
        </w:rPr>
        <w:t>图</w:t>
      </w:r>
      <w:r w:rsidR="00B34DF8">
        <w:rPr>
          <w:rFonts w:hint="eastAsia"/>
        </w:rPr>
        <w:t xml:space="preserve"> </w:t>
      </w:r>
      <w:r w:rsidR="00B34DF8">
        <w:rPr>
          <w:noProof/>
        </w:rPr>
        <w:t>3</w:t>
      </w:r>
      <w:r w:rsidR="00B34DF8">
        <w:noBreakHyphen/>
      </w:r>
      <w:r w:rsidR="00B34DF8">
        <w:rPr>
          <w:noProof/>
        </w:rPr>
        <w:t>5</w:t>
      </w:r>
      <w:r w:rsidR="00FE202B">
        <w:fldChar w:fldCharType="end"/>
      </w:r>
      <w:r>
        <w:rPr>
          <w:rFonts w:hint="eastAsia"/>
        </w:rPr>
        <w:t>来表示：</w:t>
      </w:r>
    </w:p>
    <w:p w:rsidR="006F01AC" w:rsidRDefault="00714834" w:rsidP="00BF481D">
      <w:r>
        <w:rPr>
          <w:noProof/>
        </w:rPr>
        <w:lastRenderedPageBreak/>
        <mc:AlternateContent>
          <mc:Choice Requires="wpg">
            <w:drawing>
              <wp:anchor distT="0" distB="0" distL="114300" distR="114300" simplePos="0" relativeHeight="251663872" behindDoc="0" locked="0" layoutInCell="1" allowOverlap="1" wp14:anchorId="37B94FA2" wp14:editId="5B30C647">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9E3290" w:rsidRPr="00A218BF" w:rsidRDefault="009E3290" w:rsidP="00FB27A5">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9E3290" w:rsidRPr="006F01AC" w:rsidRDefault="009E3290" w:rsidP="00292229">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Default="009E3290" w:rsidP="00FB27A5">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9E3290" w:rsidRPr="003A4A1E" w:rsidRDefault="009E3290" w:rsidP="00292229">
                                <w:pPr>
                                  <w:ind w:leftChars="-59" w:left="-1" w:hangingChars="94" w:hanging="141"/>
                                  <w:rPr>
                                    <w:sz w:val="15"/>
                                    <w:szCs w:val="15"/>
                                  </w:rPr>
                                </w:pPr>
                                <w:r w:rsidRPr="003A4A1E">
                                  <w:rPr>
                                    <w:rFonts w:hint="eastAsia"/>
                                    <w:sz w:val="15"/>
                                    <w:szCs w:val="15"/>
                                  </w:rPr>
                                  <w:t>HTDownloadProgressDelegate</w:t>
                                </w:r>
                              </w:p>
                              <w:p w:rsidR="009E3290" w:rsidRPr="003A4A1E" w:rsidRDefault="00392BB3" w:rsidP="00600F14">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9E3290" w:rsidRPr="00F058E1" w:rsidRDefault="009E3290" w:rsidP="00FB27A5">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9E3290" w:rsidRPr="009974B8" w:rsidRDefault="009E3290" w:rsidP="00292229">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526EEC" w:rsidRDefault="009E3290" w:rsidP="0059238C">
                              <w:pPr>
                                <w:pStyle w:val="ae"/>
                                <w:rPr>
                                  <w:rFonts w:cs="Times New Roman"/>
                                  <w:sz w:val="24"/>
                                  <w:szCs w:val="20"/>
                                </w:rPr>
                              </w:pPr>
                              <w:bookmarkStart w:id="97"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5</w:t>
                              </w:r>
                              <w:r w:rsidR="008A6156">
                                <w:fldChar w:fldCharType="end"/>
                              </w:r>
                              <w:bookmarkEnd w:id="97"/>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63872;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9E3290" w:rsidRPr="00A218BF" w:rsidRDefault="009E3290" w:rsidP="00FB27A5">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9E3290" w:rsidRDefault="009E3290"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9E3290" w:rsidRPr="006F01AC" w:rsidRDefault="009E3290" w:rsidP="00292229">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9E3290" w:rsidRDefault="009E3290" w:rsidP="00FB27A5">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9E3290" w:rsidRPr="003A4A1E" w:rsidRDefault="009E3290" w:rsidP="00292229">
                          <w:pPr>
                            <w:ind w:leftChars="-59" w:left="-1" w:hangingChars="94" w:hanging="141"/>
                            <w:rPr>
                              <w:sz w:val="15"/>
                              <w:szCs w:val="15"/>
                            </w:rPr>
                          </w:pPr>
                          <w:r w:rsidRPr="003A4A1E">
                            <w:rPr>
                              <w:rFonts w:hint="eastAsia"/>
                              <w:sz w:val="15"/>
                              <w:szCs w:val="15"/>
                            </w:rPr>
                            <w:t>HTDownloadProgressDelegate</w:t>
                          </w:r>
                        </w:p>
                        <w:p w:rsidR="009E3290" w:rsidRPr="003A4A1E" w:rsidRDefault="00392BB3" w:rsidP="00600F14">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9E3290" w:rsidRPr="00D038D1" w:rsidRDefault="009E3290" w:rsidP="00FB27A5">
                          <w:pPr>
                            <w:rPr>
                              <w:sz w:val="15"/>
                              <w:szCs w:val="15"/>
                            </w:rPr>
                          </w:pPr>
                          <w:proofErr w:type="gramStart"/>
                          <w:r>
                            <w:rPr>
                              <w:rFonts w:hint="eastAsia"/>
                              <w:sz w:val="15"/>
                              <w:szCs w:val="15"/>
                            </w:rPr>
                            <w:t>fileN</w:t>
                          </w:r>
                          <w:proofErr w:type="gramEnd"/>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9E3290" w:rsidRPr="00F058E1" w:rsidRDefault="009E3290" w:rsidP="00FB27A5">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9E3290" w:rsidRDefault="009E3290" w:rsidP="00FB27A5">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9E3290" w:rsidRDefault="009E3290" w:rsidP="00FB27A5">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9E3290" w:rsidRDefault="009E3290" w:rsidP="00FB27A5">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9E3290" w:rsidRPr="00D038D1" w:rsidRDefault="009E3290" w:rsidP="00FB27A5">
                          <w:pPr>
                            <w:rPr>
                              <w:sz w:val="15"/>
                              <w:szCs w:val="15"/>
                            </w:rPr>
                          </w:pPr>
                          <w:proofErr w:type="gramStart"/>
                          <w:r>
                            <w:rPr>
                              <w:rFonts w:hint="eastAsia"/>
                              <w:sz w:val="15"/>
                              <w:szCs w:val="15"/>
                            </w:rPr>
                            <w:t>fileN</w:t>
                          </w:r>
                          <w:proofErr w:type="gramEnd"/>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9E3290" w:rsidRPr="009974B8" w:rsidRDefault="009E3290" w:rsidP="00292229">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9E3290" w:rsidRPr="00526EEC" w:rsidRDefault="009E3290" w:rsidP="0059238C">
                        <w:pPr>
                          <w:pStyle w:val="ae"/>
                          <w:rPr>
                            <w:rFonts w:cs="Times New Roman"/>
                            <w:sz w:val="24"/>
                            <w:szCs w:val="20"/>
                          </w:rPr>
                        </w:pPr>
                        <w:bookmarkStart w:id="98"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5</w:t>
                        </w:r>
                        <w:r w:rsidR="008A6156">
                          <w:fldChar w:fldCharType="end"/>
                        </w:r>
                        <w:bookmarkEnd w:id="98"/>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F481D" w:rsidRDefault="00BF481D" w:rsidP="00BF481D">
      <w:pPr>
        <w:pStyle w:val="3"/>
      </w:pPr>
      <w:bookmarkStart w:id="99" w:name="_Toc325295615"/>
      <w:r>
        <w:rPr>
          <w:rFonts w:hint="eastAsia"/>
        </w:rPr>
        <w:t>消息机制的其他应用</w:t>
      </w:r>
      <w:bookmarkEnd w:id="99"/>
    </w:p>
    <w:p w:rsidR="009E3290" w:rsidRDefault="009E3290" w:rsidP="009E3290">
      <w:pPr>
        <w:pStyle w:val="afc"/>
        <w:ind w:firstLine="480"/>
      </w:pPr>
      <w:r>
        <w:rPr>
          <w:rFonts w:hint="eastAsia"/>
        </w:rPr>
        <w:t>消息机制在项目中还有其他一些应用，这得益于消息机制本身解耦合的特点。</w:t>
      </w:r>
    </w:p>
    <w:p w:rsidR="00CF42E5" w:rsidRDefault="00CF42E5" w:rsidP="00CF42E5">
      <w:pPr>
        <w:pStyle w:val="4"/>
      </w:pPr>
      <w:r>
        <w:rPr>
          <w:rFonts w:hint="eastAsia"/>
        </w:rPr>
        <w:t>文件删除</w:t>
      </w:r>
    </w:p>
    <w:p w:rsidR="009E3290" w:rsidRDefault="009E3290" w:rsidP="009E3290">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w:t>
      </w:r>
      <w:r w:rsidR="00B4748F">
        <w:rPr>
          <w:rFonts w:hint="eastAsia"/>
        </w:rPr>
        <w:t>消息机制是个很好的选择。</w:t>
      </w:r>
    </w:p>
    <w:p w:rsidR="00A905BD" w:rsidRDefault="00A905BD" w:rsidP="009E3290">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sidR="007D0031">
        <w:rPr>
          <w:rFonts w:hint="eastAsia"/>
        </w:rPr>
        <w:t>Management</w:t>
      </w:r>
      <w:r w:rsidR="007D0031">
        <w:rPr>
          <w:rFonts w:hint="eastAsia"/>
        </w:rPr>
        <w:t>发送</w:t>
      </w:r>
      <w:r w:rsidR="007D0031">
        <w:rPr>
          <w:rFonts w:hint="eastAsia"/>
        </w:rPr>
        <w:t>Fund</w:t>
      </w:r>
      <w:r w:rsidR="007D0031">
        <w:rPr>
          <w:rFonts w:hint="eastAsia"/>
        </w:rPr>
        <w:t>删除通知：</w:t>
      </w:r>
      <w:r w:rsidR="007D0031">
        <w:rPr>
          <w:rFonts w:hint="eastAsia"/>
        </w:rPr>
        <w:t>Fund1</w:t>
      </w:r>
      <w:r w:rsidR="007D0031">
        <w:rPr>
          <w:rFonts w:hint="eastAsia"/>
        </w:rPr>
        <w:t>已经删除。</w:t>
      </w:r>
      <w:r w:rsidR="007D0031">
        <w:rPr>
          <w:rFonts w:hint="eastAsia"/>
        </w:rPr>
        <w:t>Favorite</w:t>
      </w:r>
      <w:r w:rsidR="007D0031">
        <w:rPr>
          <w:rFonts w:hint="eastAsia"/>
        </w:rPr>
        <w:t>同时也监听此消息</w:t>
      </w:r>
      <w:r w:rsidR="009A22A5">
        <w:rPr>
          <w:rFonts w:hint="eastAsia"/>
        </w:rPr>
        <w:t>，并匹配正在显示的文件所在的文件夹。匹配成功就将显示的预览图去掉。</w:t>
      </w:r>
    </w:p>
    <w:p w:rsidR="005964DA" w:rsidRPr="005964DA" w:rsidRDefault="00714834" w:rsidP="005964DA">
      <w:r>
        <w:rPr>
          <w:noProof/>
        </w:rPr>
        <mc:AlternateContent>
          <mc:Choice Requires="wpg">
            <w:drawing>
              <wp:inline distT="0" distB="0" distL="0" distR="0" wp14:anchorId="7933761E" wp14:editId="4647656B">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6</w:t>
                              </w:r>
                              <w:r w:rsidR="008A6156">
                                <w:fldChar w:fldCharType="end"/>
                              </w:r>
                              <w:r w:rsidR="00B0579B">
                                <w:rPr>
                                  <w:rFonts w:hint="eastAsia"/>
                                </w:rPr>
                                <w:t xml:space="preserve"> </w:t>
                              </w:r>
                              <w:r w:rsidR="00B0579B">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445DDC" w:rsidRDefault="00445DDC" w:rsidP="00445DDC">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445DDC" w:rsidRDefault="00445DDC" w:rsidP="00445DDC">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445DDC" w:rsidRDefault="00445DDC" w:rsidP="00445DDC">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445DDC" w:rsidRDefault="00445DDC" w:rsidP="00445DDC">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6</w:t>
                        </w:r>
                        <w:r w:rsidR="008A6156">
                          <w:fldChar w:fldCharType="end"/>
                        </w:r>
                        <w:r w:rsidR="00B0579B">
                          <w:rPr>
                            <w:rFonts w:hint="eastAsia"/>
                          </w:rPr>
                          <w:t xml:space="preserve"> </w:t>
                        </w:r>
                        <w:r w:rsidR="00B0579B">
                          <w:rPr>
                            <w:rFonts w:hint="eastAsia"/>
                          </w:rPr>
                          <w:t>文件删除消息机制</w:t>
                        </w:r>
                      </w:p>
                    </w:txbxContent>
                  </v:textbox>
                </v:shape>
                <w10:anchorlock/>
              </v:group>
            </w:pict>
          </mc:Fallback>
        </mc:AlternateContent>
      </w:r>
    </w:p>
    <w:p w:rsidR="00E866B4" w:rsidRDefault="00A47565" w:rsidP="00053472">
      <w:pPr>
        <w:pStyle w:val="4"/>
      </w:pPr>
      <w:r>
        <w:rPr>
          <w:rFonts w:hint="eastAsia"/>
        </w:rPr>
        <w:t>文件拖拽</w:t>
      </w:r>
    </w:p>
    <w:p w:rsidR="00053472" w:rsidRDefault="00C87BEF" w:rsidP="00053472">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sidR="006D130E">
        <w:rPr>
          <w:rFonts w:hint="eastAsia"/>
        </w:rPr>
        <w:t>Favorite</w:t>
      </w:r>
      <w:r w:rsidR="006D130E">
        <w:rPr>
          <w:rFonts w:hint="eastAsia"/>
        </w:rPr>
        <w:t>是不知道</w:t>
      </w:r>
      <w:r w:rsidR="006D130E">
        <w:rPr>
          <w:rFonts w:hint="eastAsia"/>
        </w:rPr>
        <w:t>Home</w:t>
      </w:r>
      <w:r w:rsidR="006D130E">
        <w:rPr>
          <w:rFonts w:hint="eastAsia"/>
        </w:rPr>
        <w:t>界面的存在的，它只是监听着一个拖拽消息，消息体中包含文件的路径信息</w:t>
      </w:r>
      <w:r w:rsidR="00373BB0">
        <w:rPr>
          <w:rFonts w:hint="eastAsia"/>
        </w:rPr>
        <w:t>。同样，在</w:t>
      </w:r>
      <w:r w:rsidR="00373BB0">
        <w:rPr>
          <w:rFonts w:hint="eastAsia"/>
        </w:rPr>
        <w:t>Home</w:t>
      </w:r>
      <w:r w:rsidR="00373BB0">
        <w:rPr>
          <w:rFonts w:hint="eastAsia"/>
        </w:rPr>
        <w:t>界面中拖动一个文件，它就不断发送拖拽消息：某文件已经拖动到某位置了。</w:t>
      </w:r>
      <w:r w:rsidR="00BA086F">
        <w:rPr>
          <w:rFonts w:hint="eastAsia"/>
        </w:rPr>
        <w:t>Favorite</w:t>
      </w:r>
      <w:r w:rsidR="00BA086F">
        <w:rPr>
          <w:rFonts w:hint="eastAsia"/>
        </w:rPr>
        <w:t>接收消息后将判断，文件是否已经在自己显示的区域，如果是，则将它的大预览图显示在界面中。</w:t>
      </w:r>
    </w:p>
    <w:p w:rsidR="001D39D1" w:rsidRDefault="00714834" w:rsidP="00B0579B">
      <w:r>
        <w:rPr>
          <w:noProof/>
        </w:rPr>
        <w:lastRenderedPageBreak/>
        <mc:AlternateContent>
          <mc:Choice Requires="wpg">
            <w:drawing>
              <wp:inline distT="0" distB="0" distL="0" distR="0" wp14:anchorId="3C0A91C3" wp14:editId="7C86C226">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D39D1" w:rsidRDefault="001D39D1">
                                <w:pPr>
                                  <w:rPr>
                                    <w:sz w:val="18"/>
                                  </w:rPr>
                                </w:pPr>
                                <w:proofErr w:type="gramStart"/>
                                <w:r>
                                  <w:rPr>
                                    <w:rFonts w:hint="eastAsia"/>
                                    <w:sz w:val="18"/>
                                  </w:rPr>
                                  <w:t>fileDrag</w:t>
                                </w:r>
                                <w:proofErr w:type="gramEnd"/>
                              </w:p>
                              <w:p w:rsidR="001D39D1" w:rsidRDefault="001D39D1">
                                <w:pPr>
                                  <w:rPr>
                                    <w:sz w:val="18"/>
                                  </w:rPr>
                                </w:pPr>
                                <w:proofErr w:type="gramStart"/>
                                <w:r>
                                  <w:rPr>
                                    <w:rFonts w:hint="eastAsia"/>
                                    <w:sz w:val="18"/>
                                  </w:rPr>
                                  <w:t>filename</w:t>
                                </w:r>
                                <w:proofErr w:type="gramEnd"/>
                                <w:r>
                                  <w:rPr>
                                    <w:rFonts w:hint="eastAsia"/>
                                    <w:sz w:val="18"/>
                                  </w:rPr>
                                  <w:t>:</w:t>
                                </w:r>
                                <w:r w:rsidRPr="001D39D1">
                                  <w:rPr>
                                    <w:rFonts w:hint="eastAsia"/>
                                    <w:sz w:val="18"/>
                                  </w:rPr>
                                  <w:t>/folder/file</w:t>
                                </w:r>
                              </w:p>
                              <w:p w:rsidR="001D39D1" w:rsidRDefault="001D39D1">
                                <w:pPr>
                                  <w:rPr>
                                    <w:sz w:val="18"/>
                                  </w:rPr>
                                </w:pPr>
                                <w:proofErr w:type="gramStart"/>
                                <w:r>
                                  <w:rPr>
                                    <w:rFonts w:hint="eastAsia"/>
                                    <w:sz w:val="18"/>
                                  </w:rPr>
                                  <w:t>state:</w:t>
                                </w:r>
                                <w:proofErr w:type="gramEnd"/>
                                <w:r>
                                  <w:rPr>
                                    <w:rFonts w:hint="eastAsia"/>
                                    <w:sz w:val="18"/>
                                  </w:rPr>
                                  <w:t>{start,move,end}</w:t>
                                </w:r>
                              </w:p>
                              <w:p w:rsidR="001D39D1" w:rsidRDefault="001D39D1">
                                <w:pPr>
                                  <w:rPr>
                                    <w:sz w:val="18"/>
                                  </w:rPr>
                                </w:pPr>
                                <w:proofErr w:type="gramStart"/>
                                <w:r>
                                  <w:rPr>
                                    <w:rFonts w:hint="eastAsia"/>
                                    <w:sz w:val="18"/>
                                  </w:rPr>
                                  <w:t>location:</w:t>
                                </w:r>
                                <w:proofErr w:type="gramEnd"/>
                                <w:r>
                                  <w:rPr>
                                    <w:rFonts w:hint="eastAsia"/>
                                    <w:sz w:val="18"/>
                                  </w:rPr>
                                  <w:t>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7</w:t>
                              </w:r>
                              <w:r w:rsidR="008A6156">
                                <w:fldChar w:fldCharType="end"/>
                              </w:r>
                              <w:r w:rsidR="00626CDF">
                                <w:rPr>
                                  <w:rFonts w:hint="eastAsia"/>
                                </w:rPr>
                                <w:t xml:space="preserve"> </w:t>
                              </w:r>
                              <w:r w:rsidR="00626CDF">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0579B" w:rsidRDefault="00B0579B" w:rsidP="00B0579B">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D39D1" w:rsidRDefault="001D39D1">
                          <w:pPr>
                            <w:rPr>
                              <w:sz w:val="18"/>
                            </w:rPr>
                          </w:pPr>
                          <w:proofErr w:type="gramStart"/>
                          <w:r>
                            <w:rPr>
                              <w:rFonts w:hint="eastAsia"/>
                              <w:sz w:val="18"/>
                            </w:rPr>
                            <w:t>fileDrag</w:t>
                          </w:r>
                          <w:proofErr w:type="gramEnd"/>
                        </w:p>
                        <w:p w:rsidR="001D39D1" w:rsidRDefault="001D39D1">
                          <w:pPr>
                            <w:rPr>
                              <w:sz w:val="18"/>
                            </w:rPr>
                          </w:pPr>
                          <w:proofErr w:type="gramStart"/>
                          <w:r>
                            <w:rPr>
                              <w:rFonts w:hint="eastAsia"/>
                              <w:sz w:val="18"/>
                            </w:rPr>
                            <w:t>filename</w:t>
                          </w:r>
                          <w:proofErr w:type="gramEnd"/>
                          <w:r>
                            <w:rPr>
                              <w:rFonts w:hint="eastAsia"/>
                              <w:sz w:val="18"/>
                            </w:rPr>
                            <w:t>:</w:t>
                          </w:r>
                          <w:r w:rsidRPr="001D39D1">
                            <w:rPr>
                              <w:rFonts w:hint="eastAsia"/>
                              <w:sz w:val="18"/>
                            </w:rPr>
                            <w:t>/folder/file</w:t>
                          </w:r>
                        </w:p>
                        <w:p w:rsidR="001D39D1" w:rsidRDefault="001D39D1">
                          <w:pPr>
                            <w:rPr>
                              <w:sz w:val="18"/>
                            </w:rPr>
                          </w:pPr>
                          <w:proofErr w:type="gramStart"/>
                          <w:r>
                            <w:rPr>
                              <w:rFonts w:hint="eastAsia"/>
                              <w:sz w:val="18"/>
                            </w:rPr>
                            <w:t>state:</w:t>
                          </w:r>
                          <w:proofErr w:type="gramEnd"/>
                          <w:r>
                            <w:rPr>
                              <w:rFonts w:hint="eastAsia"/>
                              <w:sz w:val="18"/>
                            </w:rPr>
                            <w:t>{start,move,end}</w:t>
                          </w:r>
                        </w:p>
                        <w:p w:rsidR="001D39D1" w:rsidRDefault="001D39D1">
                          <w:pPr>
                            <w:rPr>
                              <w:sz w:val="18"/>
                            </w:rPr>
                          </w:pPr>
                          <w:proofErr w:type="gramStart"/>
                          <w:r>
                            <w:rPr>
                              <w:rFonts w:hint="eastAsia"/>
                              <w:sz w:val="18"/>
                            </w:rPr>
                            <w:t>location:</w:t>
                          </w:r>
                          <w:proofErr w:type="gramEnd"/>
                          <w:r>
                            <w:rPr>
                              <w:rFonts w:hint="eastAsia"/>
                              <w:sz w:val="18"/>
                            </w:rPr>
                            <w:t>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8A6156">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8A6156">
                          <w:rPr>
                            <w:noProof/>
                          </w:rPr>
                          <w:t>7</w:t>
                        </w:r>
                        <w:r w:rsidR="008A6156">
                          <w:fldChar w:fldCharType="end"/>
                        </w:r>
                        <w:r w:rsidR="00626CDF">
                          <w:rPr>
                            <w:rFonts w:hint="eastAsia"/>
                          </w:rPr>
                          <w:t xml:space="preserve"> </w:t>
                        </w:r>
                        <w:r w:rsidR="00626CDF">
                          <w:rPr>
                            <w:rFonts w:hint="eastAsia"/>
                          </w:rPr>
                          <w:t>文件拖拽消息机制</w:t>
                        </w:r>
                      </w:p>
                    </w:txbxContent>
                  </v:textbox>
                </v:shape>
                <w10:anchorlock/>
              </v:group>
            </w:pict>
          </mc:Fallback>
        </mc:AlternateContent>
      </w:r>
    </w:p>
    <w:p w:rsidR="00491DED" w:rsidRDefault="00491DED" w:rsidP="005A7A25">
      <w:pPr>
        <w:pStyle w:val="2"/>
      </w:pPr>
      <w:bookmarkStart w:id="100" w:name="_Toc325201638"/>
      <w:bookmarkStart w:id="101" w:name="_Toc325295616"/>
      <w:r>
        <w:rPr>
          <w:rFonts w:hint="eastAsia"/>
        </w:rPr>
        <w:t>服务端实现</w:t>
      </w:r>
      <w:bookmarkEnd w:id="100"/>
      <w:bookmarkEnd w:id="101"/>
    </w:p>
    <w:p w:rsidR="00855574" w:rsidRDefault="00B620FE" w:rsidP="00855574">
      <w:pPr>
        <w:pStyle w:val="3"/>
      </w:pPr>
      <w:bookmarkStart w:id="102" w:name="_Toc325201639"/>
      <w:bookmarkStart w:id="103" w:name="_Toc325295617"/>
      <w:r>
        <w:rPr>
          <w:rFonts w:hint="eastAsia"/>
        </w:rPr>
        <w:t>登录</w:t>
      </w:r>
      <w:bookmarkEnd w:id="102"/>
      <w:bookmarkEnd w:id="103"/>
      <w:r w:rsidR="009E7DEF">
        <w:rPr>
          <w:rFonts w:hint="eastAsia"/>
        </w:rPr>
        <w:t>接口</w:t>
      </w:r>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4D638F">
      <w:pPr>
        <w:pStyle w:val="affb"/>
      </w:pPr>
      <w:proofErr w:type="gramStart"/>
      <w:r>
        <w:rPr>
          <w:rFonts w:hint="eastAsia"/>
        </w:rPr>
        <w:t>function</w:t>
      </w:r>
      <w:proofErr w:type="gramEnd"/>
      <w:r>
        <w:rPr>
          <w:rFonts w:hint="eastAsia"/>
        </w:rPr>
        <w:t xml:space="preserve">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4D638F">
      <w:pPr>
        <w:pStyle w:val="affb"/>
      </w:pPr>
      <w:r>
        <w:rPr>
          <w:rFonts w:hint="eastAsia"/>
        </w:rPr>
        <w:tab/>
      </w:r>
      <w:r w:rsidR="00910CAF">
        <w:rPr>
          <w:rFonts w:hint="eastAsia"/>
        </w:rPr>
        <w:t xml:space="preserve">$password = </w:t>
      </w:r>
      <w:proofErr w:type="gramStart"/>
      <w:r w:rsidR="00910CAF">
        <w:rPr>
          <w:rFonts w:hint="eastAsia"/>
        </w:rPr>
        <w:t>md5(</w:t>
      </w:r>
      <w:proofErr w:type="gramEnd"/>
      <w:r w:rsidR="00910CAF">
        <w:rPr>
          <w:rFonts w:hint="eastAsia"/>
        </w:rPr>
        <w:t>$password);</w:t>
      </w:r>
    </w:p>
    <w:p w:rsidR="00354D04" w:rsidRDefault="00354D04" w:rsidP="004D638F">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4D638F">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4D638F">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4D638F">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4D638F">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4D638F">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4D638F">
      <w:pPr>
        <w:pStyle w:val="affb"/>
      </w:pPr>
      <w:r>
        <w:rPr>
          <w:rFonts w:hint="eastAsia"/>
        </w:rPr>
        <w:tab/>
      </w:r>
      <w:r w:rsidR="00910CAF">
        <w:rPr>
          <w:rFonts w:hint="eastAsia"/>
        </w:rPr>
        <w:t>}</w:t>
      </w:r>
      <w:r w:rsidR="0002682D">
        <w:rPr>
          <w:rFonts w:hint="eastAsia"/>
        </w:rPr>
        <w:t xml:space="preserve"> else {</w:t>
      </w:r>
    </w:p>
    <w:p w:rsidR="0002682D" w:rsidRDefault="0002682D" w:rsidP="004D638F">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4D638F">
      <w:pPr>
        <w:pStyle w:val="affb"/>
      </w:pPr>
      <w:r>
        <w:rPr>
          <w:rFonts w:hint="eastAsia"/>
        </w:rPr>
        <w:tab/>
        <w:t>}</w:t>
      </w:r>
    </w:p>
    <w:p w:rsidR="003D3621" w:rsidRPr="003D3621" w:rsidRDefault="003D3621" w:rsidP="004D638F">
      <w:pPr>
        <w:pStyle w:val="affb"/>
      </w:pPr>
      <w:r>
        <w:rPr>
          <w:rFonts w:hint="eastAsia"/>
        </w:rPr>
        <w:t>}</w:t>
      </w:r>
    </w:p>
    <w:p w:rsidR="00DA2975" w:rsidRDefault="00DA2975" w:rsidP="00DA2975">
      <w:pPr>
        <w:pStyle w:val="afc"/>
        <w:ind w:firstLine="480"/>
      </w:pPr>
      <w:bookmarkStart w:id="104"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B34DF8">
        <w:rPr>
          <w:rFonts w:hint="eastAsia"/>
        </w:rPr>
        <w:t>表</w:t>
      </w:r>
      <w:r w:rsidR="00B34DF8">
        <w:rPr>
          <w:rFonts w:hint="eastAsia"/>
        </w:rPr>
        <w:t xml:space="preserve"> </w:t>
      </w:r>
      <w:r w:rsidR="00B34DF8">
        <w:rPr>
          <w:noProof/>
        </w:rPr>
        <w:t>3</w:t>
      </w:r>
      <w:r w:rsidR="00B34DF8">
        <w:noBreakHyphen/>
      </w:r>
      <w:r w:rsidR="00B34DF8">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DA2975" w:rsidRDefault="00DA2975" w:rsidP="00DA2975">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DA2975" w:rsidRDefault="00DA2975" w:rsidP="00DA2975">
      <w:pPr>
        <w:pStyle w:val="ae"/>
        <w:keepNext/>
      </w:pPr>
      <w:bookmarkStart w:id="105" w:name="_Ref324792528"/>
      <w:bookmarkStart w:id="106" w:name="_Ref324792517"/>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327720">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327720">
        <w:rPr>
          <w:noProof/>
        </w:rPr>
        <w:t>2</w:t>
      </w:r>
      <w:r w:rsidR="00327720">
        <w:fldChar w:fldCharType="end"/>
      </w:r>
      <w:bookmarkEnd w:id="105"/>
      <w:r>
        <w:rPr>
          <w:rFonts w:hint="eastAsia"/>
        </w:rPr>
        <w:t xml:space="preserve"> </w:t>
      </w:r>
      <w:r>
        <w:rPr>
          <w:rFonts w:hint="eastAsia"/>
        </w:rPr>
        <w:t>登录接口设计</w:t>
      </w:r>
      <w:bookmarkEnd w:id="106"/>
    </w:p>
    <w:tbl>
      <w:tblPr>
        <w:tblStyle w:val="affa"/>
        <w:tblW w:w="0" w:type="auto"/>
        <w:tblLook w:val="04A0" w:firstRow="1" w:lastRow="0" w:firstColumn="1" w:lastColumn="0" w:noHBand="0" w:noVBand="1"/>
      </w:tblPr>
      <w:tblGrid>
        <w:gridCol w:w="1526"/>
        <w:gridCol w:w="6967"/>
      </w:tblGrid>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登入</w:t>
            </w:r>
            <w:r w:rsidRPr="007035EE">
              <w:rPr>
                <w:rFonts w:hint="eastAsia"/>
                <w:b/>
              </w:rPr>
              <w:t>接口</w:t>
            </w:r>
          </w:p>
        </w:tc>
        <w:tc>
          <w:tcPr>
            <w:tcW w:w="6967" w:type="dxa"/>
          </w:tcPr>
          <w:p w:rsidR="00DA2975" w:rsidRDefault="00DA2975" w:rsidP="00604924">
            <w:pPr>
              <w:pStyle w:val="afc"/>
              <w:spacing w:line="240" w:lineRule="auto"/>
              <w:ind w:firstLineChars="0" w:firstLine="0"/>
            </w:pPr>
            <w:r>
              <w:rPr>
                <w:rFonts w:hint="eastAsia"/>
              </w:rPr>
              <w:t>https://hostname/login</w:t>
            </w:r>
          </w:p>
        </w:tc>
      </w:tr>
      <w:tr w:rsidR="00DA2975" w:rsidTr="00604924">
        <w:tc>
          <w:tcPr>
            <w:tcW w:w="1526" w:type="dxa"/>
            <w:vAlign w:val="center"/>
          </w:tcPr>
          <w:p w:rsidR="00DA2975" w:rsidRDefault="00DA2975" w:rsidP="00604924">
            <w:pPr>
              <w:pStyle w:val="afc"/>
              <w:ind w:firstLineChars="0" w:firstLine="0"/>
              <w:jc w:val="center"/>
              <w:rPr>
                <w:b/>
              </w:rPr>
            </w:pPr>
            <w:r>
              <w:rPr>
                <w:rFonts w:hint="eastAsia"/>
                <w:b/>
              </w:rPr>
              <w:t>方式</w:t>
            </w:r>
          </w:p>
        </w:tc>
        <w:tc>
          <w:tcPr>
            <w:tcW w:w="6967" w:type="dxa"/>
          </w:tcPr>
          <w:p w:rsidR="00DA2975" w:rsidRDefault="00DA2975" w:rsidP="00604924">
            <w:pPr>
              <w:pStyle w:val="afc"/>
              <w:spacing w:line="240" w:lineRule="auto"/>
              <w:ind w:firstLineChars="0" w:firstLine="0"/>
            </w:pPr>
            <w:r>
              <w:rPr>
                <w:rFonts w:hint="eastAsia"/>
              </w:rPr>
              <w:t>POST</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参数说明</w:t>
            </w:r>
          </w:p>
        </w:tc>
        <w:tc>
          <w:tcPr>
            <w:tcW w:w="6967" w:type="dxa"/>
          </w:tcPr>
          <w:p w:rsidR="00DA2975" w:rsidRDefault="00DA2975" w:rsidP="0060492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返回值</w:t>
            </w:r>
          </w:p>
        </w:tc>
        <w:tc>
          <w:tcPr>
            <w:tcW w:w="6967" w:type="dxa"/>
          </w:tcPr>
          <w:p w:rsidR="00DA2975" w:rsidRDefault="00DA2975" w:rsidP="00604924">
            <w:pPr>
              <w:pStyle w:val="afc"/>
              <w:spacing w:line="240" w:lineRule="auto"/>
              <w:ind w:firstLineChars="0" w:firstLine="0"/>
            </w:pPr>
            <w:r>
              <w:rPr>
                <w:rFonts w:hint="eastAsia"/>
              </w:rPr>
              <w:t>输入正确：</w:t>
            </w:r>
          </w:p>
          <w:p w:rsidR="00DA2975" w:rsidRDefault="00DA2975" w:rsidP="0060492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DA2975" w:rsidRDefault="00DA2975" w:rsidP="00604924">
            <w:pPr>
              <w:pStyle w:val="afc"/>
              <w:spacing w:line="240" w:lineRule="auto"/>
              <w:ind w:firstLineChars="0" w:firstLine="0"/>
            </w:pPr>
            <w:r>
              <w:rPr>
                <w:rFonts w:hint="eastAsia"/>
              </w:rPr>
              <w:t>输入错误：</w:t>
            </w:r>
          </w:p>
          <w:p w:rsidR="00DA2975" w:rsidRDefault="00DA2975" w:rsidP="00604924">
            <w:pPr>
              <w:pStyle w:val="afc"/>
              <w:spacing w:line="240" w:lineRule="auto"/>
              <w:ind w:firstLineChars="0" w:firstLine="0"/>
            </w:pPr>
            <w:r>
              <w:rPr>
                <w:rFonts w:hint="eastAsia"/>
              </w:rPr>
              <w:t>{"status":"Error","description":"invalid username or password"}</w:t>
            </w:r>
          </w:p>
        </w:tc>
      </w:tr>
    </w:tbl>
    <w:p w:rsidR="00DA2975" w:rsidRDefault="00DA2975" w:rsidP="00DA2975">
      <w:pPr>
        <w:pStyle w:val="afc"/>
        <w:ind w:firstLineChars="0" w:firstLine="0"/>
      </w:pPr>
    </w:p>
    <w:p w:rsidR="00AA7BE4" w:rsidRDefault="00AA7BE4" w:rsidP="00AA7BE4">
      <w:pPr>
        <w:pStyle w:val="3"/>
      </w:pPr>
      <w:bookmarkStart w:id="107" w:name="_Toc325295618"/>
      <w:r>
        <w:rPr>
          <w:rFonts w:hint="eastAsia"/>
        </w:rPr>
        <w:t>同步</w:t>
      </w:r>
      <w:r>
        <w:rPr>
          <w:rFonts w:hint="eastAsia"/>
        </w:rPr>
        <w:t>接口</w:t>
      </w:r>
    </w:p>
    <w:p w:rsidR="00AA7BE4" w:rsidRDefault="00AA7BE4" w:rsidP="00AA7BE4">
      <w:pPr>
        <w:pStyle w:val="afc"/>
        <w:ind w:firstLine="480"/>
        <w:rPr>
          <w:rFonts w:hint="eastAsia"/>
        </w:rPr>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D77237" w:rsidRDefault="00AC36C5" w:rsidP="00AA7BE4">
      <w:pPr>
        <w:pStyle w:val="4"/>
      </w:pPr>
      <w:r>
        <w:rPr>
          <w:rFonts w:hint="eastAsia"/>
        </w:rPr>
        <w:t>同步</w:t>
      </w:r>
      <w:r w:rsidR="00840FE0">
        <w:rPr>
          <w:rFonts w:hint="eastAsia"/>
        </w:rPr>
        <w:t>Fund</w:t>
      </w:r>
      <w:bookmarkEnd w:id="104"/>
      <w:bookmarkEnd w:id="107"/>
    </w:p>
    <w:p w:rsidR="00BC58F6" w:rsidRDefault="00BE3CA9" w:rsidP="00BC58F6">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4D638F">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4D638F">
      <w:pPr>
        <w:pStyle w:val="affb"/>
      </w:pPr>
      <w:proofErr w:type="gramStart"/>
      <w:r>
        <w:rPr>
          <w:rFonts w:hint="eastAsia"/>
        </w:rPr>
        <w:t>function</w:t>
      </w:r>
      <w:proofErr w:type="gramEnd"/>
      <w:r>
        <w:rPr>
          <w:rFonts w:hint="eastAsia"/>
        </w:rPr>
        <w:t xml:space="preserve"> sync_fund($</w:t>
      </w:r>
      <w:r w:rsidR="00727B37">
        <w:rPr>
          <w:rFonts w:hint="eastAsia"/>
        </w:rPr>
        <w:t>user</w:t>
      </w:r>
      <w:r>
        <w:rPr>
          <w:rFonts w:hint="eastAsia"/>
        </w:rPr>
        <w:t>id,$sign) {</w:t>
      </w:r>
    </w:p>
    <w:p w:rsidR="00884A7A" w:rsidRDefault="00B34624" w:rsidP="004D638F">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4D638F">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4D638F">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4D638F">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4D638F">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4D638F">
      <w:pPr>
        <w:pStyle w:val="affb"/>
      </w:pPr>
      <w:r>
        <w:rPr>
          <w:rFonts w:hint="eastAsia"/>
        </w:rPr>
        <w:tab/>
        <w:t>} else {</w:t>
      </w:r>
    </w:p>
    <w:p w:rsidR="0050424C" w:rsidRDefault="0050424C" w:rsidP="004D638F">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4D638F">
      <w:pPr>
        <w:pStyle w:val="affb"/>
      </w:pPr>
      <w:r>
        <w:rPr>
          <w:rFonts w:hint="eastAsia"/>
        </w:rPr>
        <w:tab/>
        <w:t>}</w:t>
      </w:r>
    </w:p>
    <w:p w:rsidR="00884A7A" w:rsidRDefault="00884A7A" w:rsidP="004D638F">
      <w:pPr>
        <w:pStyle w:val="affb"/>
      </w:pPr>
      <w:r>
        <w:rPr>
          <w:rFonts w:hint="eastAsia"/>
        </w:rPr>
        <w:t>}</w:t>
      </w:r>
    </w:p>
    <w:p w:rsidR="00050ACB" w:rsidRDefault="00050ACB" w:rsidP="004D638F">
      <w:pPr>
        <w:pStyle w:val="affb"/>
      </w:pPr>
    </w:p>
    <w:p w:rsidR="00050ACB" w:rsidRDefault="00050ACB" w:rsidP="004D638F">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4D638F">
      <w:pPr>
        <w:pStyle w:val="affb"/>
      </w:pPr>
      <w:proofErr w:type="gramStart"/>
      <w:r>
        <w:rPr>
          <w:rFonts w:hint="eastAsia"/>
        </w:rPr>
        <w:t>f</w:t>
      </w:r>
      <w:r w:rsidR="000F2F8E">
        <w:rPr>
          <w:rFonts w:hint="eastAsia"/>
        </w:rPr>
        <w:t>unction</w:t>
      </w:r>
      <w:proofErr w:type="gramEnd"/>
      <w:r w:rsidR="000F2F8E">
        <w:rPr>
          <w:rFonts w:hint="eastAsia"/>
        </w:rPr>
        <w:t xml:space="preserve"> del_fund($fundid,$userid,$sign) {</w:t>
      </w:r>
    </w:p>
    <w:p w:rsidR="000F2F8E" w:rsidRDefault="000F2F8E" w:rsidP="004D638F">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4D638F">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4D638F">
      <w:pPr>
        <w:pStyle w:val="affb"/>
      </w:pPr>
      <w:r>
        <w:rPr>
          <w:rFonts w:hint="eastAsia"/>
        </w:rPr>
        <w:lastRenderedPageBreak/>
        <w:tab/>
      </w:r>
      <w:proofErr w:type="gramStart"/>
      <w:r>
        <w:rPr>
          <w:rFonts w:hint="eastAsia"/>
        </w:rPr>
        <w:t>if</w:t>
      </w:r>
      <w:proofErr w:type="gramEnd"/>
      <w:r>
        <w:rPr>
          <w:rFonts w:hint="eastAsia"/>
        </w:rPr>
        <w:t xml:space="preserve"> ($theuser === $userid) {</w:t>
      </w:r>
    </w:p>
    <w:p w:rsidR="00CD3278" w:rsidRDefault="00CD3278" w:rsidP="004D638F">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4D638F">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4D638F">
      <w:pPr>
        <w:pStyle w:val="affb"/>
      </w:pPr>
      <w:r>
        <w:rPr>
          <w:rFonts w:hint="eastAsia"/>
        </w:rPr>
        <w:tab/>
        <w:t>} else {</w:t>
      </w:r>
    </w:p>
    <w:p w:rsidR="00CD3278" w:rsidRDefault="00CD3278" w:rsidP="004D638F">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4D638F">
      <w:pPr>
        <w:pStyle w:val="affb"/>
      </w:pPr>
      <w:r>
        <w:rPr>
          <w:rFonts w:hint="eastAsia"/>
        </w:rPr>
        <w:tab/>
        <w:t>}</w:t>
      </w:r>
    </w:p>
    <w:p w:rsidR="000F2F8E" w:rsidRDefault="000F2F8E" w:rsidP="004D638F">
      <w:pPr>
        <w:pStyle w:val="affb"/>
      </w:pPr>
      <w:r>
        <w:rPr>
          <w:rFonts w:hint="eastAsia"/>
        </w:rPr>
        <w:t>}</w:t>
      </w:r>
    </w:p>
    <w:p w:rsidR="00D73E97" w:rsidRDefault="00D73E97" w:rsidP="004D638F">
      <w:pPr>
        <w:pStyle w:val="affb"/>
      </w:pPr>
    </w:p>
    <w:p w:rsidR="00D73E97" w:rsidRDefault="00D73E97" w:rsidP="004D638F">
      <w:pPr>
        <w:pStyle w:val="affb"/>
      </w:pPr>
      <w:proofErr w:type="gramStart"/>
      <w:r>
        <w:rPr>
          <w:rFonts w:hint="eastAsia"/>
        </w:rPr>
        <w:t>function</w:t>
      </w:r>
      <w:proofErr w:type="gramEnd"/>
      <w:r>
        <w:rPr>
          <w:rFonts w:hint="eastAsia"/>
        </w:rPr>
        <w:t xml:space="preserve"> add_fund($fundname,$userid,$sign) {</w:t>
      </w:r>
    </w:p>
    <w:p w:rsidR="00AA3C0A" w:rsidRDefault="00AA3C0A" w:rsidP="004D638F">
      <w:pPr>
        <w:pStyle w:val="affb"/>
      </w:pPr>
      <w:r>
        <w:rPr>
          <w:rFonts w:hint="eastAsia"/>
        </w:rPr>
        <w:t>......</w:t>
      </w:r>
    </w:p>
    <w:p w:rsidR="00D73E97" w:rsidRPr="00884A7A" w:rsidRDefault="00D73E97" w:rsidP="004D638F">
      <w:pPr>
        <w:pStyle w:val="affb"/>
      </w:pPr>
      <w:r>
        <w:rPr>
          <w:rFonts w:hint="eastAsia"/>
        </w:rPr>
        <w:t>}</w:t>
      </w:r>
    </w:p>
    <w:p w:rsidR="00AD4A7A" w:rsidRDefault="00AD4A7A" w:rsidP="00AD4A7A">
      <w:pPr>
        <w:pStyle w:val="ae"/>
        <w:keepNext/>
      </w:pPr>
      <w:bookmarkStart w:id="108" w:name="_Toc325201641"/>
      <w:bookmarkStart w:id="109" w:name="_Toc325295619"/>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327720">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327720">
        <w:rPr>
          <w:noProof/>
        </w:rPr>
        <w:t>3</w:t>
      </w:r>
      <w:r w:rsidR="0032772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Fund</w:t>
            </w:r>
            <w:r>
              <w:rPr>
                <w:rFonts w:hint="eastAsia"/>
                <w:b/>
              </w:rPr>
              <w:t>接口</w:t>
            </w:r>
          </w:p>
        </w:tc>
        <w:tc>
          <w:tcPr>
            <w:tcW w:w="6967" w:type="dxa"/>
          </w:tcPr>
          <w:p w:rsidR="00AD4A7A" w:rsidRDefault="00AD4A7A" w:rsidP="0092033B">
            <w:pPr>
              <w:pStyle w:val="afc"/>
              <w:spacing w:line="240" w:lineRule="auto"/>
              <w:ind w:firstLineChars="0" w:firstLine="0"/>
            </w:pPr>
            <w:r>
              <w:rPr>
                <w:rFonts w:hint="eastAsia"/>
              </w:rPr>
              <w:t>https://hostname/funds/&lt;user_id&gt;/&lt;sign&gt;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方式</w:t>
            </w:r>
          </w:p>
        </w:tc>
        <w:tc>
          <w:tcPr>
            <w:tcW w:w="6967" w:type="dxa"/>
          </w:tcPr>
          <w:p w:rsidR="00AD4A7A" w:rsidRDefault="00AD4A7A" w:rsidP="0092033B">
            <w:pPr>
              <w:pStyle w:val="afc"/>
              <w:spacing w:line="240" w:lineRule="auto"/>
              <w:ind w:firstLineChars="0" w:firstLine="0"/>
            </w:pPr>
            <w:r>
              <w:rPr>
                <w:rFonts w:hint="eastAsia"/>
              </w:rPr>
              <w:t>GET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参数说明</w:t>
            </w:r>
          </w:p>
        </w:tc>
        <w:tc>
          <w:tcPr>
            <w:tcW w:w="6967" w:type="dxa"/>
          </w:tcPr>
          <w:p w:rsidR="00AD4A7A" w:rsidRDefault="00AD4A7A" w:rsidP="0092033B">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返回值</w:t>
            </w:r>
          </w:p>
        </w:tc>
        <w:tc>
          <w:tcPr>
            <w:tcW w:w="6967" w:type="dxa"/>
          </w:tcPr>
          <w:p w:rsidR="00AD4A7A" w:rsidRDefault="00AD4A7A" w:rsidP="0092033B">
            <w:pPr>
              <w:pStyle w:val="afc"/>
              <w:spacing w:line="240" w:lineRule="auto"/>
              <w:ind w:firstLineChars="0" w:firstLine="0"/>
            </w:pPr>
            <w:r>
              <w:rPr>
                <w:rFonts w:hint="eastAsia"/>
              </w:rPr>
              <w:t>输入正确：</w:t>
            </w:r>
          </w:p>
          <w:p w:rsidR="00AD4A7A" w:rsidRDefault="00AD4A7A" w:rsidP="0092033B">
            <w:pPr>
              <w:pStyle w:val="afc"/>
              <w:spacing w:line="240" w:lineRule="auto"/>
              <w:ind w:firstLineChars="0" w:firstLine="0"/>
            </w:pPr>
            <w:r>
              <w:t>{</w:t>
            </w:r>
          </w:p>
          <w:p w:rsidR="00AD4A7A" w:rsidRDefault="00AD4A7A" w:rsidP="0092033B">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AD4A7A" w:rsidRDefault="00AD4A7A" w:rsidP="0092033B">
            <w:pPr>
              <w:pStyle w:val="afc"/>
              <w:spacing w:line="240" w:lineRule="auto"/>
              <w:ind w:firstLineChars="100" w:firstLine="240"/>
            </w:pPr>
            <w:r>
              <w:rPr>
                <w:rFonts w:hint="eastAsia"/>
              </w:rPr>
              <w:t>"funds":[</w:t>
            </w:r>
          </w:p>
          <w:p w:rsidR="00AD4A7A" w:rsidRDefault="00AD4A7A" w:rsidP="0092033B">
            <w:pPr>
              <w:pStyle w:val="afc"/>
              <w:spacing w:line="240" w:lineRule="auto"/>
              <w:ind w:firstLineChars="100" w:firstLine="240"/>
            </w:pPr>
            <w:r>
              <w:rPr>
                <w:rFonts w:hint="eastAsia"/>
              </w:rPr>
              <w:t xml:space="preserve">  {"id":1,"name":"fund1","date":1337001234},</w:t>
            </w:r>
          </w:p>
          <w:p w:rsidR="00AD4A7A" w:rsidRDefault="00AD4A7A" w:rsidP="0092033B">
            <w:pPr>
              <w:pStyle w:val="afc"/>
              <w:spacing w:line="240" w:lineRule="auto"/>
              <w:ind w:firstLineChars="100" w:firstLine="240"/>
            </w:pPr>
            <w:r>
              <w:rPr>
                <w:rFonts w:hint="eastAsia"/>
              </w:rPr>
              <w:t xml:space="preserve">  {"id":2,"name":"fund2","date":1337003333}</w:t>
            </w:r>
          </w:p>
          <w:p w:rsidR="00AD4A7A" w:rsidRDefault="00AD4A7A" w:rsidP="0092033B">
            <w:pPr>
              <w:pStyle w:val="afc"/>
              <w:spacing w:line="240" w:lineRule="auto"/>
              <w:ind w:firstLineChars="100" w:firstLine="240"/>
            </w:pPr>
            <w:r>
              <w:rPr>
                <w:rFonts w:hint="eastAsia"/>
              </w:rPr>
              <w:t>]</w:t>
            </w:r>
          </w:p>
          <w:p w:rsidR="00AD4A7A" w:rsidRDefault="00AD4A7A" w:rsidP="0092033B">
            <w:pPr>
              <w:pStyle w:val="afc"/>
              <w:spacing w:line="240" w:lineRule="auto"/>
              <w:ind w:firstLineChars="0" w:firstLine="0"/>
            </w:pPr>
            <w:r>
              <w:rPr>
                <w:rFonts w:hint="eastAsia"/>
              </w:rPr>
              <w:t>}</w:t>
            </w:r>
          </w:p>
          <w:p w:rsidR="00AD4A7A" w:rsidRDefault="00AD4A7A" w:rsidP="0092033B">
            <w:pPr>
              <w:pStyle w:val="afc"/>
              <w:spacing w:line="240" w:lineRule="auto"/>
              <w:ind w:firstLineChars="0" w:firstLine="0"/>
            </w:pPr>
            <w:r>
              <w:rPr>
                <w:rFonts w:hint="eastAsia"/>
              </w:rPr>
              <w:t>输入错误：</w:t>
            </w:r>
          </w:p>
          <w:p w:rsidR="00AD4A7A" w:rsidRDefault="00AD4A7A" w:rsidP="0092033B">
            <w:pPr>
              <w:pStyle w:val="afc"/>
              <w:spacing w:line="240" w:lineRule="auto"/>
              <w:ind w:firstLineChars="0" w:firstLine="0"/>
            </w:pPr>
            <w:r>
              <w:rPr>
                <w:rFonts w:hint="eastAsia"/>
              </w:rPr>
              <w:t>{"status":"Error","description":"invalid sign"}</w:t>
            </w:r>
          </w:p>
        </w:tc>
      </w:tr>
    </w:tbl>
    <w:p w:rsidR="00AD4A7A" w:rsidRPr="007674F6" w:rsidRDefault="00AD4A7A" w:rsidP="00AD4A7A">
      <w:pPr>
        <w:pStyle w:val="afc"/>
        <w:ind w:firstLine="480"/>
      </w:pPr>
      <w:r>
        <w:rPr>
          <w:rFonts w:hint="eastAsia"/>
        </w:rPr>
        <w:t>当然另外还有一些添加、删除的接口，这里不进行详细列表。</w:t>
      </w:r>
    </w:p>
    <w:p w:rsidR="0014311F" w:rsidRDefault="0014311F" w:rsidP="00AA7BE4">
      <w:pPr>
        <w:pStyle w:val="4"/>
      </w:pPr>
      <w:r>
        <w:rPr>
          <w:rFonts w:hint="eastAsia"/>
        </w:rPr>
        <w:t>同步</w:t>
      </w:r>
      <w:r>
        <w:rPr>
          <w:rFonts w:hint="eastAsia"/>
        </w:rPr>
        <w:t>Notes</w:t>
      </w:r>
      <w:bookmarkEnd w:id="108"/>
      <w:bookmarkEnd w:id="109"/>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4D638F">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sync_notes($fundid,$userid,$sign)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4D638F">
      <w:pPr>
        <w:pStyle w:val="affb"/>
      </w:pPr>
      <w:r>
        <w:rPr>
          <w:rFonts w:hint="eastAsia"/>
        </w:rPr>
        <w:tab/>
        <w:t>} else {</w:t>
      </w:r>
    </w:p>
    <w:p w:rsidR="0014311F" w:rsidRDefault="0014311F" w:rsidP="004D638F">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4D638F">
      <w:pPr>
        <w:pStyle w:val="affb"/>
      </w:pPr>
      <w:r>
        <w:rPr>
          <w:rFonts w:hint="eastAsia"/>
        </w:rPr>
        <w:tab/>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del_notes($noteid,$fundid,$userid,$sign)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4D638F">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4D638F">
      <w:pPr>
        <w:pStyle w:val="affb"/>
      </w:pPr>
      <w:r>
        <w:rPr>
          <w:rFonts w:hint="eastAsia"/>
        </w:rPr>
        <w:tab/>
      </w:r>
      <w:r>
        <w:rPr>
          <w:rFonts w:hint="eastAsia"/>
        </w:rPr>
        <w:tab/>
        <w:t>}</w:t>
      </w:r>
    </w:p>
    <w:p w:rsidR="0014311F" w:rsidRDefault="0014311F" w:rsidP="004D638F">
      <w:pPr>
        <w:pStyle w:val="affb"/>
      </w:pPr>
      <w:r>
        <w:rPr>
          <w:rFonts w:hint="eastAsia"/>
        </w:rPr>
        <w:tab/>
        <w:t>}</w:t>
      </w:r>
    </w:p>
    <w:p w:rsidR="0014311F" w:rsidRPr="00696AB7" w:rsidRDefault="0014311F" w:rsidP="004D638F">
      <w:pPr>
        <w:pStyle w:val="affb"/>
      </w:pPr>
      <w:r>
        <w:rPr>
          <w:rFonts w:hint="eastAsia"/>
        </w:rPr>
        <w:tab/>
      </w:r>
      <w:r>
        <w:rPr>
          <w:rFonts w:ascii="宋体" w:eastAsia="宋体" w:hAnsi="宋体" w:cs="宋体" w:hint="eastAsia"/>
        </w:rPr>
        <w:t>返回非法操作</w:t>
      </w:r>
      <w:r>
        <w:rPr>
          <w:rFonts w:hint="eastAsia"/>
        </w:rPr>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rPr>
          <w:rFonts w:eastAsiaTheme="minorEastAsia" w:hint="eastAsia"/>
        </w:rPr>
      </w:pPr>
      <w:r>
        <w:rPr>
          <w:rFonts w:hint="eastAsia"/>
        </w:rPr>
        <w:t>......</w:t>
      </w:r>
    </w:p>
    <w:p w:rsidR="00327720" w:rsidRDefault="00327720" w:rsidP="00327720">
      <w:pPr>
        <w:rPr>
          <w:rFonts w:hint="eastAsia"/>
        </w:rPr>
      </w:pPr>
    </w:p>
    <w:p w:rsidR="00327720" w:rsidRDefault="00327720" w:rsidP="0032772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Notes</w:t>
            </w:r>
            <w:r w:rsidRPr="00327720">
              <w:rPr>
                <w:rFonts w:hint="eastAsia"/>
                <w:b/>
              </w:rPr>
              <w:t>接口</w:t>
            </w:r>
          </w:p>
        </w:tc>
        <w:tc>
          <w:tcPr>
            <w:tcW w:w="6967" w:type="dxa"/>
          </w:tcPr>
          <w:p w:rsidR="00327720" w:rsidRPr="00327720" w:rsidRDefault="00327720" w:rsidP="00327720">
            <w:r w:rsidRPr="00327720">
              <w:rPr>
                <w:rFonts w:hint="eastAsia"/>
              </w:rPr>
              <w:t>https://hostname/notes/&lt;fund_id&gt;/&lt;user_id&gt;/&lt;sign&gt;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方式</w:t>
            </w:r>
          </w:p>
        </w:tc>
        <w:tc>
          <w:tcPr>
            <w:tcW w:w="6967" w:type="dxa"/>
          </w:tcPr>
          <w:p w:rsidR="00327720" w:rsidRPr="00327720" w:rsidRDefault="00327720" w:rsidP="00327720">
            <w:r w:rsidRPr="00327720">
              <w:rPr>
                <w:rFonts w:hint="eastAsia"/>
              </w:rPr>
              <w:t>GET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参数说明</w:t>
            </w:r>
          </w:p>
        </w:tc>
        <w:tc>
          <w:tcPr>
            <w:tcW w:w="6967" w:type="dxa"/>
          </w:tcPr>
          <w:p w:rsidR="00327720" w:rsidRPr="00327720" w:rsidRDefault="00327720" w:rsidP="00327720">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返回值</w:t>
            </w:r>
          </w:p>
        </w:tc>
        <w:tc>
          <w:tcPr>
            <w:tcW w:w="6967" w:type="dxa"/>
          </w:tcPr>
          <w:p w:rsidR="00327720" w:rsidRPr="00327720" w:rsidRDefault="00327720" w:rsidP="00327720">
            <w:r w:rsidRPr="00327720">
              <w:rPr>
                <w:rFonts w:hint="eastAsia"/>
              </w:rPr>
              <w:t>输入正确：</w:t>
            </w:r>
          </w:p>
          <w:p w:rsidR="00327720" w:rsidRPr="00327720" w:rsidRDefault="00327720" w:rsidP="00327720">
            <w:r w:rsidRPr="00327720">
              <w:t>{</w:t>
            </w:r>
          </w:p>
          <w:p w:rsidR="00327720" w:rsidRPr="00327720" w:rsidRDefault="00327720" w:rsidP="00327720">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327720" w:rsidRPr="00327720" w:rsidRDefault="00327720" w:rsidP="00327720">
            <w:r w:rsidRPr="00327720">
              <w:rPr>
                <w:rFonts w:hint="eastAsia"/>
              </w:rPr>
              <w:t>"notes":[</w:t>
            </w:r>
          </w:p>
          <w:p w:rsidR="00327720" w:rsidRPr="00327720" w:rsidRDefault="00327720" w:rsidP="00327720">
            <w:r w:rsidRPr="00327720">
              <w:rPr>
                <w:rFonts w:hint="eastAsia"/>
              </w:rPr>
              <w:t xml:space="preserve">  {"id":1,"title":"note1","content":"test","date":1337001234},</w:t>
            </w:r>
          </w:p>
          <w:p w:rsidR="00327720" w:rsidRPr="00327720" w:rsidRDefault="00327720" w:rsidP="00327720">
            <w:r w:rsidRPr="00327720">
              <w:rPr>
                <w:rFonts w:hint="eastAsia"/>
              </w:rPr>
              <w:t xml:space="preserve">  {"id":2,"title":"note2","content":"test","date":1337003333}</w:t>
            </w:r>
          </w:p>
          <w:p w:rsidR="00327720" w:rsidRPr="00327720" w:rsidRDefault="00327720" w:rsidP="00327720">
            <w:r w:rsidRPr="00327720">
              <w:rPr>
                <w:rFonts w:hint="eastAsia"/>
              </w:rPr>
              <w:t>]</w:t>
            </w:r>
          </w:p>
          <w:p w:rsidR="00327720" w:rsidRPr="00327720" w:rsidRDefault="00327720" w:rsidP="00327720">
            <w:r w:rsidRPr="00327720">
              <w:rPr>
                <w:rFonts w:hint="eastAsia"/>
              </w:rPr>
              <w:t>}</w:t>
            </w:r>
          </w:p>
          <w:p w:rsidR="00327720" w:rsidRPr="00327720" w:rsidRDefault="00327720" w:rsidP="00327720">
            <w:r w:rsidRPr="00327720">
              <w:rPr>
                <w:rFonts w:hint="eastAsia"/>
              </w:rPr>
              <w:t>输入错误：</w:t>
            </w:r>
          </w:p>
          <w:p w:rsidR="00327720" w:rsidRPr="00327720" w:rsidRDefault="00327720" w:rsidP="00327720">
            <w:r w:rsidRPr="00327720">
              <w:rPr>
                <w:rFonts w:hint="eastAsia"/>
              </w:rPr>
              <w:t>{"status":"Error","description":"invalid sign"}</w:t>
            </w:r>
          </w:p>
        </w:tc>
      </w:tr>
    </w:tbl>
    <w:p w:rsidR="00327720" w:rsidRPr="00327720" w:rsidRDefault="00327720" w:rsidP="00327720"/>
    <w:p w:rsidR="00BC7A00" w:rsidRDefault="0014311F" w:rsidP="0014311F">
      <w:pPr>
        <w:pStyle w:val="3"/>
      </w:pPr>
      <w:bookmarkStart w:id="110" w:name="_Toc325201642"/>
      <w:bookmarkStart w:id="111" w:name="_Toc325295620"/>
      <w:r>
        <w:rPr>
          <w:rFonts w:hint="eastAsia"/>
        </w:rPr>
        <w:t>Email</w:t>
      </w:r>
      <w:r>
        <w:rPr>
          <w:rFonts w:hint="eastAsia"/>
        </w:rPr>
        <w:t>抓取</w:t>
      </w:r>
      <w:bookmarkEnd w:id="110"/>
      <w:bookmarkEnd w:id="111"/>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B34DF8">
        <w:t>2.4.3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B34DF8">
        <w:rPr>
          <w:rFonts w:hint="eastAsia"/>
        </w:rPr>
        <w:t>表</w:t>
      </w:r>
      <w:r w:rsidR="00B34DF8">
        <w:rPr>
          <w:rFonts w:hint="eastAsia"/>
        </w:rPr>
        <w:t xml:space="preserve"> </w:t>
      </w:r>
      <w:r w:rsidR="00B34DF8">
        <w:rPr>
          <w:noProof/>
        </w:rPr>
        <w:t>3</w:t>
      </w:r>
      <w:r w:rsidR="00B34DF8">
        <w:noBreakHyphen/>
      </w:r>
      <w:r w:rsidR="00B34DF8">
        <w:rPr>
          <w:noProof/>
        </w:rPr>
        <w:t>4</w:t>
      </w:r>
      <w:r w:rsidR="00FF773D">
        <w:fldChar w:fldCharType="end"/>
      </w:r>
      <w:r w:rsidR="002D674C">
        <w:rPr>
          <w:rFonts w:hint="eastAsia"/>
        </w:rPr>
        <w:t>所示。</w:t>
      </w:r>
    </w:p>
    <w:p w:rsidR="00E10254" w:rsidRDefault="00E10254" w:rsidP="00E10254">
      <w:pPr>
        <w:pStyle w:val="ae"/>
        <w:keepNext/>
      </w:pPr>
      <w:bookmarkStart w:id="112" w:name="_Ref324946079"/>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327720">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327720">
        <w:rPr>
          <w:noProof/>
        </w:rPr>
        <w:t>5</w:t>
      </w:r>
      <w:r w:rsidR="00327720">
        <w:fldChar w:fldCharType="end"/>
      </w:r>
      <w:bookmarkEnd w:id="112"/>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870FFA" w:rsidP="00B03B48">
      <w:pPr>
        <w:pStyle w:val="afc"/>
        <w:ind w:firstLine="480"/>
      </w:pPr>
      <w:r>
        <w:rPr>
          <w:rFonts w:hint="eastAsia"/>
        </w:rPr>
        <w:t>大致处理过程见</w:t>
      </w:r>
      <w:r w:rsidR="00F37F63">
        <w:fldChar w:fldCharType="begin"/>
      </w:r>
      <w:r w:rsidR="00F37F63">
        <w:instrText xml:space="preserve"> </w:instrText>
      </w:r>
      <w:r w:rsidR="00F37F63">
        <w:rPr>
          <w:rFonts w:hint="eastAsia"/>
        </w:rPr>
        <w:instrText>REF _Ref325206086 \h</w:instrText>
      </w:r>
      <w:r w:rsidR="00F37F63">
        <w:instrText xml:space="preserve"> </w:instrText>
      </w:r>
      <w:r w:rsidR="00F37F63">
        <w:fldChar w:fldCharType="separate"/>
      </w:r>
      <w:r w:rsidR="00B34DF8">
        <w:rPr>
          <w:rFonts w:hint="eastAsia"/>
        </w:rPr>
        <w:t>代码片断</w:t>
      </w:r>
      <w:r w:rsidR="00B34DF8">
        <w:rPr>
          <w:rFonts w:hint="eastAsia"/>
        </w:rPr>
        <w:t xml:space="preserve"> </w:t>
      </w:r>
      <w:r w:rsidR="00B34DF8">
        <w:rPr>
          <w:noProof/>
        </w:rPr>
        <w:t>12</w:t>
      </w:r>
      <w:r w:rsidR="00F37F63">
        <w:fldChar w:fldCharType="end"/>
      </w:r>
      <w:r w:rsidR="00F45577">
        <w:rPr>
          <w:rFonts w:hint="eastAsia"/>
        </w:rPr>
        <w:t>。</w:t>
      </w:r>
    </w:p>
    <w:p w:rsidR="00AB4CE6" w:rsidRDefault="00AB4CE6" w:rsidP="00AB4CE6">
      <w:pPr>
        <w:pStyle w:val="2"/>
      </w:pPr>
      <w:bookmarkStart w:id="113" w:name="_Toc325201621"/>
      <w:bookmarkStart w:id="114" w:name="_Toc325201643"/>
      <w:bookmarkStart w:id="115" w:name="_Toc325295621"/>
      <w:r>
        <w:rPr>
          <w:rFonts w:hint="eastAsia"/>
        </w:rPr>
        <w:lastRenderedPageBreak/>
        <w:t>系统架构</w:t>
      </w:r>
      <w:bookmarkEnd w:id="113"/>
      <w:bookmarkEnd w:id="115"/>
    </w:p>
    <w:p w:rsidR="00AB4CE6" w:rsidRDefault="00AB4CE6" w:rsidP="00AB4CE6">
      <w:pPr>
        <w:pStyle w:val="afc"/>
        <w:ind w:firstLine="480"/>
      </w:pPr>
      <w:r>
        <w:rPr>
          <w:rFonts w:hint="eastAsia"/>
        </w:rPr>
        <w:t>项目完成后应当有以下架构：</w:t>
      </w:r>
    </w:p>
    <w:p w:rsidR="00AB4CE6" w:rsidRDefault="00AB4CE6" w:rsidP="00AB4CE6">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B34DF8">
        <w:rPr>
          <w:rFonts w:hint="eastAsia"/>
        </w:rPr>
        <w:t>图</w:t>
      </w:r>
      <w:r w:rsidR="00B34DF8">
        <w:rPr>
          <w:rFonts w:hint="eastAsia"/>
        </w:rPr>
        <w:t xml:space="preserve"> </w:t>
      </w:r>
      <w:r w:rsidR="00B34DF8">
        <w:rPr>
          <w:noProof/>
        </w:rPr>
        <w:t>3</w:t>
      </w:r>
      <w:r w:rsidR="00B34DF8">
        <w:noBreakHyphen/>
      </w:r>
      <w:r w:rsidR="00B34DF8">
        <w:rPr>
          <w:noProof/>
        </w:rPr>
        <w:t>8</w:t>
      </w:r>
      <w:r>
        <w:fldChar w:fldCharType="end"/>
      </w:r>
      <w:r>
        <w:rPr>
          <w:rFonts w:hint="eastAsia"/>
        </w:rPr>
        <w:t>：</w:t>
      </w:r>
    </w:p>
    <w:p w:rsidR="00AB4CE6" w:rsidRDefault="00851650" w:rsidP="00AB4CE6">
      <w:pPr>
        <w:keepNext/>
        <w:jc w:val="center"/>
      </w:pPr>
      <w:r>
        <w:object w:dxaOrig="5690" w:dyaOrig="4973">
          <v:shape id="_x0000_i1028" type="#_x0000_t75" style="width:284.65pt;height:261.2pt" o:ole="">
            <v:imagedata r:id="rId31" o:title=""/>
          </v:shape>
          <o:OLEObject Type="Embed" ProgID="Visio.Drawing.11" ShapeID="_x0000_i1028" DrawAspect="Content" ObjectID="_1399039593" r:id="rId32"/>
        </w:object>
      </w:r>
    </w:p>
    <w:p w:rsidR="00AB4CE6" w:rsidRPr="00C21E17" w:rsidRDefault="00AB4CE6" w:rsidP="00AB4CE6">
      <w:pPr>
        <w:pStyle w:val="ae"/>
      </w:pPr>
      <w:bookmarkStart w:id="116" w:name="_Ref324618143"/>
      <w:bookmarkStart w:id="117" w:name="_Ref3246181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34DF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34DF8">
        <w:rPr>
          <w:noProof/>
        </w:rPr>
        <w:t>8</w:t>
      </w:r>
      <w:r>
        <w:fldChar w:fldCharType="end"/>
      </w:r>
      <w:bookmarkEnd w:id="116"/>
      <w:r>
        <w:rPr>
          <w:rFonts w:hint="eastAsia"/>
        </w:rPr>
        <w:t xml:space="preserve"> </w:t>
      </w:r>
      <w:r>
        <w:rPr>
          <w:rFonts w:hint="eastAsia"/>
        </w:rPr>
        <w:t>基本目标下的系统架构</w:t>
      </w:r>
      <w:bookmarkEnd w:id="117"/>
    </w:p>
    <w:p w:rsidR="00AB4CE6" w:rsidRDefault="00AB4CE6" w:rsidP="00AB4CE6">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B34DF8" w:rsidRPr="006B5C74">
        <w:rPr>
          <w:rFonts w:hint="eastAsia"/>
          <w:sz w:val="21"/>
        </w:rPr>
        <w:t>图</w:t>
      </w:r>
      <w:r w:rsidR="00B34DF8" w:rsidRPr="006B5C74">
        <w:rPr>
          <w:rFonts w:hint="eastAsia"/>
          <w:sz w:val="21"/>
        </w:rPr>
        <w:t xml:space="preserve"> </w:t>
      </w:r>
      <w:r w:rsidR="00B34DF8">
        <w:rPr>
          <w:noProof/>
          <w:sz w:val="21"/>
        </w:rPr>
        <w:t>3</w:t>
      </w:r>
      <w:r w:rsidR="00B34DF8">
        <w:rPr>
          <w:sz w:val="21"/>
        </w:rPr>
        <w:noBreakHyphen/>
      </w:r>
      <w:r w:rsidR="00B34DF8">
        <w:rPr>
          <w:noProof/>
          <w:sz w:val="21"/>
        </w:rPr>
        <w:t>9</w:t>
      </w:r>
      <w:r>
        <w:fldChar w:fldCharType="end"/>
      </w:r>
      <w:r>
        <w:rPr>
          <w:rFonts w:hint="eastAsia"/>
        </w:rPr>
        <w:t>：</w:t>
      </w:r>
    </w:p>
    <w:p w:rsidR="00AB4CE6" w:rsidRDefault="00557A04" w:rsidP="00AB4CE6">
      <w:pPr>
        <w:keepNext/>
        <w:jc w:val="center"/>
        <w:rPr>
          <w:sz w:val="21"/>
        </w:rPr>
      </w:pPr>
      <w:r>
        <w:object w:dxaOrig="7320" w:dyaOrig="8142">
          <v:shape id="_x0000_i1029" type="#_x0000_t75" style="width:412.75pt;height:439.55pt" o:ole="">
            <v:imagedata r:id="rId33" o:title=""/>
          </v:shape>
          <o:OLEObject Type="Embed" ProgID="Visio.Drawing.11" ShapeID="_x0000_i1029" DrawAspect="Content" ObjectID="_1399039594" r:id="rId34"/>
        </w:object>
      </w:r>
      <w:bookmarkStart w:id="118" w:name="_Ref324619619"/>
      <w:r w:rsidR="00AB4CE6" w:rsidRPr="006B5C74">
        <w:rPr>
          <w:rFonts w:hint="eastAsia"/>
          <w:sz w:val="21"/>
        </w:rPr>
        <w:t>图</w:t>
      </w:r>
      <w:r w:rsidR="00AB4CE6" w:rsidRPr="006B5C74">
        <w:rPr>
          <w:rFonts w:hint="eastAsia"/>
          <w:sz w:val="21"/>
        </w:rPr>
        <w:t xml:space="preserve"> </w:t>
      </w:r>
      <w:r w:rsidR="00AB4CE6">
        <w:rPr>
          <w:sz w:val="21"/>
        </w:rPr>
        <w:fldChar w:fldCharType="begin"/>
      </w:r>
      <w:r w:rsidR="00AB4CE6">
        <w:rPr>
          <w:sz w:val="21"/>
        </w:rPr>
        <w:instrText xml:space="preserve"> </w:instrText>
      </w:r>
      <w:r w:rsidR="00AB4CE6">
        <w:rPr>
          <w:rFonts w:hint="eastAsia"/>
          <w:sz w:val="21"/>
        </w:rPr>
        <w:instrText>STYLEREF 1 \s</w:instrText>
      </w:r>
      <w:r w:rsidR="00AB4CE6">
        <w:rPr>
          <w:sz w:val="21"/>
        </w:rPr>
        <w:instrText xml:space="preserve"> </w:instrText>
      </w:r>
      <w:r w:rsidR="00AB4CE6">
        <w:rPr>
          <w:sz w:val="21"/>
        </w:rPr>
        <w:fldChar w:fldCharType="separate"/>
      </w:r>
      <w:r w:rsidR="00B34DF8">
        <w:rPr>
          <w:noProof/>
          <w:sz w:val="21"/>
        </w:rPr>
        <w:t>3</w:t>
      </w:r>
      <w:r w:rsidR="00AB4CE6">
        <w:rPr>
          <w:sz w:val="21"/>
        </w:rPr>
        <w:fldChar w:fldCharType="end"/>
      </w:r>
      <w:r w:rsidR="00AB4CE6">
        <w:rPr>
          <w:sz w:val="21"/>
        </w:rPr>
        <w:noBreakHyphen/>
      </w:r>
      <w:r w:rsidR="00AB4CE6">
        <w:rPr>
          <w:sz w:val="21"/>
        </w:rPr>
        <w:fldChar w:fldCharType="begin"/>
      </w:r>
      <w:r w:rsidR="00AB4CE6">
        <w:rPr>
          <w:sz w:val="21"/>
        </w:rPr>
        <w:instrText xml:space="preserve"> </w:instrText>
      </w:r>
      <w:r w:rsidR="00AB4CE6">
        <w:rPr>
          <w:rFonts w:hint="eastAsia"/>
          <w:sz w:val="21"/>
        </w:rPr>
        <w:instrText xml:space="preserve">SEQ </w:instrText>
      </w:r>
      <w:r w:rsidR="00AB4CE6">
        <w:rPr>
          <w:rFonts w:hint="eastAsia"/>
          <w:sz w:val="21"/>
        </w:rPr>
        <w:instrText>图</w:instrText>
      </w:r>
      <w:r w:rsidR="00AB4CE6">
        <w:rPr>
          <w:rFonts w:hint="eastAsia"/>
          <w:sz w:val="21"/>
        </w:rPr>
        <w:instrText xml:space="preserve"> \* ARABIC \s 1</w:instrText>
      </w:r>
      <w:r w:rsidR="00AB4CE6">
        <w:rPr>
          <w:sz w:val="21"/>
        </w:rPr>
        <w:instrText xml:space="preserve"> </w:instrText>
      </w:r>
      <w:r w:rsidR="00AB4CE6">
        <w:rPr>
          <w:sz w:val="21"/>
        </w:rPr>
        <w:fldChar w:fldCharType="separate"/>
      </w:r>
      <w:r w:rsidR="00B34DF8">
        <w:rPr>
          <w:noProof/>
          <w:sz w:val="21"/>
        </w:rPr>
        <w:t>9</w:t>
      </w:r>
      <w:r w:rsidR="00AB4CE6">
        <w:rPr>
          <w:sz w:val="21"/>
        </w:rPr>
        <w:fldChar w:fldCharType="end"/>
      </w:r>
      <w:bookmarkEnd w:id="118"/>
      <w:r w:rsidR="00AB4CE6" w:rsidRPr="006B5C74">
        <w:rPr>
          <w:rFonts w:hint="eastAsia"/>
          <w:sz w:val="21"/>
        </w:rPr>
        <w:t xml:space="preserve"> </w:t>
      </w:r>
      <w:r w:rsidR="00AB4CE6" w:rsidRPr="006B5C74">
        <w:rPr>
          <w:rFonts w:hint="eastAsia"/>
          <w:sz w:val="21"/>
        </w:rPr>
        <w:t>高级目标下的系统</w:t>
      </w:r>
      <w:r w:rsidR="00AB4CE6">
        <w:rPr>
          <w:rFonts w:hint="eastAsia"/>
          <w:sz w:val="21"/>
        </w:rPr>
        <w:t>架</w:t>
      </w:r>
      <w:r w:rsidR="00AB4CE6" w:rsidRPr="006B5C74">
        <w:rPr>
          <w:rFonts w:hint="eastAsia"/>
          <w:sz w:val="21"/>
        </w:rPr>
        <w:t>构图</w:t>
      </w:r>
    </w:p>
    <w:p w:rsidR="00AB4CE6" w:rsidRPr="00C2765D" w:rsidRDefault="00AB4CE6" w:rsidP="00AB4CE6"/>
    <w:p w:rsidR="00392067" w:rsidRDefault="00F36D56" w:rsidP="00392067">
      <w:pPr>
        <w:pStyle w:val="2"/>
      </w:pPr>
      <w:bookmarkStart w:id="119" w:name="_Toc325295622"/>
      <w:r>
        <w:rPr>
          <w:rFonts w:hint="eastAsia"/>
        </w:rPr>
        <w:t>本章小结</w:t>
      </w:r>
      <w:bookmarkEnd w:id="114"/>
      <w:bookmarkEnd w:id="119"/>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r w:rsidR="001E665E">
        <w:rPr>
          <w:rFonts w:hint="eastAsia"/>
        </w:rPr>
        <w:t>其中预览图的生成中使用了磁盘缓存，加快了响应速度，比不加缓存拥有更好的使用体验。</w:t>
      </w:r>
    </w:p>
    <w:p w:rsidR="00CD360F" w:rsidRPr="001811EE" w:rsidRDefault="00CD360F" w:rsidP="00855D36">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20" w:name="_Toc325201644"/>
      <w:bookmarkStart w:id="121" w:name="_Toc325295623"/>
      <w:r>
        <w:rPr>
          <w:rFonts w:hint="eastAsia"/>
        </w:rPr>
        <w:lastRenderedPageBreak/>
        <w:t>项目成果</w:t>
      </w:r>
      <w:bookmarkEnd w:id="120"/>
      <w:bookmarkEnd w:id="121"/>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22" w:name="_Toc325201645"/>
      <w:bookmarkStart w:id="123" w:name="_Toc325295624"/>
      <w:r>
        <w:rPr>
          <w:rFonts w:hint="eastAsia"/>
        </w:rPr>
        <w:t>iPad</w:t>
      </w:r>
      <w:r>
        <w:rPr>
          <w:rFonts w:hint="eastAsia"/>
        </w:rPr>
        <w:t>应用</w:t>
      </w:r>
      <w:bookmarkEnd w:id="122"/>
      <w:bookmarkEnd w:id="123"/>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24" w:name="_Toc325201646"/>
      <w:bookmarkStart w:id="125" w:name="_Toc325295625"/>
      <w:r>
        <w:rPr>
          <w:rFonts w:hint="eastAsia"/>
        </w:rPr>
        <w:t>Home</w:t>
      </w:r>
      <w:bookmarkEnd w:id="124"/>
      <w:bookmarkEnd w:id="125"/>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B34DF8">
        <w:rPr>
          <w:rFonts w:hint="eastAsia"/>
        </w:rPr>
        <w:t>图</w:t>
      </w:r>
      <w:r w:rsidR="00B34DF8">
        <w:rPr>
          <w:rFonts w:hint="eastAsia"/>
        </w:rPr>
        <w:t xml:space="preserve"> </w:t>
      </w:r>
      <w:r w:rsidR="00B34DF8">
        <w:rPr>
          <w:noProof/>
        </w:rPr>
        <w:t>4</w:t>
      </w:r>
      <w:r w:rsidR="00B34DF8">
        <w:noBreakHyphen/>
      </w:r>
      <w:r w:rsidR="00B34DF8">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60A8CD91" wp14:editId="46E30FFD">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26" w:name="_Ref32496509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1</w:t>
      </w:r>
      <w:r w:rsidR="008A6156">
        <w:fldChar w:fldCharType="end"/>
      </w:r>
      <w:bookmarkEnd w:id="126"/>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0FE92E5C" wp14:editId="7FA443E7">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2</w:t>
      </w:r>
      <w:r w:rsidR="008A6156">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27" w:name="_Toc325201647"/>
      <w:bookmarkStart w:id="128" w:name="_Toc325295626"/>
      <w:r>
        <w:rPr>
          <w:rFonts w:hint="eastAsia"/>
        </w:rPr>
        <w:t>Favorite</w:t>
      </w:r>
      <w:bookmarkEnd w:id="127"/>
      <w:bookmarkEnd w:id="128"/>
    </w:p>
    <w:p w:rsidR="001B23BE" w:rsidRDefault="00935646" w:rsidP="001B23BE">
      <w:pPr>
        <w:pStyle w:val="afc"/>
        <w:ind w:firstLine="480"/>
        <w:rPr>
          <w:rFonts w:hint="eastAsia"/>
        </w:rPr>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B34DF8">
        <w:rPr>
          <w:rFonts w:hint="eastAsia"/>
        </w:rPr>
        <w:t>图</w:t>
      </w:r>
      <w:r w:rsidR="00B34DF8">
        <w:rPr>
          <w:rFonts w:hint="eastAsia"/>
        </w:rPr>
        <w:t xml:space="preserve"> </w:t>
      </w:r>
      <w:r w:rsidR="00B34DF8">
        <w:rPr>
          <w:noProof/>
        </w:rPr>
        <w:t>4</w:t>
      </w:r>
      <w:r w:rsidR="00B34DF8">
        <w:noBreakHyphen/>
      </w:r>
      <w:r w:rsidR="00B34DF8">
        <w:rPr>
          <w:noProof/>
        </w:rPr>
        <w:t>3</w:t>
      </w:r>
      <w:r w:rsidR="0010502C">
        <w:fldChar w:fldCharType="end"/>
      </w:r>
      <w:r w:rsidR="003D0152">
        <w:rPr>
          <w:rFonts w:hint="eastAsia"/>
        </w:rPr>
        <w:t>。</w:t>
      </w:r>
    </w:p>
    <w:p w:rsidR="005F07F4" w:rsidRDefault="005F07F4" w:rsidP="005F07F4">
      <w:pPr>
        <w:pStyle w:val="3"/>
      </w:pPr>
      <w:bookmarkStart w:id="129" w:name="_Toc325201648"/>
      <w:bookmarkStart w:id="130" w:name="_Toc325295627"/>
      <w:r>
        <w:rPr>
          <w:rFonts w:hint="eastAsia"/>
        </w:rPr>
        <w:t>News</w:t>
      </w:r>
      <w:bookmarkEnd w:id="129"/>
      <w:bookmarkEnd w:id="130"/>
    </w:p>
    <w:p w:rsidR="005F07F4" w:rsidRDefault="005F07F4" w:rsidP="005F07F4">
      <w:pPr>
        <w:pStyle w:val="afc"/>
        <w:ind w:firstLine="480"/>
        <w:rPr>
          <w:rFonts w:hint="eastAsia"/>
        </w:rPr>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4</w:t>
      </w:r>
      <w:r>
        <w:fldChar w:fldCharType="end"/>
      </w:r>
      <w:r>
        <w:rPr>
          <w:rFonts w:hint="eastAsia"/>
        </w:rPr>
        <w:t>中</w:t>
      </w:r>
      <w:r>
        <w:rPr>
          <w:rFonts w:hint="eastAsia"/>
        </w:rPr>
        <w:t>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0EF7DCD9" wp14:editId="55E018FE">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112BAFE7" wp14:editId="5407EC69">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31" w:name="_Ref32496582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3</w:t>
      </w:r>
      <w:r w:rsidR="008A6156">
        <w:fldChar w:fldCharType="end"/>
      </w:r>
      <w:bookmarkEnd w:id="131"/>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4F055A86" wp14:editId="1B6EB37A">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32" w:name="_Ref32529679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4</w:t>
      </w:r>
      <w:r w:rsidR="008A6156">
        <w:fldChar w:fldCharType="end"/>
      </w:r>
      <w:bookmarkEnd w:id="132"/>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33" w:name="_Toc325201649"/>
      <w:bookmarkStart w:id="134" w:name="_Toc325295628"/>
      <w:r>
        <w:rPr>
          <w:rFonts w:hint="eastAsia"/>
        </w:rPr>
        <w:lastRenderedPageBreak/>
        <w:t>Library</w:t>
      </w:r>
      <w:bookmarkEnd w:id="133"/>
      <w:bookmarkEnd w:id="134"/>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1E69ECBA" wp14:editId="60AB5B55">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5</w:t>
      </w:r>
      <w:r w:rsidR="008A6156">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28DBBBD3" wp14:editId="10C14F5E">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6</w:t>
      </w:r>
      <w:r w:rsidR="008A6156">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35" w:name="_Toc325201650"/>
      <w:bookmarkStart w:id="136" w:name="_Toc325295629"/>
      <w:r>
        <w:rPr>
          <w:rFonts w:hint="eastAsia"/>
        </w:rPr>
        <w:t>Management</w:t>
      </w:r>
      <w:bookmarkEnd w:id="135"/>
      <w:bookmarkEnd w:id="136"/>
    </w:p>
    <w:p w:rsidR="00A249B4" w:rsidRDefault="00CE3BE3" w:rsidP="00A249B4">
      <w:pPr>
        <w:pStyle w:val="afc"/>
        <w:ind w:firstLine="480"/>
        <w:rPr>
          <w:rFonts w:hint="eastAsia"/>
        </w:rPr>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C85D67">
        <w:rPr>
          <w:rFonts w:hint="eastAsia"/>
        </w:rPr>
        <w:t>图</w:t>
      </w:r>
      <w:r w:rsidR="00C85D67">
        <w:rPr>
          <w:rFonts w:hint="eastAsia"/>
        </w:rPr>
        <w:t xml:space="preserve"> </w:t>
      </w:r>
      <w:r w:rsidR="00C85D67">
        <w:rPr>
          <w:noProof/>
        </w:rPr>
        <w:t>4</w:t>
      </w:r>
      <w:r w:rsidR="00C85D67">
        <w:noBreakHyphen/>
      </w:r>
      <w:r w:rsidR="00C85D67">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rPr>
          <w:rFonts w:hint="eastAsia"/>
        </w:rPr>
        <w:t>（</w:t>
      </w:r>
      <w:r>
        <w:fldChar w:fldCharType="begin"/>
      </w:r>
      <w:r>
        <w:instrText xml:space="preserve"> </w:instrText>
      </w:r>
      <w:r>
        <w:rPr>
          <w:rFonts w:hint="eastAsia"/>
        </w:rPr>
        <w:instrText>REF _Ref325296912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8</w:t>
      </w:r>
      <w:r>
        <w:fldChar w:fldCharType="end"/>
      </w:r>
      <w:r>
        <w:rPr>
          <w:rFonts w:hint="eastAsia"/>
        </w:rPr>
        <w:t>）</w:t>
      </w:r>
      <w:r>
        <w:rPr>
          <w:rFonts w:hint="eastAsia"/>
        </w:rPr>
        <w:t>。</w:t>
      </w:r>
    </w:p>
    <w:p w:rsidR="00C7449B" w:rsidRDefault="00C7449B" w:rsidP="00C7449B">
      <w:pPr>
        <w:keepNext/>
      </w:pPr>
      <w:r>
        <w:rPr>
          <w:rFonts w:hint="eastAsia"/>
          <w:noProof/>
        </w:rPr>
        <w:lastRenderedPageBreak/>
        <w:drawing>
          <wp:inline distT="0" distB="0" distL="0" distR="0" wp14:anchorId="046A25D7" wp14:editId="773A5097">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37" w:name="_Ref32529690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7</w:t>
      </w:r>
      <w:r w:rsidR="008A6156">
        <w:fldChar w:fldCharType="end"/>
      </w:r>
      <w:bookmarkEnd w:id="137"/>
      <w:r>
        <w:rPr>
          <w:rFonts w:hint="eastAsia"/>
        </w:rPr>
        <w:t xml:space="preserve"> </w:t>
      </w:r>
      <w:r>
        <w:rPr>
          <w:rFonts w:hint="eastAsia"/>
        </w:rPr>
        <w:t>文件下载</w:t>
      </w:r>
    </w:p>
    <w:p w:rsidR="00133919" w:rsidRDefault="00133919" w:rsidP="00133919">
      <w:pPr>
        <w:keepNext/>
      </w:pPr>
      <w:r>
        <w:rPr>
          <w:noProof/>
        </w:rPr>
        <w:drawing>
          <wp:inline distT="0" distB="0" distL="0" distR="0" wp14:anchorId="1332A67F" wp14:editId="192A105C">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38" w:name="_Ref32529691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B34DF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B34DF8">
        <w:rPr>
          <w:noProof/>
        </w:rPr>
        <w:t>8</w:t>
      </w:r>
      <w:r w:rsidR="008A6156">
        <w:fldChar w:fldCharType="end"/>
      </w:r>
      <w:bookmarkEnd w:id="138"/>
      <w:r>
        <w:rPr>
          <w:rFonts w:hint="eastAsia"/>
        </w:rPr>
        <w:t xml:space="preserve"> </w:t>
      </w:r>
      <w:r>
        <w:rPr>
          <w:rFonts w:hint="eastAsia"/>
        </w:rPr>
        <w:t>文件下载进度</w:t>
      </w:r>
    </w:p>
    <w:p w:rsidR="00BF0AC5" w:rsidRDefault="00BF0AC5" w:rsidP="002E466C">
      <w:pPr>
        <w:pStyle w:val="2"/>
      </w:pPr>
      <w:bookmarkStart w:id="139" w:name="_Toc325201651"/>
      <w:bookmarkStart w:id="140" w:name="_Toc325295630"/>
      <w:r>
        <w:rPr>
          <w:rFonts w:hint="eastAsia"/>
        </w:rPr>
        <w:lastRenderedPageBreak/>
        <w:t>服务端</w:t>
      </w:r>
      <w:r w:rsidR="00F41B4E">
        <w:rPr>
          <w:rFonts w:hint="eastAsia"/>
        </w:rPr>
        <w:t>代码</w:t>
      </w:r>
      <w:bookmarkEnd w:id="139"/>
      <w:bookmarkEnd w:id="140"/>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41" w:name="_Toc325201652"/>
      <w:bookmarkStart w:id="142" w:name="_Toc325295631"/>
      <w:r>
        <w:rPr>
          <w:rFonts w:hint="eastAsia"/>
        </w:rPr>
        <w:t>本章小结</w:t>
      </w:r>
      <w:bookmarkEnd w:id="141"/>
      <w:bookmarkEnd w:id="142"/>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43" w:name="_Toc325201653"/>
      <w:bookmarkStart w:id="144" w:name="_Toc325295632"/>
      <w:r>
        <w:rPr>
          <w:rFonts w:hint="eastAsia"/>
        </w:rPr>
        <w:lastRenderedPageBreak/>
        <w:t>总结与</w:t>
      </w:r>
      <w:r w:rsidR="00790495">
        <w:rPr>
          <w:rFonts w:hint="eastAsia"/>
        </w:rPr>
        <w:t>展望</w:t>
      </w:r>
      <w:bookmarkEnd w:id="143"/>
      <w:bookmarkEnd w:id="144"/>
    </w:p>
    <w:p w:rsidR="00951B90" w:rsidRDefault="004201AD" w:rsidP="00951B90">
      <w:pPr>
        <w:pStyle w:val="2"/>
      </w:pPr>
      <w:bookmarkStart w:id="145" w:name="_Toc325201654"/>
      <w:bookmarkStart w:id="146" w:name="_Toc325295633"/>
      <w:r>
        <w:rPr>
          <w:rFonts w:hint="eastAsia"/>
        </w:rPr>
        <w:t>项目总结</w:t>
      </w:r>
      <w:bookmarkEnd w:id="145"/>
      <w:bookmarkEnd w:id="146"/>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rPr>
          <w:rFonts w:hint="eastAsia"/>
        </w:rPr>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47" w:name="_Toc325201655"/>
      <w:bookmarkStart w:id="148" w:name="_Toc325295634"/>
      <w:r>
        <w:rPr>
          <w:rFonts w:hint="eastAsia"/>
        </w:rPr>
        <w:t>项目</w:t>
      </w:r>
      <w:r w:rsidR="00BF2CC6">
        <w:rPr>
          <w:rFonts w:hint="eastAsia"/>
        </w:rPr>
        <w:t>展望</w:t>
      </w:r>
      <w:bookmarkEnd w:id="147"/>
      <w:bookmarkEnd w:id="148"/>
    </w:p>
    <w:p w:rsidR="006C59C1" w:rsidRPr="0075744F" w:rsidRDefault="00AC7D9E" w:rsidP="0075744F">
      <w:pPr>
        <w:pStyle w:val="afc"/>
        <w:ind w:firstLine="480"/>
      </w:pPr>
      <w:r>
        <w:rPr>
          <w:rFonts w:hint="eastAsia"/>
        </w:rPr>
        <w:t>由于本人水平有限，在项目实施过程中多有疏忽与不足，</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4"/>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49" w:name="_Toc325201656"/>
      <w:bookmarkStart w:id="150" w:name="_Toc325295635"/>
      <w:r>
        <w:rPr>
          <w:rFonts w:hint="eastAsia"/>
        </w:rPr>
        <w:lastRenderedPageBreak/>
        <w:t>参考文献</w:t>
      </w:r>
      <w:bookmarkEnd w:id="149"/>
      <w:bookmarkEnd w:id="150"/>
    </w:p>
    <w:p w:rsidR="00DA11BB" w:rsidRDefault="00DA11BB" w:rsidP="00DA11BB">
      <w:pPr>
        <w:pStyle w:val="afc"/>
        <w:numPr>
          <w:ilvl w:val="0"/>
          <w:numId w:val="14"/>
        </w:numPr>
        <w:ind w:firstLineChars="0"/>
        <w:jc w:val="left"/>
      </w:pPr>
      <w:bookmarkStart w:id="151" w:name="_Ref324699802"/>
      <w:bookmarkStart w:id="152" w:name="_Ref319352543"/>
      <w:bookmarkStart w:id="153"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51"/>
    </w:p>
    <w:p w:rsidR="009D1036" w:rsidRDefault="0002347D" w:rsidP="00DA11BB">
      <w:pPr>
        <w:pStyle w:val="afc"/>
        <w:numPr>
          <w:ilvl w:val="0"/>
          <w:numId w:val="14"/>
        </w:numPr>
        <w:ind w:firstLineChars="0"/>
        <w:jc w:val="left"/>
      </w:pPr>
      <w:bookmarkStart w:id="154"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r w:rsidR="00393490">
        <w:fldChar w:fldCharType="begin"/>
      </w:r>
      <w:r w:rsidR="00393490">
        <w:instrText xml:space="preserve"> HYPERLINK "http://zh.wikipedia.org/wiki/%E9%9B%B2%E7%AB%AF%E9%81%8B%E7%AE%97" </w:instrText>
      </w:r>
      <w:r w:rsidR="00393490">
        <w:fldChar w:fldCharType="separate"/>
      </w:r>
      <w:r w:rsidR="007120EB" w:rsidRPr="00842911">
        <w:rPr>
          <w:rStyle w:val="a6"/>
        </w:rPr>
        <w:t>http://zh.wikipedia.org/wiki/%E9%9B%B2%E7%AB%AF%E9%81%8B%E7%AE%97</w:t>
      </w:r>
      <w:r w:rsidR="00393490">
        <w:rPr>
          <w:rStyle w:val="a6"/>
        </w:rPr>
        <w:fldChar w:fldCharType="end"/>
      </w:r>
      <w:bookmarkEnd w:id="152"/>
      <w:r w:rsidR="004969EB">
        <w:rPr>
          <w:rFonts w:hint="eastAsia"/>
        </w:rPr>
        <w:t>.</w:t>
      </w:r>
      <w:bookmarkEnd w:id="153"/>
      <w:bookmarkEnd w:id="154"/>
    </w:p>
    <w:p w:rsidR="007806D0" w:rsidRDefault="007806D0" w:rsidP="00D7341D">
      <w:pPr>
        <w:pStyle w:val="afc"/>
        <w:numPr>
          <w:ilvl w:val="0"/>
          <w:numId w:val="14"/>
        </w:numPr>
        <w:ind w:firstLineChars="0"/>
        <w:jc w:val="left"/>
      </w:pPr>
      <w:bookmarkStart w:id="155" w:name="_Ref324886339"/>
      <w:r>
        <w:rPr>
          <w:rFonts w:hint="eastAsia"/>
        </w:rPr>
        <w:t>云存储</w:t>
      </w:r>
      <w:r>
        <w:rPr>
          <w:rFonts w:hint="eastAsia"/>
        </w:rPr>
        <w:t xml:space="preserve">. </w:t>
      </w:r>
      <w:r>
        <w:rPr>
          <w:rFonts w:hint="eastAsia"/>
        </w:rPr>
        <w:t>百度百科</w:t>
      </w:r>
      <w:r>
        <w:rPr>
          <w:rFonts w:hint="eastAsia"/>
        </w:rPr>
        <w:t xml:space="preserve">. </w:t>
      </w:r>
      <w:r w:rsidR="00393490">
        <w:fldChar w:fldCharType="begin"/>
      </w:r>
      <w:r w:rsidR="00393490">
        <w:instrText xml:space="preserve"> HYPERLINK "http://baike.baidu.com/view/2044736.htm" </w:instrText>
      </w:r>
      <w:r w:rsidR="00393490">
        <w:fldChar w:fldCharType="separate"/>
      </w:r>
      <w:r w:rsidR="00D7341D" w:rsidRPr="004D1213">
        <w:rPr>
          <w:rStyle w:val="a6"/>
        </w:rPr>
        <w:t>http://baike.baidu.com/view/2044736.htm</w:t>
      </w:r>
      <w:r w:rsidR="00393490">
        <w:rPr>
          <w:rStyle w:val="a6"/>
        </w:rPr>
        <w:fldChar w:fldCharType="end"/>
      </w:r>
      <w:r w:rsidR="00D7341D">
        <w:rPr>
          <w:rFonts w:hint="eastAsia"/>
        </w:rPr>
        <w:t>.</w:t>
      </w:r>
      <w:bookmarkEnd w:id="155"/>
    </w:p>
    <w:p w:rsidR="00A60606" w:rsidRDefault="00307004" w:rsidP="00A60606">
      <w:pPr>
        <w:pStyle w:val="aff9"/>
        <w:numPr>
          <w:ilvl w:val="0"/>
          <w:numId w:val="14"/>
        </w:numPr>
        <w:ind w:firstLineChars="0"/>
        <w:rPr>
          <w:rFonts w:cs="宋体"/>
          <w:szCs w:val="21"/>
        </w:rPr>
      </w:pPr>
      <w:bookmarkStart w:id="156" w:name="_Ref324884940"/>
      <w:proofErr w:type="gramStart"/>
      <w:r>
        <w:rPr>
          <w:rFonts w:cs="宋体" w:hint="eastAsia"/>
          <w:szCs w:val="21"/>
        </w:rPr>
        <w:t>iOS</w:t>
      </w:r>
      <w:proofErr w:type="gramEnd"/>
      <w:r>
        <w:rPr>
          <w:rFonts w:cs="宋体" w:hint="eastAsia"/>
          <w:szCs w:val="21"/>
        </w:rPr>
        <w:t xml:space="preserve">. </w:t>
      </w:r>
      <w:r w:rsidR="00A60606" w:rsidRPr="00A60606">
        <w:rPr>
          <w:rFonts w:cs="宋体" w:hint="eastAsia"/>
          <w:szCs w:val="21"/>
        </w:rPr>
        <w:t>维基百科</w:t>
      </w:r>
      <w:r>
        <w:rPr>
          <w:rFonts w:cs="宋体" w:hint="eastAsia"/>
          <w:szCs w:val="21"/>
        </w:rPr>
        <w:t xml:space="preserve">. </w:t>
      </w:r>
      <w:r w:rsidR="00393490">
        <w:fldChar w:fldCharType="begin"/>
      </w:r>
      <w:r w:rsidR="00393490">
        <w:instrText xml:space="preserve"> HYPERLINK "http://zh.wikipedia.org/wiki/IOS" </w:instrText>
      </w:r>
      <w:r w:rsidR="00393490">
        <w:fldChar w:fldCharType="separate"/>
      </w:r>
      <w:r w:rsidR="00A60606" w:rsidRPr="004D1213">
        <w:rPr>
          <w:rStyle w:val="a6"/>
          <w:rFonts w:cs="宋体" w:hint="eastAsia"/>
          <w:szCs w:val="21"/>
        </w:rPr>
        <w:t>http://zh.wikipedia.org/wiki/IOS</w:t>
      </w:r>
      <w:r w:rsidR="00393490">
        <w:rPr>
          <w:rStyle w:val="a6"/>
          <w:rFonts w:cs="宋体"/>
          <w:szCs w:val="21"/>
        </w:rPr>
        <w:fldChar w:fldCharType="end"/>
      </w:r>
      <w:r w:rsidR="00977F6D">
        <w:rPr>
          <w:rFonts w:cs="宋体" w:hint="eastAsia"/>
          <w:szCs w:val="21"/>
        </w:rPr>
        <w:t>.</w:t>
      </w:r>
      <w:bookmarkEnd w:id="156"/>
    </w:p>
    <w:p w:rsidR="00EB200E" w:rsidRPr="00A60606" w:rsidRDefault="00EB200E" w:rsidP="00A60606">
      <w:pPr>
        <w:pStyle w:val="aff9"/>
        <w:numPr>
          <w:ilvl w:val="0"/>
          <w:numId w:val="14"/>
        </w:numPr>
        <w:ind w:firstLineChars="0"/>
        <w:rPr>
          <w:rFonts w:cs="宋体"/>
          <w:szCs w:val="21"/>
        </w:rPr>
      </w:pPr>
      <w:bookmarkStart w:id="157" w:name="_Ref324885896"/>
      <w:r>
        <w:rPr>
          <w:rFonts w:cs="宋体" w:hint="eastAsia"/>
          <w:szCs w:val="21"/>
        </w:rPr>
        <w:t xml:space="preserve">OAuth. </w:t>
      </w:r>
      <w:r>
        <w:rPr>
          <w:rFonts w:cs="宋体" w:hint="eastAsia"/>
          <w:szCs w:val="21"/>
        </w:rPr>
        <w:t>维基百科</w:t>
      </w:r>
      <w:r>
        <w:rPr>
          <w:rFonts w:cs="宋体" w:hint="eastAsia"/>
          <w:szCs w:val="21"/>
        </w:rPr>
        <w:t xml:space="preserve">. </w:t>
      </w:r>
      <w:r w:rsidR="00393490">
        <w:fldChar w:fldCharType="begin"/>
      </w:r>
      <w:r w:rsidR="00393490">
        <w:instrText xml:space="preserve"> HYPERLINK "http://zh.wikipedia.org/wiki/OAuth" </w:instrText>
      </w:r>
      <w:r w:rsidR="00393490">
        <w:fldChar w:fldCharType="separate"/>
      </w:r>
      <w:r w:rsidRPr="00EB200E">
        <w:rPr>
          <w:rStyle w:val="a6"/>
          <w:rFonts w:cs="宋体"/>
          <w:szCs w:val="21"/>
        </w:rPr>
        <w:t>http://zh.wikipedia.org/wiki/OAuth</w:t>
      </w:r>
      <w:r w:rsidR="00393490">
        <w:rPr>
          <w:rStyle w:val="a6"/>
          <w:rFonts w:cs="宋体"/>
          <w:szCs w:val="21"/>
        </w:rPr>
        <w:fldChar w:fldCharType="end"/>
      </w:r>
      <w:r w:rsidR="0010196A">
        <w:rPr>
          <w:rFonts w:cs="宋体" w:hint="eastAsia"/>
          <w:szCs w:val="21"/>
        </w:rPr>
        <w:t>.</w:t>
      </w:r>
      <w:bookmarkEnd w:id="157"/>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158"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r w:rsidR="00393490">
        <w:fldChar w:fldCharType="begin"/>
      </w:r>
      <w:r w:rsidR="00393490">
        <w:instrText xml:space="preserve"> HYPERLINK "http://www.ruanlie.com/" </w:instrText>
      </w:r>
      <w:r w:rsidR="00393490">
        <w:fldChar w:fldCharType="separate"/>
      </w:r>
      <w:r w:rsidR="00EF5444" w:rsidRPr="00EF5444">
        <w:rPr>
          <w:rStyle w:val="a6"/>
        </w:rPr>
        <w:t>http://www.ruanlie.com</w:t>
      </w:r>
      <w:r w:rsidR="00393490">
        <w:rPr>
          <w:rStyle w:val="a6"/>
        </w:rPr>
        <w:fldChar w:fldCharType="end"/>
      </w:r>
      <w:r w:rsidR="00EF5444">
        <w:rPr>
          <w:rFonts w:hint="eastAsia"/>
        </w:rPr>
        <w:t>.</w:t>
      </w:r>
      <w:bookmarkEnd w:id="158"/>
    </w:p>
    <w:p w:rsidR="00334824" w:rsidRDefault="00F724B4" w:rsidP="00211D2F">
      <w:pPr>
        <w:pStyle w:val="afc"/>
        <w:numPr>
          <w:ilvl w:val="0"/>
          <w:numId w:val="14"/>
        </w:numPr>
        <w:tabs>
          <w:tab w:val="left" w:pos="567"/>
        </w:tabs>
        <w:ind w:left="426" w:firstLineChars="0" w:hanging="426"/>
        <w:jc w:val="left"/>
      </w:pPr>
      <w:bookmarkStart w:id="159" w:name="_Ref324635966"/>
      <w:r>
        <w:rPr>
          <w:rFonts w:hint="eastAsia"/>
        </w:rPr>
        <w:t>开源</w:t>
      </w:r>
      <w:r>
        <w:rPr>
          <w:rFonts w:hint="eastAsia"/>
        </w:rPr>
        <w:t>RSS</w:t>
      </w:r>
      <w:r>
        <w:rPr>
          <w:rFonts w:hint="eastAsia"/>
        </w:rPr>
        <w:t>解析库</w:t>
      </w:r>
      <w:r>
        <w:rPr>
          <w:rFonts w:hint="eastAsia"/>
        </w:rPr>
        <w:t xml:space="preserve">MWFeedParser. </w:t>
      </w:r>
      <w:r w:rsidR="00393490">
        <w:fldChar w:fldCharType="begin"/>
      </w:r>
      <w:r w:rsidR="00393490">
        <w:instrText xml:space="preserve"> HYPERLINK "https://github.com/mwaterfall/MWFeedParser" </w:instrText>
      </w:r>
      <w:r w:rsidR="00393490">
        <w:fldChar w:fldCharType="separate"/>
      </w:r>
      <w:r w:rsidRPr="00F724B4">
        <w:rPr>
          <w:rStyle w:val="a6"/>
        </w:rPr>
        <w:t>https://github.com/mwaterfall/MWFeedParser</w:t>
      </w:r>
      <w:r w:rsidR="00393490">
        <w:rPr>
          <w:rStyle w:val="a6"/>
        </w:rPr>
        <w:fldChar w:fldCharType="end"/>
      </w:r>
      <w:bookmarkEnd w:id="159"/>
    </w:p>
    <w:p w:rsidR="009D1036" w:rsidRDefault="00334824" w:rsidP="004D5069">
      <w:pPr>
        <w:pStyle w:val="afc"/>
        <w:numPr>
          <w:ilvl w:val="0"/>
          <w:numId w:val="14"/>
        </w:numPr>
        <w:tabs>
          <w:tab w:val="left" w:pos="426"/>
          <w:tab w:val="left" w:pos="709"/>
        </w:tabs>
        <w:ind w:firstLineChars="0"/>
        <w:jc w:val="left"/>
      </w:pPr>
      <w:bookmarkStart w:id="160" w:name="_Ref324678213"/>
      <w:r>
        <w:rPr>
          <w:rFonts w:hint="eastAsia"/>
        </w:rPr>
        <w:t>开源</w:t>
      </w:r>
      <w:r>
        <w:rPr>
          <w:rFonts w:hint="eastAsia"/>
        </w:rPr>
        <w:t>iOS</w:t>
      </w:r>
      <w:r>
        <w:rPr>
          <w:rFonts w:hint="eastAsia"/>
        </w:rPr>
        <w:t>网格视图</w:t>
      </w:r>
      <w:r>
        <w:rPr>
          <w:rFonts w:hint="eastAsia"/>
        </w:rPr>
        <w:t xml:space="preserve">GMGridView. </w:t>
      </w:r>
      <w:r w:rsidR="00393490">
        <w:fldChar w:fldCharType="begin"/>
      </w:r>
      <w:r w:rsidR="00393490">
        <w:instrText xml:space="preserve"> HYPERLINK "https://github.com/gmoledina/GMGridView" </w:instrText>
      </w:r>
      <w:r w:rsidR="00393490">
        <w:fldChar w:fldCharType="separate"/>
      </w:r>
      <w:r w:rsidRPr="00334824">
        <w:rPr>
          <w:rStyle w:val="a6"/>
        </w:rPr>
        <w:t>https://github.com/gmoledina/GMGridView</w:t>
      </w:r>
      <w:r w:rsidR="00393490">
        <w:rPr>
          <w:rStyle w:val="a6"/>
        </w:rPr>
        <w:fldChar w:fldCharType="end"/>
      </w:r>
      <w:bookmarkEnd w:id="160"/>
    </w:p>
    <w:p w:rsidR="00524EF6" w:rsidRDefault="00524EF6" w:rsidP="004D5069">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Pr="00324025" w:rsidRDefault="00324025" w:rsidP="00324025"/>
    <w:p w:rsidR="00324025" w:rsidRDefault="00324025" w:rsidP="00324025">
      <w:pPr>
        <w:pStyle w:val="afc"/>
        <w:ind w:firstLineChars="0" w:firstLine="0"/>
        <w:sectPr w:rsidR="00324025" w:rsidSect="007E2FD1">
          <w:headerReference w:type="even" r:id="rId45"/>
          <w:headerReference w:type="default" r:id="rId46"/>
          <w:footerReference w:type="even" r:id="rId47"/>
          <w:footerReference w:type="default" r:id="rId48"/>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61" w:name="_Toc325201657"/>
      <w:bookmarkStart w:id="162" w:name="_Toc165262396"/>
      <w:bookmarkStart w:id="163" w:name="_Toc325295636"/>
      <w:r>
        <w:rPr>
          <w:rFonts w:hint="eastAsia"/>
        </w:rPr>
        <w:lastRenderedPageBreak/>
        <w:t>致谢</w:t>
      </w:r>
      <w:bookmarkEnd w:id="161"/>
      <w:bookmarkEnd w:id="163"/>
    </w:p>
    <w:p w:rsidR="00924A52" w:rsidRDefault="00974D36" w:rsidP="003A316C">
      <w:pPr>
        <w:pStyle w:val="afc"/>
        <w:ind w:firstLine="480"/>
        <w:rPr>
          <w:rFonts w:hint="eastAsia"/>
        </w:rPr>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794FAE" w:rsidRPr="00794FAE" w:rsidRDefault="00794FAE" w:rsidP="003A316C">
      <w:pPr>
        <w:pStyle w:val="afc"/>
        <w:ind w:firstLine="480"/>
        <w:rPr>
          <w:rFonts w:hint="eastAsia"/>
        </w:rPr>
      </w:pPr>
    </w:p>
    <w:p w:rsidR="003A316C" w:rsidRDefault="003A316C" w:rsidP="00924A52">
      <w:pPr>
        <w:pStyle w:val="afc"/>
        <w:ind w:firstLine="480"/>
      </w:pPr>
    </w:p>
    <w:p w:rsidR="00924A52" w:rsidRDefault="00924A52" w:rsidP="00924A52">
      <w:pPr>
        <w:spacing w:line="400" w:lineRule="atLeast"/>
        <w:ind w:firstLineChars="447" w:firstLine="1073"/>
        <w:sectPr w:rsidR="00924A52" w:rsidSect="007E2FD1">
          <w:headerReference w:type="even" r:id="rId49"/>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64" w:name="_Toc325201658"/>
      <w:bookmarkStart w:id="165" w:name="_Toc325295637"/>
      <w:r>
        <w:rPr>
          <w:rFonts w:hint="eastAsia"/>
        </w:rPr>
        <w:lastRenderedPageBreak/>
        <w:t>附录</w:t>
      </w:r>
      <w:bookmarkEnd w:id="164"/>
      <w:bookmarkEnd w:id="165"/>
    </w:p>
    <w:p w:rsidR="00A03F0D" w:rsidRDefault="00A03F0D" w:rsidP="00A03F0D">
      <w:pPr>
        <w:pStyle w:val="ae"/>
        <w:keepNext/>
      </w:pPr>
      <w:bookmarkStart w:id="166"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1</w:t>
      </w:r>
      <w:r>
        <w:fldChar w:fldCharType="end"/>
      </w:r>
      <w:bookmarkEnd w:id="166"/>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67"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2</w:t>
      </w:r>
      <w:r>
        <w:fldChar w:fldCharType="end"/>
      </w:r>
      <w:bookmarkEnd w:id="167"/>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68"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3</w:t>
      </w:r>
      <w:r>
        <w:fldChar w:fldCharType="end"/>
      </w:r>
      <w:bookmarkEnd w:id="168"/>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proofErr w:type="gramStart"/>
            <w:r>
              <w:rPr>
                <w:rFonts w:hint="eastAsia"/>
              </w:rPr>
              <w:t>id</w:t>
            </w:r>
            <w:proofErr w:type="gramEnd"/>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69"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4</w:t>
      </w:r>
      <w:r>
        <w:fldChar w:fldCharType="end"/>
      </w:r>
      <w:bookmarkEnd w:id="169"/>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70"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5</w:t>
      </w:r>
      <w:r>
        <w:fldChar w:fldCharType="end"/>
      </w:r>
      <w:bookmarkEnd w:id="170"/>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71"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6</w:t>
      </w:r>
      <w:r>
        <w:fldChar w:fldCharType="end"/>
      </w:r>
      <w:bookmarkEnd w:id="171"/>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hint="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2"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7</w:t>
      </w:r>
      <w:r>
        <w:fldChar w:fldCharType="end"/>
      </w:r>
      <w:bookmarkEnd w:id="172"/>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hint="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3"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8</w:t>
      </w:r>
      <w:r>
        <w:fldChar w:fldCharType="end"/>
      </w:r>
      <w:bookmarkEnd w:id="173"/>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74"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9</w:t>
      </w:r>
      <w:r>
        <w:fldChar w:fldCharType="end"/>
      </w:r>
      <w:bookmarkEnd w:id="174"/>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hint="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75"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10</w:t>
      </w:r>
      <w:r>
        <w:fldChar w:fldCharType="end"/>
      </w:r>
      <w:bookmarkEnd w:id="175"/>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w:t>
            </w:r>
            <w:proofErr w:type="gramStart"/>
            <w:r w:rsidRPr="00020F42">
              <w:t>selector:@selector(</w:t>
            </w:r>
            <w:proofErr w:type="gramEnd"/>
            <w:r w:rsidRPr="00020F42">
              <w:t>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hint="eastAsia"/>
              </w:rPr>
            </w:pPr>
            <w:r w:rsidRPr="00020F42">
              <w:t>}</w:t>
            </w:r>
          </w:p>
          <w:p w:rsidR="001C7505" w:rsidRPr="001C7505" w:rsidRDefault="001C7505" w:rsidP="004D638F">
            <w:pPr>
              <w:pStyle w:val="affb"/>
              <w:rPr>
                <w:rFonts w:eastAsiaTheme="minorEastAsia" w:hint="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6"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11</w:t>
      </w:r>
      <w:r>
        <w:fldChar w:fldCharType="end"/>
      </w:r>
      <w:bookmarkEnd w:id="176"/>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7"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34DF8">
        <w:rPr>
          <w:noProof/>
        </w:rPr>
        <w:t>12</w:t>
      </w:r>
      <w:r>
        <w:fldChar w:fldCharType="end"/>
      </w:r>
      <w:bookmarkEnd w:id="177"/>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50"/>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bookmarkStart w:id="178" w:name="_GoBack"/>
      <w:bookmarkEnd w:id="178"/>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62"/>
    </w:p>
    <w:sectPr w:rsidR="00924A52" w:rsidSect="007E2FD1">
      <w:headerReference w:type="default" r:id="rId51"/>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2BB3" w:rsidRDefault="00392BB3">
      <w:r>
        <w:separator/>
      </w:r>
    </w:p>
    <w:p w:rsidR="00392BB3" w:rsidRDefault="00392BB3"/>
    <w:p w:rsidR="00392BB3" w:rsidRDefault="00392BB3"/>
  </w:endnote>
  <w:endnote w:type="continuationSeparator" w:id="0">
    <w:p w:rsidR="00392BB3" w:rsidRDefault="00392BB3">
      <w:r>
        <w:continuationSeparator/>
      </w:r>
    </w:p>
    <w:p w:rsidR="00392BB3" w:rsidRDefault="00392BB3"/>
    <w:p w:rsidR="00392BB3" w:rsidRDefault="00392B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A74CD1FF-5A7C-4AD7-B86E-7C200EB26B0B}"/>
    <w:embedBold r:id="rId2" w:subsetted="1" w:fontKey="{F58D64A4-0CC0-4F72-8755-0458BA128BF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B7829272-F0DF-4A7E-96D7-32C9428D604E}"/>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D0DF5BD9-C0D9-425D-82C2-D7F035E4FDEA}"/>
  </w:font>
  <w:font w:name="华文行楷">
    <w:altName w:val=".a..DD.."/>
    <w:panose1 w:val="02010800040101010101"/>
    <w:charset w:val="86"/>
    <w:family w:val="auto"/>
    <w:pitch w:val="variable"/>
    <w:sig w:usb0="00000001" w:usb1="080F0000" w:usb2="00000010" w:usb3="00000000" w:csb0="00040000" w:csb1="00000000"/>
    <w:embedBold r:id="rId5" w:subsetted="1" w:fontKey="{BCD1FE55-7F79-41FD-9D56-9B098077316A}"/>
  </w:font>
  <w:font w:name="华文仿宋">
    <w:altName w:val=".a..·..."/>
    <w:panose1 w:val="02010600040101010101"/>
    <w:charset w:val="86"/>
    <w:family w:val="auto"/>
    <w:pitch w:val="variable"/>
    <w:sig w:usb0="00000287" w:usb1="080F0000" w:usb2="00000010" w:usb3="00000000" w:csb0="0004009F" w:csb1="00000000"/>
    <w:embedRegular r:id="rId6" w:subsetted="1" w:fontKey="{2C1BC6D9-368C-48DA-B0ED-0C16CE96CBFF}"/>
    <w:embedBold r:id="rId7" w:subsetted="1" w:fontKey="{F39DBF27-5881-41AE-B879-6ACA746B0EE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Pr>
        <w:rStyle w:val="af4"/>
        <w:noProof/>
      </w:rPr>
      <w:t>XL</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B34DF8">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B34DF8">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Pr="00185388" w:rsidRDefault="009E3290">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3A316C">
      <w:rPr>
        <w:rStyle w:val="af4"/>
        <w:noProof/>
      </w:rPr>
      <w:t>39</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Pr>
        <w:rStyle w:val="af4"/>
        <w:noProof/>
      </w:rPr>
      <w:t>40</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113097">
      <w:rPr>
        <w:rStyle w:val="af4"/>
        <w:noProof/>
      </w:rPr>
      <w:t>50</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2BB3" w:rsidRDefault="00392BB3">
      <w:r>
        <w:separator/>
      </w:r>
    </w:p>
    <w:p w:rsidR="00392BB3" w:rsidRDefault="00392BB3"/>
    <w:p w:rsidR="00392BB3" w:rsidRDefault="00392BB3"/>
  </w:footnote>
  <w:footnote w:type="continuationSeparator" w:id="0">
    <w:p w:rsidR="00392BB3" w:rsidRDefault="00392BB3">
      <w:r>
        <w:continuationSeparator/>
      </w:r>
    </w:p>
    <w:p w:rsidR="00392BB3" w:rsidRDefault="00392BB3"/>
    <w:p w:rsidR="00392BB3" w:rsidRDefault="00392BB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3A316C">
      <w:rPr>
        <w:rFonts w:hint="eastAsia"/>
        <w:noProof/>
      </w:rPr>
      <w:t>第</w:t>
    </w:r>
    <w:r w:rsidR="003A316C">
      <w:rPr>
        <w:rFonts w:hint="eastAsia"/>
        <w:noProof/>
      </w:rPr>
      <w:t>5</w:t>
    </w:r>
    <w:r w:rsidR="003A316C">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A316C">
      <w:rPr>
        <w:rFonts w:hint="eastAsia"/>
        <w:noProof/>
      </w:rPr>
      <w:t>总结与展望</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113097">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3">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53996E38"/>
    <w:multiLevelType w:val="hybridMultilevel"/>
    <w:tmpl w:val="320A275A"/>
    <w:lvl w:ilvl="0" w:tplc="0ACECC20">
      <w:start w:val="1"/>
      <w:numFmt w:val="decimal"/>
      <w:lvlText w:val="[%1] "/>
      <w:lvlJc w:val="left"/>
      <w:pPr>
        <w:ind w:left="900" w:hanging="420"/>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7">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8">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25"/>
  </w:num>
  <w:num w:numId="3">
    <w:abstractNumId w:val="25"/>
  </w:num>
  <w:num w:numId="4">
    <w:abstractNumId w:val="25"/>
  </w:num>
  <w:num w:numId="5">
    <w:abstractNumId w:val="27"/>
  </w:num>
  <w:num w:numId="6">
    <w:abstractNumId w:val="19"/>
  </w:num>
  <w:num w:numId="7">
    <w:abstractNumId w:val="25"/>
  </w:num>
  <w:num w:numId="8">
    <w:abstractNumId w:val="5"/>
  </w:num>
  <w:num w:numId="9">
    <w:abstractNumId w:val="20"/>
  </w:num>
  <w:num w:numId="10">
    <w:abstractNumId w:val="26"/>
  </w:num>
  <w:num w:numId="11">
    <w:abstractNumId w:val="7"/>
  </w:num>
  <w:num w:numId="12">
    <w:abstractNumId w:val="15"/>
  </w:num>
  <w:num w:numId="13">
    <w:abstractNumId w:val="4"/>
  </w:num>
  <w:num w:numId="14">
    <w:abstractNumId w:val="16"/>
  </w:num>
  <w:num w:numId="15">
    <w:abstractNumId w:val="12"/>
  </w:num>
  <w:num w:numId="16">
    <w:abstractNumId w:val="14"/>
  </w:num>
  <w:num w:numId="17">
    <w:abstractNumId w:val="6"/>
  </w:num>
  <w:num w:numId="18">
    <w:abstractNumId w:val="11"/>
  </w:num>
  <w:num w:numId="19">
    <w:abstractNumId w:val="24"/>
  </w:num>
  <w:num w:numId="20">
    <w:abstractNumId w:val="21"/>
  </w:num>
  <w:num w:numId="21">
    <w:abstractNumId w:val="8"/>
  </w:num>
  <w:num w:numId="22">
    <w:abstractNumId w:val="17"/>
  </w:num>
  <w:num w:numId="23">
    <w:abstractNumId w:val="0"/>
  </w:num>
  <w:num w:numId="24">
    <w:abstractNumId w:val="28"/>
  </w:num>
  <w:num w:numId="25">
    <w:abstractNumId w:val="10"/>
  </w:num>
  <w:num w:numId="26">
    <w:abstractNumId w:val="9"/>
  </w:num>
  <w:num w:numId="27">
    <w:abstractNumId w:val="13"/>
  </w:num>
  <w:num w:numId="28">
    <w:abstractNumId w:val="3"/>
  </w:num>
  <w:num w:numId="29">
    <w:abstractNumId w:val="18"/>
  </w:num>
  <w:num w:numId="30">
    <w:abstractNumId w:val="22"/>
  </w:num>
  <w:num w:numId="31">
    <w:abstractNumId w:val="2"/>
  </w:num>
  <w:num w:numId="32">
    <w:abstractNumId w:val="23"/>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proofState w:grammar="clean"/>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23C4"/>
    <w:rsid w:val="0000242D"/>
    <w:rsid w:val="00003FBD"/>
    <w:rsid w:val="0000566A"/>
    <w:rsid w:val="0000658F"/>
    <w:rsid w:val="00006E20"/>
    <w:rsid w:val="000078D6"/>
    <w:rsid w:val="000106E0"/>
    <w:rsid w:val="00010934"/>
    <w:rsid w:val="00012802"/>
    <w:rsid w:val="00012C06"/>
    <w:rsid w:val="000140E9"/>
    <w:rsid w:val="0001539E"/>
    <w:rsid w:val="00017279"/>
    <w:rsid w:val="00020822"/>
    <w:rsid w:val="00020A5F"/>
    <w:rsid w:val="00020F42"/>
    <w:rsid w:val="0002347D"/>
    <w:rsid w:val="00024EBE"/>
    <w:rsid w:val="0002682D"/>
    <w:rsid w:val="0003035E"/>
    <w:rsid w:val="00032CAC"/>
    <w:rsid w:val="00033D7E"/>
    <w:rsid w:val="00033F4C"/>
    <w:rsid w:val="00035340"/>
    <w:rsid w:val="00035A84"/>
    <w:rsid w:val="00035C4A"/>
    <w:rsid w:val="00035CFE"/>
    <w:rsid w:val="00036763"/>
    <w:rsid w:val="000374D9"/>
    <w:rsid w:val="0004054E"/>
    <w:rsid w:val="00040DF8"/>
    <w:rsid w:val="00043C06"/>
    <w:rsid w:val="00044214"/>
    <w:rsid w:val="0004469C"/>
    <w:rsid w:val="00046123"/>
    <w:rsid w:val="000463ED"/>
    <w:rsid w:val="00050579"/>
    <w:rsid w:val="00050ACB"/>
    <w:rsid w:val="0005159E"/>
    <w:rsid w:val="000515A9"/>
    <w:rsid w:val="00052B8B"/>
    <w:rsid w:val="00052DA4"/>
    <w:rsid w:val="00053329"/>
    <w:rsid w:val="00053472"/>
    <w:rsid w:val="0005734C"/>
    <w:rsid w:val="00057C48"/>
    <w:rsid w:val="00060095"/>
    <w:rsid w:val="00060A0F"/>
    <w:rsid w:val="00063CBA"/>
    <w:rsid w:val="00065DFD"/>
    <w:rsid w:val="00070E72"/>
    <w:rsid w:val="00074205"/>
    <w:rsid w:val="00077E00"/>
    <w:rsid w:val="00082389"/>
    <w:rsid w:val="00082A45"/>
    <w:rsid w:val="00084702"/>
    <w:rsid w:val="00085271"/>
    <w:rsid w:val="00091341"/>
    <w:rsid w:val="00091375"/>
    <w:rsid w:val="000921EC"/>
    <w:rsid w:val="00096B48"/>
    <w:rsid w:val="000A23BD"/>
    <w:rsid w:val="000A402F"/>
    <w:rsid w:val="000A43A7"/>
    <w:rsid w:val="000A4D87"/>
    <w:rsid w:val="000A6922"/>
    <w:rsid w:val="000A7ED8"/>
    <w:rsid w:val="000B089B"/>
    <w:rsid w:val="000B16FC"/>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5A0A"/>
    <w:rsid w:val="000D6022"/>
    <w:rsid w:val="000E0C6F"/>
    <w:rsid w:val="000E133B"/>
    <w:rsid w:val="000E2BB0"/>
    <w:rsid w:val="000E5512"/>
    <w:rsid w:val="000E6B68"/>
    <w:rsid w:val="000F0082"/>
    <w:rsid w:val="000F07EC"/>
    <w:rsid w:val="000F2E58"/>
    <w:rsid w:val="000F2F8E"/>
    <w:rsid w:val="000F3256"/>
    <w:rsid w:val="000F3FA3"/>
    <w:rsid w:val="000F61BF"/>
    <w:rsid w:val="000F6DC3"/>
    <w:rsid w:val="0010196A"/>
    <w:rsid w:val="00101BBD"/>
    <w:rsid w:val="001034C0"/>
    <w:rsid w:val="0010502C"/>
    <w:rsid w:val="0010595C"/>
    <w:rsid w:val="00106703"/>
    <w:rsid w:val="00106A78"/>
    <w:rsid w:val="00106EBA"/>
    <w:rsid w:val="00110737"/>
    <w:rsid w:val="001108A4"/>
    <w:rsid w:val="001128B7"/>
    <w:rsid w:val="00112E42"/>
    <w:rsid w:val="00113097"/>
    <w:rsid w:val="0011380B"/>
    <w:rsid w:val="001178C6"/>
    <w:rsid w:val="00122FD8"/>
    <w:rsid w:val="00123313"/>
    <w:rsid w:val="00123867"/>
    <w:rsid w:val="001270DF"/>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7120"/>
    <w:rsid w:val="00150B27"/>
    <w:rsid w:val="0015198E"/>
    <w:rsid w:val="0015257C"/>
    <w:rsid w:val="001536DD"/>
    <w:rsid w:val="001537A2"/>
    <w:rsid w:val="001543F6"/>
    <w:rsid w:val="00154909"/>
    <w:rsid w:val="00154C12"/>
    <w:rsid w:val="0016166F"/>
    <w:rsid w:val="001635A7"/>
    <w:rsid w:val="00164D1D"/>
    <w:rsid w:val="00166058"/>
    <w:rsid w:val="001706ED"/>
    <w:rsid w:val="001736B4"/>
    <w:rsid w:val="00173FC1"/>
    <w:rsid w:val="00174816"/>
    <w:rsid w:val="00174DFD"/>
    <w:rsid w:val="00176686"/>
    <w:rsid w:val="00176905"/>
    <w:rsid w:val="0017710B"/>
    <w:rsid w:val="00177440"/>
    <w:rsid w:val="00177623"/>
    <w:rsid w:val="0017777E"/>
    <w:rsid w:val="001811EE"/>
    <w:rsid w:val="00181556"/>
    <w:rsid w:val="00181FA1"/>
    <w:rsid w:val="00183D56"/>
    <w:rsid w:val="001847E3"/>
    <w:rsid w:val="00185182"/>
    <w:rsid w:val="00185388"/>
    <w:rsid w:val="001872EC"/>
    <w:rsid w:val="001877B6"/>
    <w:rsid w:val="001900FC"/>
    <w:rsid w:val="00191104"/>
    <w:rsid w:val="001A0745"/>
    <w:rsid w:val="001A2EF8"/>
    <w:rsid w:val="001A3EF6"/>
    <w:rsid w:val="001A56DD"/>
    <w:rsid w:val="001A5DCF"/>
    <w:rsid w:val="001A6060"/>
    <w:rsid w:val="001A6A2F"/>
    <w:rsid w:val="001A75C2"/>
    <w:rsid w:val="001B0C5D"/>
    <w:rsid w:val="001B12ED"/>
    <w:rsid w:val="001B2297"/>
    <w:rsid w:val="001B23BE"/>
    <w:rsid w:val="001B32BB"/>
    <w:rsid w:val="001B3802"/>
    <w:rsid w:val="001B3870"/>
    <w:rsid w:val="001B3CCB"/>
    <w:rsid w:val="001B4809"/>
    <w:rsid w:val="001B6706"/>
    <w:rsid w:val="001B6D9C"/>
    <w:rsid w:val="001C1778"/>
    <w:rsid w:val="001C33EB"/>
    <w:rsid w:val="001C34B9"/>
    <w:rsid w:val="001C4084"/>
    <w:rsid w:val="001C5727"/>
    <w:rsid w:val="001C7505"/>
    <w:rsid w:val="001D15CB"/>
    <w:rsid w:val="001D39D1"/>
    <w:rsid w:val="001E02EA"/>
    <w:rsid w:val="001E2D09"/>
    <w:rsid w:val="001E5645"/>
    <w:rsid w:val="001E573B"/>
    <w:rsid w:val="001E5793"/>
    <w:rsid w:val="001E665E"/>
    <w:rsid w:val="001E70DD"/>
    <w:rsid w:val="001E7A77"/>
    <w:rsid w:val="001F0EF7"/>
    <w:rsid w:val="001F11DF"/>
    <w:rsid w:val="001F1741"/>
    <w:rsid w:val="001F234F"/>
    <w:rsid w:val="001F573D"/>
    <w:rsid w:val="001F6438"/>
    <w:rsid w:val="001F7932"/>
    <w:rsid w:val="00200FDE"/>
    <w:rsid w:val="002018B6"/>
    <w:rsid w:val="0020468D"/>
    <w:rsid w:val="00204D0F"/>
    <w:rsid w:val="00206461"/>
    <w:rsid w:val="002072DB"/>
    <w:rsid w:val="00211D2F"/>
    <w:rsid w:val="002127B8"/>
    <w:rsid w:val="00213661"/>
    <w:rsid w:val="00216338"/>
    <w:rsid w:val="00217D1E"/>
    <w:rsid w:val="00217FA1"/>
    <w:rsid w:val="00222A00"/>
    <w:rsid w:val="00223E96"/>
    <w:rsid w:val="00224221"/>
    <w:rsid w:val="002243DF"/>
    <w:rsid w:val="00226461"/>
    <w:rsid w:val="002264B2"/>
    <w:rsid w:val="0023171A"/>
    <w:rsid w:val="00232527"/>
    <w:rsid w:val="0023271F"/>
    <w:rsid w:val="002332D4"/>
    <w:rsid w:val="00234376"/>
    <w:rsid w:val="00236AD7"/>
    <w:rsid w:val="00242A74"/>
    <w:rsid w:val="00243ABF"/>
    <w:rsid w:val="002447EC"/>
    <w:rsid w:val="0024695F"/>
    <w:rsid w:val="00247362"/>
    <w:rsid w:val="002475A3"/>
    <w:rsid w:val="00247B37"/>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0B53"/>
    <w:rsid w:val="002828D1"/>
    <w:rsid w:val="002833CE"/>
    <w:rsid w:val="002870C9"/>
    <w:rsid w:val="00287D43"/>
    <w:rsid w:val="002902A9"/>
    <w:rsid w:val="002913C5"/>
    <w:rsid w:val="00292229"/>
    <w:rsid w:val="0029266E"/>
    <w:rsid w:val="00293206"/>
    <w:rsid w:val="00295D3F"/>
    <w:rsid w:val="00296111"/>
    <w:rsid w:val="00297251"/>
    <w:rsid w:val="002A248D"/>
    <w:rsid w:val="002A5406"/>
    <w:rsid w:val="002B0DC2"/>
    <w:rsid w:val="002B138E"/>
    <w:rsid w:val="002B2E86"/>
    <w:rsid w:val="002B38E1"/>
    <w:rsid w:val="002B3DCB"/>
    <w:rsid w:val="002B47B3"/>
    <w:rsid w:val="002B543F"/>
    <w:rsid w:val="002B59A7"/>
    <w:rsid w:val="002B6D6A"/>
    <w:rsid w:val="002C21CC"/>
    <w:rsid w:val="002C3632"/>
    <w:rsid w:val="002C39FE"/>
    <w:rsid w:val="002C4133"/>
    <w:rsid w:val="002C4494"/>
    <w:rsid w:val="002C4C11"/>
    <w:rsid w:val="002C534A"/>
    <w:rsid w:val="002C767B"/>
    <w:rsid w:val="002D09E3"/>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2134"/>
    <w:rsid w:val="002F2228"/>
    <w:rsid w:val="002F2CB5"/>
    <w:rsid w:val="002F58F9"/>
    <w:rsid w:val="002F65B5"/>
    <w:rsid w:val="002F6B4A"/>
    <w:rsid w:val="002F7C1D"/>
    <w:rsid w:val="003010AA"/>
    <w:rsid w:val="0030177B"/>
    <w:rsid w:val="00301F7E"/>
    <w:rsid w:val="00304481"/>
    <w:rsid w:val="00304F8D"/>
    <w:rsid w:val="00305503"/>
    <w:rsid w:val="0030573E"/>
    <w:rsid w:val="00307004"/>
    <w:rsid w:val="00311FBC"/>
    <w:rsid w:val="0031346F"/>
    <w:rsid w:val="00314E0C"/>
    <w:rsid w:val="00314EA3"/>
    <w:rsid w:val="00315250"/>
    <w:rsid w:val="00315441"/>
    <w:rsid w:val="00315F72"/>
    <w:rsid w:val="0032047D"/>
    <w:rsid w:val="00320D27"/>
    <w:rsid w:val="00322316"/>
    <w:rsid w:val="00324025"/>
    <w:rsid w:val="00324770"/>
    <w:rsid w:val="00324C45"/>
    <w:rsid w:val="0032752C"/>
    <w:rsid w:val="00327720"/>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67844"/>
    <w:rsid w:val="0037049F"/>
    <w:rsid w:val="00370B8F"/>
    <w:rsid w:val="00372B3A"/>
    <w:rsid w:val="00373BB0"/>
    <w:rsid w:val="00373BE0"/>
    <w:rsid w:val="0037574A"/>
    <w:rsid w:val="00376CE1"/>
    <w:rsid w:val="0038070F"/>
    <w:rsid w:val="0038232A"/>
    <w:rsid w:val="0038294B"/>
    <w:rsid w:val="003847A0"/>
    <w:rsid w:val="00385C60"/>
    <w:rsid w:val="00386F29"/>
    <w:rsid w:val="00386F7A"/>
    <w:rsid w:val="00387015"/>
    <w:rsid w:val="00390817"/>
    <w:rsid w:val="003914D3"/>
    <w:rsid w:val="00392067"/>
    <w:rsid w:val="00392BB3"/>
    <w:rsid w:val="003930BB"/>
    <w:rsid w:val="00393490"/>
    <w:rsid w:val="00393CE7"/>
    <w:rsid w:val="00394D10"/>
    <w:rsid w:val="003960EF"/>
    <w:rsid w:val="00397C70"/>
    <w:rsid w:val="003A0AF2"/>
    <w:rsid w:val="003A14B8"/>
    <w:rsid w:val="003A204C"/>
    <w:rsid w:val="003A2FE6"/>
    <w:rsid w:val="003A316C"/>
    <w:rsid w:val="003A3306"/>
    <w:rsid w:val="003A3471"/>
    <w:rsid w:val="003A44C4"/>
    <w:rsid w:val="003A4A1E"/>
    <w:rsid w:val="003A58C3"/>
    <w:rsid w:val="003A786F"/>
    <w:rsid w:val="003A7BC2"/>
    <w:rsid w:val="003B205B"/>
    <w:rsid w:val="003B3292"/>
    <w:rsid w:val="003B383C"/>
    <w:rsid w:val="003B41A8"/>
    <w:rsid w:val="003B5B01"/>
    <w:rsid w:val="003C03C7"/>
    <w:rsid w:val="003C2F11"/>
    <w:rsid w:val="003C6DC8"/>
    <w:rsid w:val="003C776C"/>
    <w:rsid w:val="003D0152"/>
    <w:rsid w:val="003D0418"/>
    <w:rsid w:val="003D14C1"/>
    <w:rsid w:val="003D1CC9"/>
    <w:rsid w:val="003D2A9D"/>
    <w:rsid w:val="003D3621"/>
    <w:rsid w:val="003D4C58"/>
    <w:rsid w:val="003D7C57"/>
    <w:rsid w:val="003E045B"/>
    <w:rsid w:val="003E32AA"/>
    <w:rsid w:val="003E5183"/>
    <w:rsid w:val="003E58FB"/>
    <w:rsid w:val="003E6D09"/>
    <w:rsid w:val="003E6D0D"/>
    <w:rsid w:val="003E6EB7"/>
    <w:rsid w:val="003F0851"/>
    <w:rsid w:val="003F19CA"/>
    <w:rsid w:val="003F2706"/>
    <w:rsid w:val="003F62DA"/>
    <w:rsid w:val="003F74A3"/>
    <w:rsid w:val="003F799A"/>
    <w:rsid w:val="003F7A54"/>
    <w:rsid w:val="003F7A73"/>
    <w:rsid w:val="0040169E"/>
    <w:rsid w:val="0040372D"/>
    <w:rsid w:val="004045B1"/>
    <w:rsid w:val="0040461D"/>
    <w:rsid w:val="004071B9"/>
    <w:rsid w:val="004107C4"/>
    <w:rsid w:val="00411E4F"/>
    <w:rsid w:val="00413D6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2533"/>
    <w:rsid w:val="00433843"/>
    <w:rsid w:val="004350E4"/>
    <w:rsid w:val="00437575"/>
    <w:rsid w:val="00437C18"/>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551A"/>
    <w:rsid w:val="00456273"/>
    <w:rsid w:val="004571D3"/>
    <w:rsid w:val="00460152"/>
    <w:rsid w:val="0046064C"/>
    <w:rsid w:val="00460B40"/>
    <w:rsid w:val="00465DCC"/>
    <w:rsid w:val="00466BBA"/>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2012"/>
    <w:rsid w:val="00493164"/>
    <w:rsid w:val="0049451D"/>
    <w:rsid w:val="004969EB"/>
    <w:rsid w:val="004A4887"/>
    <w:rsid w:val="004A530A"/>
    <w:rsid w:val="004A5F9F"/>
    <w:rsid w:val="004A791C"/>
    <w:rsid w:val="004B7C5B"/>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3494"/>
    <w:rsid w:val="004E51A9"/>
    <w:rsid w:val="004E57FE"/>
    <w:rsid w:val="004E6EFE"/>
    <w:rsid w:val="004E72F1"/>
    <w:rsid w:val="004E7C64"/>
    <w:rsid w:val="004E7F25"/>
    <w:rsid w:val="004F5F40"/>
    <w:rsid w:val="004F6179"/>
    <w:rsid w:val="004F61D6"/>
    <w:rsid w:val="004F66EB"/>
    <w:rsid w:val="005001F0"/>
    <w:rsid w:val="0050067B"/>
    <w:rsid w:val="00503561"/>
    <w:rsid w:val="0050424C"/>
    <w:rsid w:val="00504366"/>
    <w:rsid w:val="00504E39"/>
    <w:rsid w:val="00505392"/>
    <w:rsid w:val="005054EB"/>
    <w:rsid w:val="00511ED0"/>
    <w:rsid w:val="00512464"/>
    <w:rsid w:val="00512A13"/>
    <w:rsid w:val="005146B7"/>
    <w:rsid w:val="0051787C"/>
    <w:rsid w:val="0052438D"/>
    <w:rsid w:val="00524656"/>
    <w:rsid w:val="00524EF6"/>
    <w:rsid w:val="00526713"/>
    <w:rsid w:val="0052686F"/>
    <w:rsid w:val="00531798"/>
    <w:rsid w:val="00531EDB"/>
    <w:rsid w:val="005345BC"/>
    <w:rsid w:val="0053471B"/>
    <w:rsid w:val="005349EB"/>
    <w:rsid w:val="00534D4A"/>
    <w:rsid w:val="005362A3"/>
    <w:rsid w:val="00537FF7"/>
    <w:rsid w:val="00540789"/>
    <w:rsid w:val="00541A12"/>
    <w:rsid w:val="00545A17"/>
    <w:rsid w:val="00545F15"/>
    <w:rsid w:val="00546763"/>
    <w:rsid w:val="00546EC0"/>
    <w:rsid w:val="0055375C"/>
    <w:rsid w:val="00554CA8"/>
    <w:rsid w:val="00555089"/>
    <w:rsid w:val="0055575E"/>
    <w:rsid w:val="005570C5"/>
    <w:rsid w:val="00557A04"/>
    <w:rsid w:val="00560BD7"/>
    <w:rsid w:val="00561BAA"/>
    <w:rsid w:val="00561C62"/>
    <w:rsid w:val="005649F0"/>
    <w:rsid w:val="00564EB0"/>
    <w:rsid w:val="0056566E"/>
    <w:rsid w:val="00565E62"/>
    <w:rsid w:val="0056624C"/>
    <w:rsid w:val="005719EC"/>
    <w:rsid w:val="00572023"/>
    <w:rsid w:val="0057299D"/>
    <w:rsid w:val="00574063"/>
    <w:rsid w:val="00575DAD"/>
    <w:rsid w:val="005811DB"/>
    <w:rsid w:val="00583973"/>
    <w:rsid w:val="005846D7"/>
    <w:rsid w:val="00585420"/>
    <w:rsid w:val="0058547A"/>
    <w:rsid w:val="00585FA7"/>
    <w:rsid w:val="005872CE"/>
    <w:rsid w:val="00587DB3"/>
    <w:rsid w:val="00587FAD"/>
    <w:rsid w:val="005912C2"/>
    <w:rsid w:val="00591528"/>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20FE"/>
    <w:rsid w:val="005B41F1"/>
    <w:rsid w:val="005B6AEA"/>
    <w:rsid w:val="005B7AF1"/>
    <w:rsid w:val="005C0836"/>
    <w:rsid w:val="005C1826"/>
    <w:rsid w:val="005C182A"/>
    <w:rsid w:val="005C1831"/>
    <w:rsid w:val="005C5424"/>
    <w:rsid w:val="005C61F5"/>
    <w:rsid w:val="005D1728"/>
    <w:rsid w:val="005D447B"/>
    <w:rsid w:val="005D4D3A"/>
    <w:rsid w:val="005D4E59"/>
    <w:rsid w:val="005D57C1"/>
    <w:rsid w:val="005D719A"/>
    <w:rsid w:val="005D750F"/>
    <w:rsid w:val="005D75E6"/>
    <w:rsid w:val="005D77FD"/>
    <w:rsid w:val="005D7F7A"/>
    <w:rsid w:val="005E0552"/>
    <w:rsid w:val="005E5DEC"/>
    <w:rsid w:val="005E7B2F"/>
    <w:rsid w:val="005F07F4"/>
    <w:rsid w:val="005F20A5"/>
    <w:rsid w:val="005F34E4"/>
    <w:rsid w:val="005F3807"/>
    <w:rsid w:val="005F3F24"/>
    <w:rsid w:val="005F51A7"/>
    <w:rsid w:val="005F5DCC"/>
    <w:rsid w:val="00600F14"/>
    <w:rsid w:val="00602FC8"/>
    <w:rsid w:val="00603969"/>
    <w:rsid w:val="0060442E"/>
    <w:rsid w:val="00605005"/>
    <w:rsid w:val="006064B6"/>
    <w:rsid w:val="00607821"/>
    <w:rsid w:val="00607F68"/>
    <w:rsid w:val="0061264D"/>
    <w:rsid w:val="00612A6E"/>
    <w:rsid w:val="00617815"/>
    <w:rsid w:val="00621913"/>
    <w:rsid w:val="006225A6"/>
    <w:rsid w:val="00623054"/>
    <w:rsid w:val="006244E9"/>
    <w:rsid w:val="00626CDF"/>
    <w:rsid w:val="00630DB2"/>
    <w:rsid w:val="00633ACB"/>
    <w:rsid w:val="00637119"/>
    <w:rsid w:val="0063724C"/>
    <w:rsid w:val="00640DF5"/>
    <w:rsid w:val="006419D4"/>
    <w:rsid w:val="00641EFC"/>
    <w:rsid w:val="00643250"/>
    <w:rsid w:val="006449CC"/>
    <w:rsid w:val="006461A3"/>
    <w:rsid w:val="0065330A"/>
    <w:rsid w:val="00653C67"/>
    <w:rsid w:val="006540AB"/>
    <w:rsid w:val="00654A8D"/>
    <w:rsid w:val="006579FF"/>
    <w:rsid w:val="006608FA"/>
    <w:rsid w:val="00661196"/>
    <w:rsid w:val="00661332"/>
    <w:rsid w:val="00661B68"/>
    <w:rsid w:val="00662CBF"/>
    <w:rsid w:val="00662EF7"/>
    <w:rsid w:val="00665355"/>
    <w:rsid w:val="00665B72"/>
    <w:rsid w:val="006660EF"/>
    <w:rsid w:val="00666C99"/>
    <w:rsid w:val="006671B7"/>
    <w:rsid w:val="006674BB"/>
    <w:rsid w:val="0067278F"/>
    <w:rsid w:val="006728FE"/>
    <w:rsid w:val="0067408B"/>
    <w:rsid w:val="00676BB7"/>
    <w:rsid w:val="00677D23"/>
    <w:rsid w:val="006803A8"/>
    <w:rsid w:val="00681917"/>
    <w:rsid w:val="0068552D"/>
    <w:rsid w:val="0069195C"/>
    <w:rsid w:val="00692A8D"/>
    <w:rsid w:val="00693095"/>
    <w:rsid w:val="00693DAB"/>
    <w:rsid w:val="00695764"/>
    <w:rsid w:val="00696AB7"/>
    <w:rsid w:val="006A02E2"/>
    <w:rsid w:val="006A1C34"/>
    <w:rsid w:val="006A28C4"/>
    <w:rsid w:val="006A2D8B"/>
    <w:rsid w:val="006A4E8E"/>
    <w:rsid w:val="006A4ECD"/>
    <w:rsid w:val="006A554A"/>
    <w:rsid w:val="006A79FE"/>
    <w:rsid w:val="006B0B69"/>
    <w:rsid w:val="006B0D25"/>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622F"/>
    <w:rsid w:val="006C6E0B"/>
    <w:rsid w:val="006D0B90"/>
    <w:rsid w:val="006D130E"/>
    <w:rsid w:val="006D1637"/>
    <w:rsid w:val="006D6B44"/>
    <w:rsid w:val="006D6B60"/>
    <w:rsid w:val="006E525B"/>
    <w:rsid w:val="006E5B07"/>
    <w:rsid w:val="006E600F"/>
    <w:rsid w:val="006E60DF"/>
    <w:rsid w:val="006E7111"/>
    <w:rsid w:val="006E7593"/>
    <w:rsid w:val="006F01AC"/>
    <w:rsid w:val="006F1104"/>
    <w:rsid w:val="006F283A"/>
    <w:rsid w:val="006F3E09"/>
    <w:rsid w:val="006F4CCA"/>
    <w:rsid w:val="006F54ED"/>
    <w:rsid w:val="006F5D5A"/>
    <w:rsid w:val="006F602B"/>
    <w:rsid w:val="006F66CA"/>
    <w:rsid w:val="00700DBC"/>
    <w:rsid w:val="00701D18"/>
    <w:rsid w:val="007035EE"/>
    <w:rsid w:val="00706623"/>
    <w:rsid w:val="0070694C"/>
    <w:rsid w:val="007109F4"/>
    <w:rsid w:val="00710E85"/>
    <w:rsid w:val="00711134"/>
    <w:rsid w:val="007120EB"/>
    <w:rsid w:val="007123A6"/>
    <w:rsid w:val="00713261"/>
    <w:rsid w:val="00713E52"/>
    <w:rsid w:val="007140B4"/>
    <w:rsid w:val="00714834"/>
    <w:rsid w:val="00714DB7"/>
    <w:rsid w:val="00715D45"/>
    <w:rsid w:val="00720108"/>
    <w:rsid w:val="007204DE"/>
    <w:rsid w:val="007210E9"/>
    <w:rsid w:val="00722E48"/>
    <w:rsid w:val="00723B97"/>
    <w:rsid w:val="007242C0"/>
    <w:rsid w:val="00724EEA"/>
    <w:rsid w:val="007260F2"/>
    <w:rsid w:val="00726525"/>
    <w:rsid w:val="00726B86"/>
    <w:rsid w:val="00727B37"/>
    <w:rsid w:val="00727C6E"/>
    <w:rsid w:val="00730791"/>
    <w:rsid w:val="007316C0"/>
    <w:rsid w:val="00731940"/>
    <w:rsid w:val="007319B9"/>
    <w:rsid w:val="0073362B"/>
    <w:rsid w:val="007353E6"/>
    <w:rsid w:val="00735535"/>
    <w:rsid w:val="0073586A"/>
    <w:rsid w:val="00737603"/>
    <w:rsid w:val="00737881"/>
    <w:rsid w:val="0074112F"/>
    <w:rsid w:val="00742099"/>
    <w:rsid w:val="00744561"/>
    <w:rsid w:val="00745632"/>
    <w:rsid w:val="00747F7E"/>
    <w:rsid w:val="00750219"/>
    <w:rsid w:val="0075162E"/>
    <w:rsid w:val="007540CE"/>
    <w:rsid w:val="00754795"/>
    <w:rsid w:val="00756673"/>
    <w:rsid w:val="00756B6A"/>
    <w:rsid w:val="0075744F"/>
    <w:rsid w:val="00757B88"/>
    <w:rsid w:val="00757D08"/>
    <w:rsid w:val="0076190A"/>
    <w:rsid w:val="00762CE1"/>
    <w:rsid w:val="00765615"/>
    <w:rsid w:val="007674F6"/>
    <w:rsid w:val="0076792B"/>
    <w:rsid w:val="00770743"/>
    <w:rsid w:val="00772E7B"/>
    <w:rsid w:val="00777BD6"/>
    <w:rsid w:val="00777C76"/>
    <w:rsid w:val="007806D0"/>
    <w:rsid w:val="00780946"/>
    <w:rsid w:val="00790495"/>
    <w:rsid w:val="007923A8"/>
    <w:rsid w:val="00794EA8"/>
    <w:rsid w:val="00794FAE"/>
    <w:rsid w:val="0079540F"/>
    <w:rsid w:val="007958AB"/>
    <w:rsid w:val="00797558"/>
    <w:rsid w:val="007977F4"/>
    <w:rsid w:val="007A0D74"/>
    <w:rsid w:val="007A22E4"/>
    <w:rsid w:val="007A3E0B"/>
    <w:rsid w:val="007A4890"/>
    <w:rsid w:val="007B089C"/>
    <w:rsid w:val="007B2107"/>
    <w:rsid w:val="007B2718"/>
    <w:rsid w:val="007B42B4"/>
    <w:rsid w:val="007B6841"/>
    <w:rsid w:val="007B6A43"/>
    <w:rsid w:val="007C0B58"/>
    <w:rsid w:val="007C1DE2"/>
    <w:rsid w:val="007C1FCF"/>
    <w:rsid w:val="007C4207"/>
    <w:rsid w:val="007C44EC"/>
    <w:rsid w:val="007C6A7C"/>
    <w:rsid w:val="007C720D"/>
    <w:rsid w:val="007D0031"/>
    <w:rsid w:val="007D082E"/>
    <w:rsid w:val="007D1CD0"/>
    <w:rsid w:val="007D312C"/>
    <w:rsid w:val="007D389C"/>
    <w:rsid w:val="007D53CF"/>
    <w:rsid w:val="007D5D09"/>
    <w:rsid w:val="007D736E"/>
    <w:rsid w:val="007D7509"/>
    <w:rsid w:val="007D7ACB"/>
    <w:rsid w:val="007E180A"/>
    <w:rsid w:val="007E2FD1"/>
    <w:rsid w:val="007E56D0"/>
    <w:rsid w:val="007F0DAF"/>
    <w:rsid w:val="007F4174"/>
    <w:rsid w:val="007F4944"/>
    <w:rsid w:val="008014F5"/>
    <w:rsid w:val="00803CBE"/>
    <w:rsid w:val="00804930"/>
    <w:rsid w:val="00804BB4"/>
    <w:rsid w:val="00805DD5"/>
    <w:rsid w:val="00806BA3"/>
    <w:rsid w:val="00810107"/>
    <w:rsid w:val="008107C4"/>
    <w:rsid w:val="00813EFE"/>
    <w:rsid w:val="00814642"/>
    <w:rsid w:val="00816201"/>
    <w:rsid w:val="008165D4"/>
    <w:rsid w:val="008203A9"/>
    <w:rsid w:val="00820A5A"/>
    <w:rsid w:val="00821284"/>
    <w:rsid w:val="0082148F"/>
    <w:rsid w:val="00821D92"/>
    <w:rsid w:val="00821F82"/>
    <w:rsid w:val="00823420"/>
    <w:rsid w:val="008236AF"/>
    <w:rsid w:val="00825867"/>
    <w:rsid w:val="008260B5"/>
    <w:rsid w:val="00830333"/>
    <w:rsid w:val="008314EF"/>
    <w:rsid w:val="00831EF2"/>
    <w:rsid w:val="00833BC9"/>
    <w:rsid w:val="008345BC"/>
    <w:rsid w:val="0083476C"/>
    <w:rsid w:val="0083500E"/>
    <w:rsid w:val="00836909"/>
    <w:rsid w:val="008374B1"/>
    <w:rsid w:val="00840FE0"/>
    <w:rsid w:val="0084713B"/>
    <w:rsid w:val="008479EC"/>
    <w:rsid w:val="00851650"/>
    <w:rsid w:val="00853619"/>
    <w:rsid w:val="00855574"/>
    <w:rsid w:val="00855D36"/>
    <w:rsid w:val="0085788D"/>
    <w:rsid w:val="00857CF3"/>
    <w:rsid w:val="008605C6"/>
    <w:rsid w:val="00860D88"/>
    <w:rsid w:val="00861945"/>
    <w:rsid w:val="00861A2A"/>
    <w:rsid w:val="008623D9"/>
    <w:rsid w:val="00864297"/>
    <w:rsid w:val="00864E36"/>
    <w:rsid w:val="00866486"/>
    <w:rsid w:val="00867646"/>
    <w:rsid w:val="00870262"/>
    <w:rsid w:val="00870BC6"/>
    <w:rsid w:val="00870FFA"/>
    <w:rsid w:val="0087125C"/>
    <w:rsid w:val="00871915"/>
    <w:rsid w:val="00872B50"/>
    <w:rsid w:val="0087427E"/>
    <w:rsid w:val="00876482"/>
    <w:rsid w:val="008823B4"/>
    <w:rsid w:val="00882A51"/>
    <w:rsid w:val="00883562"/>
    <w:rsid w:val="0088362B"/>
    <w:rsid w:val="00884A7A"/>
    <w:rsid w:val="00885EF3"/>
    <w:rsid w:val="00887B0C"/>
    <w:rsid w:val="00890F31"/>
    <w:rsid w:val="00892B8D"/>
    <w:rsid w:val="0089393E"/>
    <w:rsid w:val="008946B8"/>
    <w:rsid w:val="008946DC"/>
    <w:rsid w:val="00894991"/>
    <w:rsid w:val="00895FAA"/>
    <w:rsid w:val="00895FF9"/>
    <w:rsid w:val="00896A32"/>
    <w:rsid w:val="008A5092"/>
    <w:rsid w:val="008A5A8B"/>
    <w:rsid w:val="008A6156"/>
    <w:rsid w:val="008A7DB9"/>
    <w:rsid w:val="008B1CE8"/>
    <w:rsid w:val="008B45BB"/>
    <w:rsid w:val="008B4F05"/>
    <w:rsid w:val="008B68B4"/>
    <w:rsid w:val="008B7DC8"/>
    <w:rsid w:val="008B7E47"/>
    <w:rsid w:val="008C15C9"/>
    <w:rsid w:val="008C27C5"/>
    <w:rsid w:val="008C2D0D"/>
    <w:rsid w:val="008C5906"/>
    <w:rsid w:val="008C596A"/>
    <w:rsid w:val="008C5D6E"/>
    <w:rsid w:val="008C6EB1"/>
    <w:rsid w:val="008D066E"/>
    <w:rsid w:val="008D1558"/>
    <w:rsid w:val="008D1820"/>
    <w:rsid w:val="008D2D66"/>
    <w:rsid w:val="008D3C9B"/>
    <w:rsid w:val="008D50D6"/>
    <w:rsid w:val="008D69AE"/>
    <w:rsid w:val="008D793F"/>
    <w:rsid w:val="008E1ADE"/>
    <w:rsid w:val="008E2A61"/>
    <w:rsid w:val="008E3736"/>
    <w:rsid w:val="008E423A"/>
    <w:rsid w:val="008E4352"/>
    <w:rsid w:val="008E66A0"/>
    <w:rsid w:val="008E7624"/>
    <w:rsid w:val="008F1E79"/>
    <w:rsid w:val="008F24DE"/>
    <w:rsid w:val="008F24E7"/>
    <w:rsid w:val="008F383F"/>
    <w:rsid w:val="008F4F9B"/>
    <w:rsid w:val="008F540F"/>
    <w:rsid w:val="008F55DB"/>
    <w:rsid w:val="009005AA"/>
    <w:rsid w:val="0090161E"/>
    <w:rsid w:val="00906E85"/>
    <w:rsid w:val="0090713F"/>
    <w:rsid w:val="00907CE5"/>
    <w:rsid w:val="009104B0"/>
    <w:rsid w:val="009106AF"/>
    <w:rsid w:val="00910CAF"/>
    <w:rsid w:val="00911692"/>
    <w:rsid w:val="00913B51"/>
    <w:rsid w:val="00914976"/>
    <w:rsid w:val="00916C66"/>
    <w:rsid w:val="00917235"/>
    <w:rsid w:val="00921F45"/>
    <w:rsid w:val="009220C4"/>
    <w:rsid w:val="0092352F"/>
    <w:rsid w:val="0092388A"/>
    <w:rsid w:val="00923F1A"/>
    <w:rsid w:val="00924121"/>
    <w:rsid w:val="00924A52"/>
    <w:rsid w:val="00924B09"/>
    <w:rsid w:val="00924EDF"/>
    <w:rsid w:val="00925988"/>
    <w:rsid w:val="0092625C"/>
    <w:rsid w:val="009275B0"/>
    <w:rsid w:val="00934443"/>
    <w:rsid w:val="00935646"/>
    <w:rsid w:val="00943292"/>
    <w:rsid w:val="009447A3"/>
    <w:rsid w:val="0094625A"/>
    <w:rsid w:val="00946453"/>
    <w:rsid w:val="0094788E"/>
    <w:rsid w:val="009504EC"/>
    <w:rsid w:val="00950996"/>
    <w:rsid w:val="00951B90"/>
    <w:rsid w:val="00951DED"/>
    <w:rsid w:val="0095267C"/>
    <w:rsid w:val="0095334E"/>
    <w:rsid w:val="00955D48"/>
    <w:rsid w:val="009566CE"/>
    <w:rsid w:val="00961D2E"/>
    <w:rsid w:val="0096593C"/>
    <w:rsid w:val="009660BF"/>
    <w:rsid w:val="00967C3A"/>
    <w:rsid w:val="00971970"/>
    <w:rsid w:val="00972872"/>
    <w:rsid w:val="00972A0B"/>
    <w:rsid w:val="00973426"/>
    <w:rsid w:val="00974BD1"/>
    <w:rsid w:val="00974D36"/>
    <w:rsid w:val="0097595D"/>
    <w:rsid w:val="00977F6D"/>
    <w:rsid w:val="00980F00"/>
    <w:rsid w:val="009821B0"/>
    <w:rsid w:val="00984E65"/>
    <w:rsid w:val="00985686"/>
    <w:rsid w:val="00987F0B"/>
    <w:rsid w:val="009912DA"/>
    <w:rsid w:val="00991658"/>
    <w:rsid w:val="0099239C"/>
    <w:rsid w:val="00992667"/>
    <w:rsid w:val="009926CC"/>
    <w:rsid w:val="00993AFC"/>
    <w:rsid w:val="0099446E"/>
    <w:rsid w:val="0099486B"/>
    <w:rsid w:val="00996EAB"/>
    <w:rsid w:val="009974B8"/>
    <w:rsid w:val="009A1A41"/>
    <w:rsid w:val="009A22A5"/>
    <w:rsid w:val="009A2E55"/>
    <w:rsid w:val="009A347A"/>
    <w:rsid w:val="009A37E9"/>
    <w:rsid w:val="009A40AF"/>
    <w:rsid w:val="009B0CE9"/>
    <w:rsid w:val="009B1E93"/>
    <w:rsid w:val="009B422D"/>
    <w:rsid w:val="009B45F7"/>
    <w:rsid w:val="009B47E1"/>
    <w:rsid w:val="009B52BA"/>
    <w:rsid w:val="009B6EE3"/>
    <w:rsid w:val="009C0F6A"/>
    <w:rsid w:val="009C163F"/>
    <w:rsid w:val="009C168B"/>
    <w:rsid w:val="009C1B0E"/>
    <w:rsid w:val="009C2F57"/>
    <w:rsid w:val="009C4D87"/>
    <w:rsid w:val="009C5323"/>
    <w:rsid w:val="009C604E"/>
    <w:rsid w:val="009D1036"/>
    <w:rsid w:val="009D304C"/>
    <w:rsid w:val="009D562C"/>
    <w:rsid w:val="009D5E7A"/>
    <w:rsid w:val="009E1BF3"/>
    <w:rsid w:val="009E1D2D"/>
    <w:rsid w:val="009E2CA0"/>
    <w:rsid w:val="009E3290"/>
    <w:rsid w:val="009E3ADE"/>
    <w:rsid w:val="009E4A16"/>
    <w:rsid w:val="009E6614"/>
    <w:rsid w:val="009E7DEF"/>
    <w:rsid w:val="009F1470"/>
    <w:rsid w:val="009F2526"/>
    <w:rsid w:val="009F3E83"/>
    <w:rsid w:val="009F4C4E"/>
    <w:rsid w:val="009F4E9D"/>
    <w:rsid w:val="00A004D8"/>
    <w:rsid w:val="00A00B4A"/>
    <w:rsid w:val="00A00F8B"/>
    <w:rsid w:val="00A018C0"/>
    <w:rsid w:val="00A02784"/>
    <w:rsid w:val="00A029AB"/>
    <w:rsid w:val="00A02B83"/>
    <w:rsid w:val="00A034BB"/>
    <w:rsid w:val="00A03F0D"/>
    <w:rsid w:val="00A04FC5"/>
    <w:rsid w:val="00A0592E"/>
    <w:rsid w:val="00A068C0"/>
    <w:rsid w:val="00A077BC"/>
    <w:rsid w:val="00A10E4A"/>
    <w:rsid w:val="00A11639"/>
    <w:rsid w:val="00A1185D"/>
    <w:rsid w:val="00A136C5"/>
    <w:rsid w:val="00A15283"/>
    <w:rsid w:val="00A154FE"/>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30717"/>
    <w:rsid w:val="00A32A0C"/>
    <w:rsid w:val="00A32C2E"/>
    <w:rsid w:val="00A35CAB"/>
    <w:rsid w:val="00A4001B"/>
    <w:rsid w:val="00A404A8"/>
    <w:rsid w:val="00A406C0"/>
    <w:rsid w:val="00A4171D"/>
    <w:rsid w:val="00A41CA9"/>
    <w:rsid w:val="00A44064"/>
    <w:rsid w:val="00A4566C"/>
    <w:rsid w:val="00A4573C"/>
    <w:rsid w:val="00A46C0C"/>
    <w:rsid w:val="00A47565"/>
    <w:rsid w:val="00A5511A"/>
    <w:rsid w:val="00A56147"/>
    <w:rsid w:val="00A60345"/>
    <w:rsid w:val="00A60606"/>
    <w:rsid w:val="00A6095D"/>
    <w:rsid w:val="00A627FC"/>
    <w:rsid w:val="00A632BC"/>
    <w:rsid w:val="00A637C9"/>
    <w:rsid w:val="00A653E3"/>
    <w:rsid w:val="00A671C9"/>
    <w:rsid w:val="00A6751D"/>
    <w:rsid w:val="00A71C70"/>
    <w:rsid w:val="00A71E36"/>
    <w:rsid w:val="00A7440E"/>
    <w:rsid w:val="00A749F3"/>
    <w:rsid w:val="00A83C2B"/>
    <w:rsid w:val="00A84189"/>
    <w:rsid w:val="00A905BD"/>
    <w:rsid w:val="00A91CAC"/>
    <w:rsid w:val="00A94E4E"/>
    <w:rsid w:val="00A96265"/>
    <w:rsid w:val="00A96E6C"/>
    <w:rsid w:val="00A97271"/>
    <w:rsid w:val="00A97488"/>
    <w:rsid w:val="00AA01DF"/>
    <w:rsid w:val="00AA0601"/>
    <w:rsid w:val="00AA1382"/>
    <w:rsid w:val="00AA3C0A"/>
    <w:rsid w:val="00AA4FBD"/>
    <w:rsid w:val="00AA5D4E"/>
    <w:rsid w:val="00AA5DEB"/>
    <w:rsid w:val="00AA7205"/>
    <w:rsid w:val="00AA7223"/>
    <w:rsid w:val="00AA7BE4"/>
    <w:rsid w:val="00AB1541"/>
    <w:rsid w:val="00AB2819"/>
    <w:rsid w:val="00AB4B75"/>
    <w:rsid w:val="00AB4CE6"/>
    <w:rsid w:val="00AB4E72"/>
    <w:rsid w:val="00AB54E5"/>
    <w:rsid w:val="00AC062F"/>
    <w:rsid w:val="00AC07A4"/>
    <w:rsid w:val="00AC2606"/>
    <w:rsid w:val="00AC33A5"/>
    <w:rsid w:val="00AC3466"/>
    <w:rsid w:val="00AC36C5"/>
    <w:rsid w:val="00AC520F"/>
    <w:rsid w:val="00AC6031"/>
    <w:rsid w:val="00AC7D9E"/>
    <w:rsid w:val="00AD4A7A"/>
    <w:rsid w:val="00AD7052"/>
    <w:rsid w:val="00AD74B3"/>
    <w:rsid w:val="00AE2231"/>
    <w:rsid w:val="00AE247D"/>
    <w:rsid w:val="00AE3C83"/>
    <w:rsid w:val="00AE405E"/>
    <w:rsid w:val="00AE4B46"/>
    <w:rsid w:val="00AE5000"/>
    <w:rsid w:val="00AE6AAF"/>
    <w:rsid w:val="00AE7295"/>
    <w:rsid w:val="00AE7609"/>
    <w:rsid w:val="00AE7FF8"/>
    <w:rsid w:val="00AF017C"/>
    <w:rsid w:val="00AF2B9B"/>
    <w:rsid w:val="00AF35A4"/>
    <w:rsid w:val="00AF4755"/>
    <w:rsid w:val="00AF4EEB"/>
    <w:rsid w:val="00AF7D62"/>
    <w:rsid w:val="00B02AE5"/>
    <w:rsid w:val="00B03121"/>
    <w:rsid w:val="00B03B48"/>
    <w:rsid w:val="00B043EF"/>
    <w:rsid w:val="00B0457A"/>
    <w:rsid w:val="00B0579B"/>
    <w:rsid w:val="00B05CB9"/>
    <w:rsid w:val="00B06E6E"/>
    <w:rsid w:val="00B1005B"/>
    <w:rsid w:val="00B10D4F"/>
    <w:rsid w:val="00B143FE"/>
    <w:rsid w:val="00B14DA8"/>
    <w:rsid w:val="00B207FD"/>
    <w:rsid w:val="00B20DF7"/>
    <w:rsid w:val="00B20E07"/>
    <w:rsid w:val="00B21668"/>
    <w:rsid w:val="00B21780"/>
    <w:rsid w:val="00B21D6E"/>
    <w:rsid w:val="00B21F6E"/>
    <w:rsid w:val="00B231B3"/>
    <w:rsid w:val="00B251D3"/>
    <w:rsid w:val="00B253B0"/>
    <w:rsid w:val="00B3139F"/>
    <w:rsid w:val="00B337EF"/>
    <w:rsid w:val="00B34624"/>
    <w:rsid w:val="00B348D5"/>
    <w:rsid w:val="00B34DF8"/>
    <w:rsid w:val="00B415D3"/>
    <w:rsid w:val="00B41B2A"/>
    <w:rsid w:val="00B43364"/>
    <w:rsid w:val="00B46687"/>
    <w:rsid w:val="00B4748F"/>
    <w:rsid w:val="00B47AD5"/>
    <w:rsid w:val="00B507D5"/>
    <w:rsid w:val="00B5334F"/>
    <w:rsid w:val="00B53759"/>
    <w:rsid w:val="00B54C7C"/>
    <w:rsid w:val="00B55F1C"/>
    <w:rsid w:val="00B57270"/>
    <w:rsid w:val="00B620FE"/>
    <w:rsid w:val="00B621FB"/>
    <w:rsid w:val="00B62DAE"/>
    <w:rsid w:val="00B64639"/>
    <w:rsid w:val="00B6539B"/>
    <w:rsid w:val="00B67C37"/>
    <w:rsid w:val="00B72AE5"/>
    <w:rsid w:val="00B74DC3"/>
    <w:rsid w:val="00B75C76"/>
    <w:rsid w:val="00B75F70"/>
    <w:rsid w:val="00B806CC"/>
    <w:rsid w:val="00B80BAB"/>
    <w:rsid w:val="00B81192"/>
    <w:rsid w:val="00B82544"/>
    <w:rsid w:val="00B828C9"/>
    <w:rsid w:val="00B837EF"/>
    <w:rsid w:val="00B86340"/>
    <w:rsid w:val="00B868BA"/>
    <w:rsid w:val="00B90F17"/>
    <w:rsid w:val="00B955F9"/>
    <w:rsid w:val="00B95B27"/>
    <w:rsid w:val="00B96149"/>
    <w:rsid w:val="00B9775B"/>
    <w:rsid w:val="00BA086F"/>
    <w:rsid w:val="00BA2F52"/>
    <w:rsid w:val="00BA5016"/>
    <w:rsid w:val="00BA61B1"/>
    <w:rsid w:val="00BA6690"/>
    <w:rsid w:val="00BA71BD"/>
    <w:rsid w:val="00BA76E0"/>
    <w:rsid w:val="00BA7FA2"/>
    <w:rsid w:val="00BB1DB8"/>
    <w:rsid w:val="00BB22BA"/>
    <w:rsid w:val="00BB393C"/>
    <w:rsid w:val="00BB3F24"/>
    <w:rsid w:val="00BB69F9"/>
    <w:rsid w:val="00BB6CE5"/>
    <w:rsid w:val="00BC08DA"/>
    <w:rsid w:val="00BC19ED"/>
    <w:rsid w:val="00BC1EA9"/>
    <w:rsid w:val="00BC29E8"/>
    <w:rsid w:val="00BC29ED"/>
    <w:rsid w:val="00BC2EF3"/>
    <w:rsid w:val="00BC3249"/>
    <w:rsid w:val="00BC3D97"/>
    <w:rsid w:val="00BC4225"/>
    <w:rsid w:val="00BC519E"/>
    <w:rsid w:val="00BC5351"/>
    <w:rsid w:val="00BC58F6"/>
    <w:rsid w:val="00BC5FD1"/>
    <w:rsid w:val="00BC7A00"/>
    <w:rsid w:val="00BD2C51"/>
    <w:rsid w:val="00BD38DC"/>
    <w:rsid w:val="00BD7685"/>
    <w:rsid w:val="00BE1ACF"/>
    <w:rsid w:val="00BE2E97"/>
    <w:rsid w:val="00BE3CA9"/>
    <w:rsid w:val="00BE4558"/>
    <w:rsid w:val="00BE4DFE"/>
    <w:rsid w:val="00BE5718"/>
    <w:rsid w:val="00BE58EC"/>
    <w:rsid w:val="00BE63EA"/>
    <w:rsid w:val="00BE706B"/>
    <w:rsid w:val="00BF0276"/>
    <w:rsid w:val="00BF0AC5"/>
    <w:rsid w:val="00BF0BB3"/>
    <w:rsid w:val="00BF1090"/>
    <w:rsid w:val="00BF2BF6"/>
    <w:rsid w:val="00BF2CC6"/>
    <w:rsid w:val="00BF3D80"/>
    <w:rsid w:val="00BF481D"/>
    <w:rsid w:val="00BF4B7D"/>
    <w:rsid w:val="00BF6A3E"/>
    <w:rsid w:val="00BF7D85"/>
    <w:rsid w:val="00C039A9"/>
    <w:rsid w:val="00C0572B"/>
    <w:rsid w:val="00C05FA7"/>
    <w:rsid w:val="00C0729A"/>
    <w:rsid w:val="00C10460"/>
    <w:rsid w:val="00C10D3B"/>
    <w:rsid w:val="00C14998"/>
    <w:rsid w:val="00C16C25"/>
    <w:rsid w:val="00C206A8"/>
    <w:rsid w:val="00C21E17"/>
    <w:rsid w:val="00C22234"/>
    <w:rsid w:val="00C2272A"/>
    <w:rsid w:val="00C24088"/>
    <w:rsid w:val="00C25120"/>
    <w:rsid w:val="00C26A41"/>
    <w:rsid w:val="00C2765D"/>
    <w:rsid w:val="00C3359E"/>
    <w:rsid w:val="00C3395A"/>
    <w:rsid w:val="00C33B58"/>
    <w:rsid w:val="00C34204"/>
    <w:rsid w:val="00C37A53"/>
    <w:rsid w:val="00C404A5"/>
    <w:rsid w:val="00C40719"/>
    <w:rsid w:val="00C40A06"/>
    <w:rsid w:val="00C4283A"/>
    <w:rsid w:val="00C43F5D"/>
    <w:rsid w:val="00C46978"/>
    <w:rsid w:val="00C469B3"/>
    <w:rsid w:val="00C46C54"/>
    <w:rsid w:val="00C478AF"/>
    <w:rsid w:val="00C50AA7"/>
    <w:rsid w:val="00C50D02"/>
    <w:rsid w:val="00C513CD"/>
    <w:rsid w:val="00C51833"/>
    <w:rsid w:val="00C519C1"/>
    <w:rsid w:val="00C51F84"/>
    <w:rsid w:val="00C52800"/>
    <w:rsid w:val="00C53A81"/>
    <w:rsid w:val="00C543E9"/>
    <w:rsid w:val="00C54DE4"/>
    <w:rsid w:val="00C55676"/>
    <w:rsid w:val="00C57575"/>
    <w:rsid w:val="00C605B9"/>
    <w:rsid w:val="00C63284"/>
    <w:rsid w:val="00C63593"/>
    <w:rsid w:val="00C63A00"/>
    <w:rsid w:val="00C63BB5"/>
    <w:rsid w:val="00C63BE6"/>
    <w:rsid w:val="00C64BFB"/>
    <w:rsid w:val="00C65F0E"/>
    <w:rsid w:val="00C71CE8"/>
    <w:rsid w:val="00C73219"/>
    <w:rsid w:val="00C7449B"/>
    <w:rsid w:val="00C74D24"/>
    <w:rsid w:val="00C74E1C"/>
    <w:rsid w:val="00C75977"/>
    <w:rsid w:val="00C76442"/>
    <w:rsid w:val="00C768A7"/>
    <w:rsid w:val="00C776E7"/>
    <w:rsid w:val="00C80C7A"/>
    <w:rsid w:val="00C82DCB"/>
    <w:rsid w:val="00C843BD"/>
    <w:rsid w:val="00C85640"/>
    <w:rsid w:val="00C85D67"/>
    <w:rsid w:val="00C86782"/>
    <w:rsid w:val="00C86D18"/>
    <w:rsid w:val="00C8738A"/>
    <w:rsid w:val="00C87ABD"/>
    <w:rsid w:val="00C87BEF"/>
    <w:rsid w:val="00C923B3"/>
    <w:rsid w:val="00C92EA1"/>
    <w:rsid w:val="00C93061"/>
    <w:rsid w:val="00C931B6"/>
    <w:rsid w:val="00C9759D"/>
    <w:rsid w:val="00CA34FA"/>
    <w:rsid w:val="00CA5DFD"/>
    <w:rsid w:val="00CB1899"/>
    <w:rsid w:val="00CB2AC6"/>
    <w:rsid w:val="00CB31E1"/>
    <w:rsid w:val="00CB3F0A"/>
    <w:rsid w:val="00CB4700"/>
    <w:rsid w:val="00CB5C30"/>
    <w:rsid w:val="00CC0478"/>
    <w:rsid w:val="00CC04A5"/>
    <w:rsid w:val="00CC23E3"/>
    <w:rsid w:val="00CC2589"/>
    <w:rsid w:val="00CC2AF7"/>
    <w:rsid w:val="00CC31CA"/>
    <w:rsid w:val="00CC3610"/>
    <w:rsid w:val="00CC41DC"/>
    <w:rsid w:val="00CC46BF"/>
    <w:rsid w:val="00CD0270"/>
    <w:rsid w:val="00CD1B2D"/>
    <w:rsid w:val="00CD3278"/>
    <w:rsid w:val="00CD360F"/>
    <w:rsid w:val="00CD498A"/>
    <w:rsid w:val="00CD597A"/>
    <w:rsid w:val="00CD7B5D"/>
    <w:rsid w:val="00CD7E1B"/>
    <w:rsid w:val="00CE1E34"/>
    <w:rsid w:val="00CE282A"/>
    <w:rsid w:val="00CE2A59"/>
    <w:rsid w:val="00CE3BE3"/>
    <w:rsid w:val="00CE3E52"/>
    <w:rsid w:val="00CE40D1"/>
    <w:rsid w:val="00CE46D4"/>
    <w:rsid w:val="00CE4FE6"/>
    <w:rsid w:val="00CE5A46"/>
    <w:rsid w:val="00CE7C02"/>
    <w:rsid w:val="00CF25AD"/>
    <w:rsid w:val="00CF29E2"/>
    <w:rsid w:val="00CF4102"/>
    <w:rsid w:val="00CF42E5"/>
    <w:rsid w:val="00CF45C6"/>
    <w:rsid w:val="00D00877"/>
    <w:rsid w:val="00D00A72"/>
    <w:rsid w:val="00D01927"/>
    <w:rsid w:val="00D038D1"/>
    <w:rsid w:val="00D047CA"/>
    <w:rsid w:val="00D05620"/>
    <w:rsid w:val="00D06031"/>
    <w:rsid w:val="00D10D2C"/>
    <w:rsid w:val="00D153FA"/>
    <w:rsid w:val="00D1606B"/>
    <w:rsid w:val="00D173C4"/>
    <w:rsid w:val="00D175AE"/>
    <w:rsid w:val="00D208A6"/>
    <w:rsid w:val="00D219B1"/>
    <w:rsid w:val="00D21DD9"/>
    <w:rsid w:val="00D22F43"/>
    <w:rsid w:val="00D23C96"/>
    <w:rsid w:val="00D2492F"/>
    <w:rsid w:val="00D25282"/>
    <w:rsid w:val="00D25FC0"/>
    <w:rsid w:val="00D2720E"/>
    <w:rsid w:val="00D27242"/>
    <w:rsid w:val="00D30AD4"/>
    <w:rsid w:val="00D32B1A"/>
    <w:rsid w:val="00D33061"/>
    <w:rsid w:val="00D33B70"/>
    <w:rsid w:val="00D358C5"/>
    <w:rsid w:val="00D36E09"/>
    <w:rsid w:val="00D40B5C"/>
    <w:rsid w:val="00D40D59"/>
    <w:rsid w:val="00D435B4"/>
    <w:rsid w:val="00D44BC3"/>
    <w:rsid w:val="00D44DC8"/>
    <w:rsid w:val="00D45379"/>
    <w:rsid w:val="00D4571C"/>
    <w:rsid w:val="00D45C32"/>
    <w:rsid w:val="00D52B2D"/>
    <w:rsid w:val="00D53ED9"/>
    <w:rsid w:val="00D54394"/>
    <w:rsid w:val="00D5465D"/>
    <w:rsid w:val="00D54B22"/>
    <w:rsid w:val="00D551EE"/>
    <w:rsid w:val="00D5536F"/>
    <w:rsid w:val="00D57808"/>
    <w:rsid w:val="00D57987"/>
    <w:rsid w:val="00D60376"/>
    <w:rsid w:val="00D64F13"/>
    <w:rsid w:val="00D65FF0"/>
    <w:rsid w:val="00D663A3"/>
    <w:rsid w:val="00D66A7B"/>
    <w:rsid w:val="00D66EE0"/>
    <w:rsid w:val="00D675AA"/>
    <w:rsid w:val="00D67E84"/>
    <w:rsid w:val="00D71830"/>
    <w:rsid w:val="00D72091"/>
    <w:rsid w:val="00D72F46"/>
    <w:rsid w:val="00D72FD2"/>
    <w:rsid w:val="00D7341D"/>
    <w:rsid w:val="00D73E97"/>
    <w:rsid w:val="00D74011"/>
    <w:rsid w:val="00D740A7"/>
    <w:rsid w:val="00D75BBE"/>
    <w:rsid w:val="00D760EC"/>
    <w:rsid w:val="00D7722F"/>
    <w:rsid w:val="00D77237"/>
    <w:rsid w:val="00D775F8"/>
    <w:rsid w:val="00D778DE"/>
    <w:rsid w:val="00D77E64"/>
    <w:rsid w:val="00D8059E"/>
    <w:rsid w:val="00D80FED"/>
    <w:rsid w:val="00D8616D"/>
    <w:rsid w:val="00D86678"/>
    <w:rsid w:val="00D86A7E"/>
    <w:rsid w:val="00D92DBB"/>
    <w:rsid w:val="00D93F1D"/>
    <w:rsid w:val="00D9508C"/>
    <w:rsid w:val="00D9598C"/>
    <w:rsid w:val="00D97AFB"/>
    <w:rsid w:val="00DA11BB"/>
    <w:rsid w:val="00DA165E"/>
    <w:rsid w:val="00DA2975"/>
    <w:rsid w:val="00DA75C5"/>
    <w:rsid w:val="00DA76BB"/>
    <w:rsid w:val="00DB199A"/>
    <w:rsid w:val="00DB1EEB"/>
    <w:rsid w:val="00DB2D63"/>
    <w:rsid w:val="00DB3A53"/>
    <w:rsid w:val="00DB3CCD"/>
    <w:rsid w:val="00DB7D31"/>
    <w:rsid w:val="00DB7F40"/>
    <w:rsid w:val="00DC2A2F"/>
    <w:rsid w:val="00DC4A14"/>
    <w:rsid w:val="00DC6BD4"/>
    <w:rsid w:val="00DC75C8"/>
    <w:rsid w:val="00DD0CEE"/>
    <w:rsid w:val="00DD2A80"/>
    <w:rsid w:val="00DD4045"/>
    <w:rsid w:val="00DD4763"/>
    <w:rsid w:val="00DD5813"/>
    <w:rsid w:val="00DD5A7D"/>
    <w:rsid w:val="00DD6A9A"/>
    <w:rsid w:val="00DE145A"/>
    <w:rsid w:val="00DE3D02"/>
    <w:rsid w:val="00DE4828"/>
    <w:rsid w:val="00DE4C9B"/>
    <w:rsid w:val="00DE7E0D"/>
    <w:rsid w:val="00DF04A6"/>
    <w:rsid w:val="00DF40F9"/>
    <w:rsid w:val="00DF6876"/>
    <w:rsid w:val="00E00A3A"/>
    <w:rsid w:val="00E00EF2"/>
    <w:rsid w:val="00E0375B"/>
    <w:rsid w:val="00E04B5E"/>
    <w:rsid w:val="00E0525F"/>
    <w:rsid w:val="00E054FC"/>
    <w:rsid w:val="00E10254"/>
    <w:rsid w:val="00E14091"/>
    <w:rsid w:val="00E14645"/>
    <w:rsid w:val="00E14E87"/>
    <w:rsid w:val="00E17679"/>
    <w:rsid w:val="00E17BB6"/>
    <w:rsid w:val="00E214AD"/>
    <w:rsid w:val="00E216E7"/>
    <w:rsid w:val="00E22922"/>
    <w:rsid w:val="00E23D26"/>
    <w:rsid w:val="00E24173"/>
    <w:rsid w:val="00E251CC"/>
    <w:rsid w:val="00E25FB9"/>
    <w:rsid w:val="00E26665"/>
    <w:rsid w:val="00E32272"/>
    <w:rsid w:val="00E3236A"/>
    <w:rsid w:val="00E33304"/>
    <w:rsid w:val="00E346E6"/>
    <w:rsid w:val="00E34BC9"/>
    <w:rsid w:val="00E37664"/>
    <w:rsid w:val="00E43C2D"/>
    <w:rsid w:val="00E44A7D"/>
    <w:rsid w:val="00E45B6A"/>
    <w:rsid w:val="00E463F7"/>
    <w:rsid w:val="00E46620"/>
    <w:rsid w:val="00E46D11"/>
    <w:rsid w:val="00E4701A"/>
    <w:rsid w:val="00E4791A"/>
    <w:rsid w:val="00E47E8D"/>
    <w:rsid w:val="00E50119"/>
    <w:rsid w:val="00E51324"/>
    <w:rsid w:val="00E51E47"/>
    <w:rsid w:val="00E53ECF"/>
    <w:rsid w:val="00E549ED"/>
    <w:rsid w:val="00E54CCE"/>
    <w:rsid w:val="00E56020"/>
    <w:rsid w:val="00E5629C"/>
    <w:rsid w:val="00E570F7"/>
    <w:rsid w:val="00E63E80"/>
    <w:rsid w:val="00E644E2"/>
    <w:rsid w:val="00E706D0"/>
    <w:rsid w:val="00E70CC0"/>
    <w:rsid w:val="00E72155"/>
    <w:rsid w:val="00E72C55"/>
    <w:rsid w:val="00E73D5A"/>
    <w:rsid w:val="00E73FEB"/>
    <w:rsid w:val="00E75677"/>
    <w:rsid w:val="00E7612B"/>
    <w:rsid w:val="00E76A8E"/>
    <w:rsid w:val="00E770DB"/>
    <w:rsid w:val="00E80707"/>
    <w:rsid w:val="00E80D29"/>
    <w:rsid w:val="00E8103B"/>
    <w:rsid w:val="00E866B4"/>
    <w:rsid w:val="00E86A13"/>
    <w:rsid w:val="00E8760B"/>
    <w:rsid w:val="00E878FD"/>
    <w:rsid w:val="00E90782"/>
    <w:rsid w:val="00E94A40"/>
    <w:rsid w:val="00EA09DF"/>
    <w:rsid w:val="00EA22BE"/>
    <w:rsid w:val="00EA2811"/>
    <w:rsid w:val="00EA37D8"/>
    <w:rsid w:val="00EA3C9E"/>
    <w:rsid w:val="00EA45C2"/>
    <w:rsid w:val="00EA6597"/>
    <w:rsid w:val="00EB0AAA"/>
    <w:rsid w:val="00EB1155"/>
    <w:rsid w:val="00EB1F73"/>
    <w:rsid w:val="00EB200E"/>
    <w:rsid w:val="00EB2AB9"/>
    <w:rsid w:val="00EB3230"/>
    <w:rsid w:val="00EB3CC0"/>
    <w:rsid w:val="00EB676E"/>
    <w:rsid w:val="00EB743C"/>
    <w:rsid w:val="00EC1608"/>
    <w:rsid w:val="00EC30E0"/>
    <w:rsid w:val="00EC55BB"/>
    <w:rsid w:val="00EC572B"/>
    <w:rsid w:val="00EC5AFC"/>
    <w:rsid w:val="00ED0657"/>
    <w:rsid w:val="00ED1B00"/>
    <w:rsid w:val="00ED1F66"/>
    <w:rsid w:val="00ED3C80"/>
    <w:rsid w:val="00ED7673"/>
    <w:rsid w:val="00EE1D49"/>
    <w:rsid w:val="00EE49F0"/>
    <w:rsid w:val="00EE72AE"/>
    <w:rsid w:val="00EF08FE"/>
    <w:rsid w:val="00EF27F6"/>
    <w:rsid w:val="00EF28E0"/>
    <w:rsid w:val="00EF34EF"/>
    <w:rsid w:val="00EF3CAF"/>
    <w:rsid w:val="00EF5444"/>
    <w:rsid w:val="00EF611B"/>
    <w:rsid w:val="00EF6D96"/>
    <w:rsid w:val="00EF7088"/>
    <w:rsid w:val="00F0001F"/>
    <w:rsid w:val="00F0061F"/>
    <w:rsid w:val="00F0366E"/>
    <w:rsid w:val="00F03B37"/>
    <w:rsid w:val="00F058E1"/>
    <w:rsid w:val="00F05B3B"/>
    <w:rsid w:val="00F11B6C"/>
    <w:rsid w:val="00F12B41"/>
    <w:rsid w:val="00F13F6C"/>
    <w:rsid w:val="00F15FF9"/>
    <w:rsid w:val="00F1604A"/>
    <w:rsid w:val="00F20C05"/>
    <w:rsid w:val="00F20E3C"/>
    <w:rsid w:val="00F212D1"/>
    <w:rsid w:val="00F21361"/>
    <w:rsid w:val="00F2368D"/>
    <w:rsid w:val="00F25813"/>
    <w:rsid w:val="00F25CD8"/>
    <w:rsid w:val="00F26096"/>
    <w:rsid w:val="00F3060C"/>
    <w:rsid w:val="00F308B6"/>
    <w:rsid w:val="00F31726"/>
    <w:rsid w:val="00F323EF"/>
    <w:rsid w:val="00F32C48"/>
    <w:rsid w:val="00F340F4"/>
    <w:rsid w:val="00F3413C"/>
    <w:rsid w:val="00F364A9"/>
    <w:rsid w:val="00F36BF0"/>
    <w:rsid w:val="00F36D56"/>
    <w:rsid w:val="00F370EB"/>
    <w:rsid w:val="00F37744"/>
    <w:rsid w:val="00F37F63"/>
    <w:rsid w:val="00F403C8"/>
    <w:rsid w:val="00F4099A"/>
    <w:rsid w:val="00F41B4E"/>
    <w:rsid w:val="00F435B6"/>
    <w:rsid w:val="00F43DCF"/>
    <w:rsid w:val="00F44764"/>
    <w:rsid w:val="00F45577"/>
    <w:rsid w:val="00F50C23"/>
    <w:rsid w:val="00F5102D"/>
    <w:rsid w:val="00F555BC"/>
    <w:rsid w:val="00F56973"/>
    <w:rsid w:val="00F579AC"/>
    <w:rsid w:val="00F61D7D"/>
    <w:rsid w:val="00F633EE"/>
    <w:rsid w:val="00F633F0"/>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871F3"/>
    <w:rsid w:val="00F9081D"/>
    <w:rsid w:val="00F92D8D"/>
    <w:rsid w:val="00F93A80"/>
    <w:rsid w:val="00F94D37"/>
    <w:rsid w:val="00F95901"/>
    <w:rsid w:val="00F9677A"/>
    <w:rsid w:val="00F972A4"/>
    <w:rsid w:val="00FA465D"/>
    <w:rsid w:val="00FA62C5"/>
    <w:rsid w:val="00FA748F"/>
    <w:rsid w:val="00FB0842"/>
    <w:rsid w:val="00FB27A5"/>
    <w:rsid w:val="00FB3087"/>
    <w:rsid w:val="00FB36A0"/>
    <w:rsid w:val="00FB6D33"/>
    <w:rsid w:val="00FB7F0F"/>
    <w:rsid w:val="00FC1416"/>
    <w:rsid w:val="00FC1B96"/>
    <w:rsid w:val="00FC30B2"/>
    <w:rsid w:val="00FC36F9"/>
    <w:rsid w:val="00FC3E24"/>
    <w:rsid w:val="00FC420A"/>
    <w:rsid w:val="00FC4982"/>
    <w:rsid w:val="00FC55D7"/>
    <w:rsid w:val="00FC6008"/>
    <w:rsid w:val="00FC6554"/>
    <w:rsid w:val="00FC719B"/>
    <w:rsid w:val="00FC7D25"/>
    <w:rsid w:val="00FD12FB"/>
    <w:rsid w:val="00FD13BC"/>
    <w:rsid w:val="00FD2C41"/>
    <w:rsid w:val="00FD3DEC"/>
    <w:rsid w:val="00FD6C0D"/>
    <w:rsid w:val="00FD7BDB"/>
    <w:rsid w:val="00FE0814"/>
    <w:rsid w:val="00FE16F2"/>
    <w:rsid w:val="00FE1D8F"/>
    <w:rsid w:val="00FE202B"/>
    <w:rsid w:val="00FE2AF5"/>
    <w:rsid w:val="00FE541B"/>
    <w:rsid w:val="00FE5524"/>
    <w:rsid w:val="00FE57CB"/>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oleObject" Target="embeddings/oleObject5.bin"/><Relationship Id="rId42" Type="http://schemas.openxmlformats.org/officeDocument/2006/relationships/image" Target="media/image20.png"/><Relationship Id="rId47" Type="http://schemas.openxmlformats.org/officeDocument/2006/relationships/footer" Target="footer6.xml"/><Relationship Id="rId50" Type="http://schemas.openxmlformats.org/officeDocument/2006/relationships/header" Target="header9.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image" Target="media/image16.png"/><Relationship Id="rId46"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0.emf"/><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oleObject" Target="embeddings/oleObject4.bin"/><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eader" Target="header6.xm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4.png"/><Relationship Id="rId49" Type="http://schemas.openxmlformats.org/officeDocument/2006/relationships/header" Target="header8.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1.emf"/><Relationship Id="rId44" Type="http://schemas.openxmlformats.org/officeDocument/2006/relationships/header" Target="header5.xm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oleObject" Target="embeddings/oleObject3.bin"/><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header" Target="header10.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8EA4D-804D-4728-929C-6D3664BF1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4085</TotalTime>
  <Pages>62</Pages>
  <Words>5744</Words>
  <Characters>32742</Characters>
  <Application>Microsoft Office Word</Application>
  <DocSecurity>0</DocSecurity>
  <Lines>272</Lines>
  <Paragraphs>76</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38410</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1401</cp:revision>
  <cp:lastPrinted>2012-05-19T08:35:00Z</cp:lastPrinted>
  <dcterms:created xsi:type="dcterms:W3CDTF">2012-05-12T14:10:00Z</dcterms:created>
  <dcterms:modified xsi:type="dcterms:W3CDTF">2012-05-20T09:18:00Z</dcterms:modified>
</cp:coreProperties>
</file>